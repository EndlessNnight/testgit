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大学里，你是“潇洒哥”吗？</w:t>
      </w:r>
      <w:r>
        <w:rPr>
          <w:rFonts w:hint="eastAsia"/>
          <w:lang w:val="en-US" w:eastAsia="zh-CN"/>
        </w:rPr>
        <w:t xml:space="preserve">                                                               文/邢克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众所周知，随着一八年高考的结束，第一批零零后进入大学，千禧宝宝快速成长的同时也被贴上了一些标签，被人们称为“垮掉的一代”。而与此同时，在第一批零零后进入大学没多久，教育部就颁发了给大学生“增负”的中央文件，这让很多打算在大学生活“放纵青春”的同学感到绝望：大学不潇洒，还叫大学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从小到大，几乎每个同学都会被“上了大学就轻松了”这样一句谎言欺骗过，其实这并不是一句谎话，只不过它的“保质期”过了。真理是在发展的，到了我们这一代，真理变成了“上了大学也不会轻松”罢了，“潇洒”也有了它的新的时代定义。以前，“潇洒”就是“带兄弟开黑”“刷段位”“睡觉睡到自然醒”，的确，这样自在的生活美哉，妙哉，可是又有多大的意义呢？毕了业，除了超高的段位，骄人的战绩，一无所有。IG的夺冠给了很多热血青年以希望，电竞选手一时大放异彩，“IG牛批”的话语也刷爆了朋友圈，很多大学生也以此为梦想，我们不否认电竞选手们的努力以及他们给国家带来的荣誉，但我们也不能忽视其特定的身份：他们使专业的。这是他们的职业，倾其全力，理所应当。可是我们呢？每天上课“修仙”，课下变身电竞狂魔。考前再来一组“放弃复习法”的表情包以图心理安慰，美其名曰：潇洒！考试结束后再战战兢兢，追悔莫及……真像那句歌词：“不曾爱过你，我自己骗自己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其实，客观条件已经不允许我们去这样“潇洒”了。文件的出台只是一方面，这只是我们看得到的表面现象。考研人数逐年增加，“钱学森之问”尚未解决，就业压力不停攀升。大学生已经可以理解被为“压力大的学生”。的确，“增负”后，课业量加大，对同学们要求增加，自由的时间少了。但这一切都是年轻人所应经历的，负担一词，是人们对自己不愿去做却不得不做的任务的称呼，而“增负”不过是一部分喜欢松散生活的人反对新文件的一种托辞，正是因有托辞，才表明真的有问题，这也从侧面彰显了国家这一行为的正确性，“少年易老学难成”，大学时期是最有朝气，最有活力的时期，每个大学生都应珍惜每一分，每一秒，不使光阴虚度，如果把学习当做自己热爱的事业，那么对于自己喜欢的事，无论多累，都不会觉得是负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压力的确大了，但这并不意味着我们的大学生活必将枯燥无味。我们依旧可以潇洒。学习累了，去操场迎着风极速奔跑；晚饭后，约上三五小友，漫步于校园春天的花海，不谈学习，享受生活；周末，推掉所有例会，来一次说走就走的旅行，肆意的去读一本自己喜欢的书，不计价钱的胡吃海喝一顿，约上自己喜欢的人去看一场电影……有很多积极且健康的方式供我们去选择，大学生理应是一个朝气蓬勃的团体，以所应有之方式去进行所应有之“潇洒”，即是潇洒人生。我们也有理由去选择这样的潇洒人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观点不同，不必过于在意，但我始终坚信，必有志同道合者，借用《一步之遥》中的一句话结束此文：“若是这等情操，我们是同一境界。”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04A75"/>
    <w:rsid w:val="3974483A"/>
    <w:rsid w:val="47C04A75"/>
    <w:rsid w:val="5FF6170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2018-10-17T05:09:00Z</dcterms:created>
  <dc:creator>asus</dc:creator>
  <cp:lastModifiedBy>天涯明月</cp:lastModifiedBy>
  <dcterms:modified xsi:type="dcterms:W3CDTF">2019-04-14T02:18:30Z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
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7E" w:rsidRDefault="0028147E" w:rsidP="00386C6B">
      <w:pPr>
        <w:widowControl/>
        <w:shd w:val="clear" w:color="auto" w:fill="FFFFFF"/>
        <w:jc w:val="center"/>
        <w:rPr>
          <w:rFonts w:ascii="微软雅黑" w:eastAsia="微软雅黑" w:hAnsi="微软雅黑" w:cs="Times New Roman"/>
          <w:color w:val="000000"/>
          <w:kern w:val="0"/>
          <w:sz w:val="54"/>
          <w:szCs w:val="54"/>
        </w:rPr>
      </w:pPr>
      <w:r w:rsidRPr="00386C6B">
        <w:rPr>
          <w:rFonts w:ascii="微软雅黑" w:eastAsia="微软雅黑" w:hAnsi="微软雅黑" w:cs="微软雅黑" w:hint="eastAsia"/>
          <w:color w:val="000000"/>
          <w:kern w:val="0"/>
          <w:sz w:val="54"/>
          <w:szCs w:val="54"/>
        </w:rPr>
        <w:t>清晨</w:t>
      </w:r>
    </w:p>
    <w:p w:rsidR="0028147E" w:rsidRPr="00106A8F" w:rsidRDefault="0028147E" w:rsidP="00106A8F">
      <w:pPr>
        <w:widowControl/>
        <w:shd w:val="clear" w:color="auto" w:fill="FFFFFF"/>
        <w:rPr>
          <w:rFonts w:ascii="微软雅黑" w:eastAsia="微软雅黑" w:hAnsi="微软雅黑" w:cs="Times New Roman"/>
          <w:color w:val="444444"/>
          <w:kern w:val="0"/>
          <w:sz w:val="32"/>
          <w:szCs w:val="32"/>
        </w:rPr>
      </w:pPr>
      <w:r>
        <w:rPr>
          <w:rFonts w:ascii="微软雅黑" w:eastAsia="微软雅黑" w:hAnsi="微软雅黑" w:cs="微软雅黑"/>
          <w:color w:val="000000"/>
          <w:kern w:val="0"/>
          <w:sz w:val="54"/>
          <w:szCs w:val="54"/>
        </w:rPr>
        <w:t xml:space="preserve">        </w:t>
      </w:r>
      <w:r w:rsidRPr="00106A8F">
        <w:rPr>
          <w:rFonts w:ascii="微软雅黑" w:eastAsia="微软雅黑" w:hAnsi="微软雅黑" w:cs="微软雅黑"/>
          <w:color w:val="000000"/>
          <w:kern w:val="0"/>
          <w:sz w:val="32"/>
          <w:szCs w:val="32"/>
        </w:rPr>
        <w:t xml:space="preserve"> </w:t>
      </w:r>
      <w:r w:rsidRPr="00106A8F">
        <w:rPr>
          <w:rFonts w:ascii="微软雅黑" w:eastAsia="微软雅黑" w:hAnsi="微软雅黑" w:cs="微软雅黑" w:hint="eastAsia"/>
          <w:color w:val="000000"/>
          <w:kern w:val="0"/>
          <w:sz w:val="32"/>
          <w:szCs w:val="32"/>
        </w:rPr>
        <w:t>济南回民中学</w:t>
      </w:r>
      <w:r w:rsidRPr="00106A8F">
        <w:rPr>
          <w:rFonts w:ascii="微软雅黑" w:eastAsia="微软雅黑" w:hAnsi="微软雅黑" w:cs="微软雅黑"/>
          <w:color w:val="000000"/>
          <w:kern w:val="0"/>
          <w:sz w:val="32"/>
          <w:szCs w:val="32"/>
        </w:rPr>
        <w:t xml:space="preserve">  </w:t>
      </w:r>
      <w:r w:rsidRPr="00106A8F">
        <w:rPr>
          <w:rFonts w:ascii="微软雅黑" w:eastAsia="微软雅黑" w:hAnsi="微软雅黑" w:cs="微软雅黑" w:hint="eastAsia"/>
          <w:color w:val="000000"/>
          <w:kern w:val="0"/>
          <w:sz w:val="32"/>
          <w:szCs w:val="32"/>
        </w:rPr>
        <w:t>田锦艳</w:t>
      </w:r>
    </w:p>
    <w:p w:rsidR="0028147E" w:rsidRPr="00386C6B" w:rsidRDefault="0028147E" w:rsidP="00386C6B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000000"/>
          <w:kern w:val="0"/>
          <w:sz w:val="29"/>
          <w:szCs w:val="29"/>
        </w:rPr>
      </w:pPr>
      <w:r w:rsidRPr="00386C6B">
        <w:rPr>
          <w:rFonts w:ascii="微软雅黑" w:eastAsia="微软雅黑" w:hAnsi="微软雅黑" w:cs="Times New Roman"/>
          <w:color w:val="000000"/>
          <w:kern w:val="0"/>
          <w:sz w:val="29"/>
          <w:szCs w:val="29"/>
        </w:rPr>
        <w:t> </w:t>
      </w:r>
      <w:r w:rsidRPr="00386C6B">
        <w:rPr>
          <w:rFonts w:ascii="微软雅黑" w:eastAsia="微软雅黑" w:hAnsi="微软雅黑" w:cs="微软雅黑"/>
          <w:color w:val="000000"/>
          <w:kern w:val="0"/>
          <w:sz w:val="29"/>
          <w:szCs w:val="29"/>
        </w:rPr>
        <w:t xml:space="preserve">       </w:t>
      </w: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春天的早晨，天刚放亮，一个十二三岁的男孩就出了家门，向南往村外走去。他的身形有些瘦弱，发育不良的样子，但走起路来却显得灵活轻快。他右手拿着语文课本，走起路来一甩一甩的。他一边走，一边用左手揉揉尚有点困倦的眼睛，并稍用力地在脸上搓了几把，这样他就感到清醒多了。然后他就加快了步子，快走起来。清晨的风是凉爽的，吹在脸上、身上，特别提神，这让他有点兴奋，于是小跑起来，向着河边的渠道奔去。</w:t>
      </w:r>
    </w:p>
    <w:p w:rsidR="0028147E" w:rsidRPr="00386C6B" w:rsidRDefault="0028147E" w:rsidP="00386C6B">
      <w:pPr>
        <w:widowControl/>
        <w:shd w:val="clear" w:color="auto" w:fill="FFFFFF"/>
        <w:ind w:firstLine="560"/>
        <w:jc w:val="left"/>
        <w:rPr>
          <w:rFonts w:ascii="微软雅黑" w:eastAsia="微软雅黑" w:hAnsi="微软雅黑" w:cs="Times New Roman"/>
          <w:color w:val="000000"/>
          <w:kern w:val="0"/>
          <w:sz w:val="29"/>
          <w:szCs w:val="29"/>
        </w:rPr>
      </w:pP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小河的北边是大片大片的绿油油的麦田，渠道就在麦田的中间，很长很长的自西向东去了。麦子正是拔节孕穗期，整个麦田上空充斥着麦苗的清香、泥土的腥味，闻起来那是一个爽。</w:t>
      </w:r>
    </w:p>
    <w:p w:rsidR="0028147E" w:rsidRPr="00386C6B" w:rsidRDefault="0028147E" w:rsidP="00386C6B">
      <w:pPr>
        <w:widowControl/>
        <w:shd w:val="clear" w:color="auto" w:fill="FFFFFF"/>
        <w:ind w:firstLine="560"/>
        <w:jc w:val="left"/>
        <w:rPr>
          <w:rFonts w:ascii="微软雅黑" w:eastAsia="微软雅黑" w:hAnsi="微软雅黑" w:cs="Times New Roman"/>
          <w:color w:val="000000"/>
          <w:kern w:val="0"/>
          <w:sz w:val="29"/>
          <w:szCs w:val="29"/>
        </w:rPr>
      </w:pP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男孩来到平时常呆的那节渠道，弯下身子吹了吹浮土，并用课本猛扇了两下，然后就坐在渠道上读起课文来。他大声地一遍又一遍地读着，也不怕被远远的村里人听见。</w:t>
      </w:r>
    </w:p>
    <w:p w:rsidR="0028147E" w:rsidRPr="00386C6B" w:rsidRDefault="0028147E" w:rsidP="00386C6B">
      <w:pPr>
        <w:widowControl/>
        <w:shd w:val="clear" w:color="auto" w:fill="FFFFFF"/>
        <w:ind w:firstLine="560"/>
        <w:jc w:val="left"/>
        <w:rPr>
          <w:rFonts w:ascii="微软雅黑" w:eastAsia="微软雅黑" w:hAnsi="微软雅黑" w:cs="Times New Roman"/>
          <w:color w:val="000000"/>
          <w:kern w:val="0"/>
          <w:sz w:val="29"/>
          <w:szCs w:val="29"/>
        </w:rPr>
      </w:pP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天边慢慢散射出来的霞光，映亮了清晨的田野，也慢慢洒在这个男孩的身上。他那专注的样子，笑坏了晨起的小鸟，惹得那帮小家伙们在远处的树上叽叽喳喳地议论不停。男孩低着头有点久了，就轻轻抬起头，用力旋转了几下有点僵硬的脖子，半眯着眼向远处瞅了瞅，然后站起身来，做了个深呼吸，拿着课本在地头边走边读着、背诵着。</w:t>
      </w:r>
    </w:p>
    <w:p w:rsidR="0028147E" w:rsidRPr="00386C6B" w:rsidRDefault="0028147E" w:rsidP="00386C6B">
      <w:pPr>
        <w:widowControl/>
        <w:shd w:val="clear" w:color="auto" w:fill="FFFFFF"/>
        <w:ind w:firstLine="560"/>
        <w:jc w:val="left"/>
        <w:rPr>
          <w:rFonts w:ascii="微软雅黑" w:eastAsia="微软雅黑" w:hAnsi="微软雅黑" w:cs="Times New Roman"/>
          <w:color w:val="000000"/>
          <w:kern w:val="0"/>
          <w:sz w:val="29"/>
          <w:szCs w:val="29"/>
        </w:rPr>
      </w:pP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太阳在东边露出了红红的脸，暖暖的阳光温暖着这个男孩。他有点倦了，合上课本，又用手搓了搓脸，然后仰起头大声地喊了起来“嗷</w:t>
      </w:r>
      <w:r w:rsidRPr="00386C6B">
        <w:rPr>
          <w:rFonts w:ascii="微软雅黑" w:eastAsia="微软雅黑" w:hAnsi="微软雅黑" w:cs="微软雅黑"/>
          <w:color w:val="000000"/>
          <w:kern w:val="0"/>
          <w:sz w:val="28"/>
          <w:szCs w:val="28"/>
        </w:rPr>
        <w:t>~~~</w:t>
      </w: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嗷</w:t>
      </w:r>
      <w:r w:rsidRPr="00386C6B">
        <w:rPr>
          <w:rFonts w:ascii="微软雅黑" w:eastAsia="微软雅黑" w:hAnsi="微软雅黑" w:cs="微软雅黑"/>
          <w:color w:val="000000"/>
          <w:kern w:val="0"/>
          <w:sz w:val="28"/>
          <w:szCs w:val="28"/>
        </w:rPr>
        <w:t>~~~</w:t>
      </w: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”。这让他马上赶走了疲倦。于是他再一次仰头“嗷</w:t>
      </w:r>
      <w:r w:rsidRPr="00386C6B">
        <w:rPr>
          <w:rFonts w:ascii="微软雅黑" w:eastAsia="微软雅黑" w:hAnsi="微软雅黑" w:cs="微软雅黑"/>
          <w:color w:val="000000"/>
          <w:kern w:val="0"/>
          <w:sz w:val="28"/>
          <w:szCs w:val="28"/>
        </w:rPr>
        <w:t>~~~</w:t>
      </w: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”。忽然，他听见麦田里传来“喳</w:t>
      </w:r>
      <w:r w:rsidRPr="00386C6B">
        <w:rPr>
          <w:rFonts w:ascii="微软雅黑" w:eastAsia="微软雅黑" w:hAnsi="微软雅黑" w:cs="微软雅黑"/>
          <w:color w:val="000000"/>
          <w:kern w:val="0"/>
          <w:sz w:val="28"/>
          <w:szCs w:val="28"/>
        </w:rPr>
        <w:t>~~</w:t>
      </w: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喳</w:t>
      </w:r>
      <w:r w:rsidRPr="00386C6B">
        <w:rPr>
          <w:rFonts w:ascii="微软雅黑" w:eastAsia="微软雅黑" w:hAnsi="微软雅黑" w:cs="微软雅黑"/>
          <w:color w:val="000000"/>
          <w:kern w:val="0"/>
          <w:sz w:val="28"/>
          <w:szCs w:val="28"/>
        </w:rPr>
        <w:t>~</w:t>
      </w: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”的野鸡叫声。他戛然而止，往麦田里望去。“喳</w:t>
      </w:r>
      <w:r w:rsidRPr="00386C6B">
        <w:rPr>
          <w:rFonts w:ascii="微软雅黑" w:eastAsia="微软雅黑" w:hAnsi="微软雅黑" w:cs="微软雅黑"/>
          <w:color w:val="000000"/>
          <w:kern w:val="0"/>
          <w:sz w:val="28"/>
          <w:szCs w:val="28"/>
        </w:rPr>
        <w:t>~~~</w:t>
      </w: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”野鸡又叫了一声，这让男孩发现了野鸡的位置。他放下课本，蹑手蹑脚地向野鸡的方向走去，一来怕惊飞了野鸡，二来不能踩坏了正拔节的麦苗。麦苗上的露水打透了裤子，让男孩感到湿湿的、凉凉的。快要到野鸡的位置时，野鸡不再鸣叫了。男孩发现麦苗开始动了起来，顺着麦陇向南不停地动。男孩知道一定是野鸡有了警觉，于是他在麦苗间跑了起来，想尽快扑到那野鸡。忽然，“扑棱棱</w:t>
      </w:r>
      <w:r w:rsidRPr="00386C6B">
        <w:rPr>
          <w:rFonts w:ascii="微软雅黑" w:eastAsia="微软雅黑" w:hAnsi="微软雅黑" w:cs="微软雅黑"/>
          <w:color w:val="000000"/>
          <w:kern w:val="0"/>
          <w:sz w:val="28"/>
          <w:szCs w:val="28"/>
        </w:rPr>
        <w:t>~</w:t>
      </w: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”，一个栗色的野鸡从男孩前边急速地向南飞去，男孩一个愣怔，马上弯下身从麦苗下抓起一把土向那身影掷去。土撒落在麦苗上，发出“沙沙”的声音，而那个矫健的栗色野鸡飞出二百多米，打了个弯，落在了东边不远处。河岸上的树梢间，鸟儿们受到惊吓，忽地也从树丛中飞了起来，在树顶上盘旋着，叽喳着。男孩知道逮野鸡已经无望了，就悻悻地回转身，向渠道走去。</w:t>
      </w:r>
    </w:p>
    <w:p w:rsidR="0028147E" w:rsidRPr="00386C6B" w:rsidRDefault="0028147E" w:rsidP="00386C6B">
      <w:pPr>
        <w:widowControl/>
        <w:shd w:val="clear" w:color="auto" w:fill="FFFFFF"/>
        <w:ind w:firstLine="560"/>
        <w:jc w:val="left"/>
        <w:rPr>
          <w:rFonts w:ascii="微软雅黑" w:eastAsia="微软雅黑" w:hAnsi="微软雅黑" w:cs="Times New Roman"/>
          <w:color w:val="000000"/>
          <w:kern w:val="0"/>
          <w:sz w:val="29"/>
          <w:szCs w:val="29"/>
        </w:rPr>
      </w:pP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到了渠道边，男孩弯下身子拍了拍腿上的露水，然后拿起课本，回过头向着野鸡方向挥了挥手：“再见，可恶的野鸡！再见，调皮的小鸟！再见，我的麦田！”然后，他拔腿往村子里跑去</w:t>
      </w:r>
      <w:r w:rsidRPr="00386C6B">
        <w:rPr>
          <w:rFonts w:ascii="宋体" w:hAnsi="宋体" w:cs="宋体"/>
          <w:color w:val="000000"/>
          <w:kern w:val="0"/>
          <w:sz w:val="28"/>
          <w:szCs w:val="28"/>
        </w:rPr>
        <w:t>——</w:t>
      </w:r>
      <w:r w:rsidRPr="00386C6B">
        <w:rPr>
          <w:rFonts w:ascii="宋体" w:hAnsi="宋体" w:cs="宋体" w:hint="eastAsia"/>
          <w:color w:val="000000"/>
          <w:kern w:val="0"/>
          <w:sz w:val="28"/>
          <w:szCs w:val="28"/>
        </w:rPr>
        <w:t>快点回家吃饭好上学了呀！</w:t>
      </w:r>
    </w:p>
    <w:p w:rsidR="0028147E" w:rsidRPr="00FB5BFD" w:rsidRDefault="0028147E" w:rsidP="00386C6B">
      <w:pPr>
        <w:rPr>
          <w:rFonts w:cs="Times New Roman"/>
        </w:rPr>
      </w:pPr>
    </w:p>
    <w:sectPr w:rsidR="0028147E" w:rsidRPr="00FB5BFD" w:rsidSect="00FD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47E" w:rsidRDefault="0028147E" w:rsidP="00386C6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8147E" w:rsidRDefault="0028147E" w:rsidP="00386C6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47E" w:rsidRDefault="0028147E" w:rsidP="00386C6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8147E" w:rsidRDefault="0028147E" w:rsidP="00386C6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C6B"/>
    <w:rsid w:val="00106A8F"/>
    <w:rsid w:val="00250200"/>
    <w:rsid w:val="0028147E"/>
    <w:rsid w:val="00367E67"/>
    <w:rsid w:val="00386C6B"/>
    <w:rsid w:val="00560D19"/>
    <w:rsid w:val="00672433"/>
    <w:rsid w:val="00707C58"/>
    <w:rsid w:val="008D60A6"/>
    <w:rsid w:val="009C374D"/>
    <w:rsid w:val="00B00E06"/>
    <w:rsid w:val="00DE2571"/>
    <w:rsid w:val="00FB5BFD"/>
    <w:rsid w:val="00FD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BCE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6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6C6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86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6C6B"/>
    <w:rPr>
      <w:sz w:val="18"/>
      <w:szCs w:val="18"/>
    </w:rPr>
  </w:style>
  <w:style w:type="paragraph" w:styleId="NormalWeb">
    <w:name w:val="Normal (Web)"/>
    <w:basedOn w:val="Normal"/>
    <w:uiPriority w:val="99"/>
    <w:semiHidden/>
    <w:rsid w:val="00386C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03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523">
          <w:marLeft w:val="1503"/>
          <w:marRight w:val="0"/>
          <w:marTop w:val="0"/>
          <w:marBottom w:val="7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03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9535">
          <w:marLeft w:val="1503"/>
          <w:marRight w:val="0"/>
          <w:marTop w:val="0"/>
          <w:marBottom w:val="7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511">
          <w:marLeft w:val="1503"/>
          <w:marRight w:val="0"/>
          <w:marTop w:val="0"/>
          <w:marBottom w:val="7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03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39530">
          <w:marLeft w:val="1503"/>
          <w:marRight w:val="0"/>
          <w:marTop w:val="0"/>
          <w:marBottom w:val="7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9529">
          <w:marLeft w:val="1503"/>
          <w:marRight w:val="0"/>
          <w:marTop w:val="0"/>
          <w:marBottom w:val="7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165</Words>
  <Characters>941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llh</cp:lastModifiedBy>
  <cp:revision>5</cp:revision>
  <dcterms:created xsi:type="dcterms:W3CDTF">2020-01-06T12:46:00Z</dcterms:created>
  <dcterms:modified xsi:type="dcterms:W3CDTF">2020-02-18T06:35:00Z</dcterms:modified>
</cp:coreProperties>
</file>
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80B" w:rsidRPr="00A620FD" w:rsidRDefault="002D480B" w:rsidP="00A620FD">
      <w:pPr>
        <w:pStyle w:val="Heading2"/>
        <w:jc w:val="center"/>
      </w:pPr>
      <w:r>
        <w:rPr>
          <w:rFonts w:hint="eastAsia"/>
        </w:rPr>
        <w:t>地球运转的蒸气动力</w:t>
      </w:r>
    </w:p>
    <w:p w:rsidR="002D480B" w:rsidRDefault="002D480B" w:rsidP="0011577D">
      <w:pPr>
        <w:ind w:firstLineChars="200" w:firstLine="31680"/>
      </w:pPr>
      <w:r>
        <w:rPr>
          <w:rFonts w:hint="eastAsia"/>
        </w:rPr>
        <w:t>古往今来，为了生存与发展，人们不断探索创新，造就了今天的美好生活，我们人类科技飞进遥远的太空，转入万米深的地下，可以说是能想到的神秘区域我们都在逐步了解，在掌握利用，扩展我们的发展空间，争取可利用资源，我们不单是地球的主人，还要成为太空未来的主人，所以大家努力了解太空资源，互动规律，发现了黑洞等一些现在还不具备实地了解的太空资源，那么，我想说咱们生活的地球，被证实是在不停的运转，他的运转力来源于什么，这种清洁能源是否能被开发利用，这应该是我们积极验证的，因为：地球是我们认为熟悉的，但又有很多的秘密没解之谜，极待我们了解，在解决生产问题中，我发现了是蒸汽推动作用原理，经过讨论与论证，是最接近真相的，这个是否是真相可以有科技设备来验证，因为她就在我们身边，不难找出真相，探索太空，就应该先了解身边的太空资源，舍近求远只会带来更多的谜团，所以把我的发现与探索和大家分享，希望得到大家的不同意见与看法，完善我们的自然发现，推进我们的科技走进深兰，拥抱广阔的太空资源。</w:t>
      </w:r>
    </w:p>
    <w:p w:rsidR="002D480B" w:rsidRPr="008C45B9" w:rsidRDefault="002D480B" w:rsidP="0011577D">
      <w:pPr>
        <w:ind w:firstLineChars="200" w:firstLine="31680"/>
      </w:pPr>
      <w:r w:rsidRPr="008C45B9">
        <w:t>Through the ages, in order to survive and development, people are constantly exploring innovation and create a better life, today we fly into the space science and technology, human into thousands of meters deep underground, can be described as a mysterious region can think we are getting to know, in use, extend our development space, strive for available resources, we not only is the master of the earth, but also become the master of space in the future, so we try to understand the space resources, interaction, found that the black hole and some other now also does not have knowledge of space resources, so, I want to say that we live on earth, proved to be constantly running, from what his work force, this kind of whether can be the development and utilization of clean energy, this should be our positive verification, because</w:t>
      </w:r>
    </w:p>
    <w:p w:rsidR="002D480B" w:rsidRDefault="002D480B" w:rsidP="00BC10D5"/>
    <w:p w:rsidR="002D480B" w:rsidRDefault="002D480B" w:rsidP="00BC10D5">
      <w:pPr>
        <w:rPr>
          <w:rFonts w:ascii="宋体"/>
        </w:rPr>
      </w:pPr>
      <w:r>
        <w:rPr>
          <w:rFonts w:hint="eastAsia"/>
        </w:rPr>
        <w:t>太空资源</w:t>
      </w:r>
      <w:r w:rsidRPr="007451FD">
        <w:rPr>
          <w:rFonts w:ascii="宋体" w:hAnsi="宋体" w:hint="eastAsia"/>
        </w:rPr>
        <w:t>、</w:t>
      </w:r>
      <w:r>
        <w:rPr>
          <w:rFonts w:hint="eastAsia"/>
        </w:rPr>
        <w:t>蒸汽推动原理</w:t>
      </w:r>
      <w:r w:rsidRPr="007451FD">
        <w:rPr>
          <w:rFonts w:ascii="宋体" w:hAnsi="宋体" w:hint="eastAsia"/>
        </w:rPr>
        <w:t>、</w:t>
      </w:r>
      <w:r>
        <w:rPr>
          <w:rFonts w:hint="eastAsia"/>
        </w:rPr>
        <w:t>清洁能源</w:t>
      </w:r>
      <w:r w:rsidRPr="00925738">
        <w:rPr>
          <w:rFonts w:ascii="宋体" w:hAnsi="宋体" w:hint="eastAsia"/>
        </w:rPr>
        <w:t>、</w:t>
      </w:r>
      <w:r>
        <w:rPr>
          <w:rFonts w:hint="eastAsia"/>
        </w:rPr>
        <w:t>互动规律</w:t>
      </w:r>
      <w:r w:rsidRPr="00925738">
        <w:rPr>
          <w:rFonts w:ascii="宋体" w:hAnsi="宋体" w:hint="eastAsia"/>
        </w:rPr>
        <w:t>、</w:t>
      </w:r>
      <w:r>
        <w:rPr>
          <w:rFonts w:hint="eastAsia"/>
        </w:rPr>
        <w:t>探索创新</w:t>
      </w:r>
      <w:r w:rsidRPr="00925738">
        <w:rPr>
          <w:rFonts w:ascii="宋体" w:hAnsi="宋体" w:hint="eastAsia"/>
        </w:rPr>
        <w:t>、</w:t>
      </w:r>
    </w:p>
    <w:p w:rsidR="002D480B" w:rsidRDefault="002D480B" w:rsidP="00BC10D5">
      <w:pPr>
        <w:rPr>
          <w:rFonts w:ascii="宋体"/>
        </w:rPr>
      </w:pPr>
      <w:r w:rsidRPr="00482889">
        <w:rPr>
          <w:rFonts w:ascii="宋体"/>
        </w:rPr>
        <w:t>Space resources, steam drive principle, clean energy, interaction, explore innovation,</w:t>
      </w:r>
    </w:p>
    <w:p w:rsidR="002D480B" w:rsidRPr="00482889" w:rsidRDefault="002D480B" w:rsidP="00BC10D5">
      <w:pPr>
        <w:rPr>
          <w:rFonts w:ascii="宋体"/>
        </w:rPr>
      </w:pPr>
    </w:p>
    <w:p w:rsidR="002D480B" w:rsidRDefault="002D480B" w:rsidP="00BC10D5">
      <w:r>
        <w:rPr>
          <w:rFonts w:hint="eastAsia"/>
        </w:rPr>
        <w:t>地球运转的蒸汽动力</w:t>
      </w:r>
    </w:p>
    <w:p w:rsidR="002D480B" w:rsidRDefault="002D480B" w:rsidP="00BC10D5"/>
    <w:p w:rsidR="002D480B" w:rsidRDefault="002D480B" w:rsidP="00BC10D5">
      <w:r>
        <w:rPr>
          <w:rFonts w:hint="eastAsia"/>
        </w:rPr>
        <w:t>特点</w:t>
      </w:r>
      <w:r>
        <w:t xml:space="preserve">             </w:t>
      </w:r>
      <w:r>
        <w:rPr>
          <w:rFonts w:hint="eastAsia"/>
        </w:rPr>
        <w:t>太阳的作用</w:t>
      </w:r>
      <w:r>
        <w:t xml:space="preserve">                 </w:t>
      </w:r>
      <w:r>
        <w:rPr>
          <w:rFonts w:hint="eastAsia"/>
        </w:rPr>
        <w:t>意义</w:t>
      </w:r>
    </w:p>
    <w:p w:rsidR="002D480B" w:rsidRDefault="002D480B" w:rsidP="00BC10D5">
      <w:r>
        <w:rPr>
          <w:rFonts w:hint="eastAsia"/>
        </w:rPr>
        <w:t>现象</w:t>
      </w:r>
      <w:r>
        <w:t xml:space="preserve">              </w:t>
      </w:r>
      <w:r>
        <w:rPr>
          <w:rFonts w:hint="eastAsia"/>
        </w:rPr>
        <w:t>四季的形成</w:t>
      </w:r>
      <w:r>
        <w:t xml:space="preserve">              </w:t>
      </w:r>
    </w:p>
    <w:p w:rsidR="002D480B" w:rsidRDefault="002D480B" w:rsidP="00BC10D5"/>
    <w:p w:rsidR="002D480B" w:rsidRDefault="002D480B" w:rsidP="00487E79">
      <w:pPr>
        <w:pStyle w:val="Heading3"/>
      </w:pPr>
      <w:r>
        <w:rPr>
          <w:rFonts w:hint="eastAsia"/>
        </w:rPr>
        <w:t>特点</w:t>
      </w:r>
    </w:p>
    <w:p w:rsidR="002D480B" w:rsidRPr="00487E79" w:rsidRDefault="002D480B" w:rsidP="00487E79">
      <w:r>
        <w:rPr>
          <w:rFonts w:hint="eastAsia"/>
        </w:rPr>
        <w:t>地球是太空资源的一部分，在太空有质量无重量的环境下，地球与水汽成为一体，成为一个非球型圆体，地球运行的特点就由此产生了，大家经常说一句话（热胀冷缩），来形容地球外围的水分子汽体层一点也不为过，因为</w:t>
      </w:r>
      <w:r w:rsidRPr="003A40AE">
        <w:rPr>
          <w:rFonts w:hint="eastAsia"/>
        </w:rPr>
        <w:t>、</w:t>
      </w:r>
      <w:r>
        <w:rPr>
          <w:rFonts w:hint="eastAsia"/>
        </w:rPr>
        <w:t>水是在零度以下结晶成为固体，而零度以上就是液体，并且</w:t>
      </w:r>
      <w:r w:rsidRPr="003A40AE">
        <w:rPr>
          <w:rFonts w:hint="eastAsia"/>
        </w:rPr>
        <w:t>、</w:t>
      </w:r>
      <w:r>
        <w:rPr>
          <w:rFonts w:hint="eastAsia"/>
        </w:rPr>
        <w:t>随着温度升高，水分子就会加速向空中升起，在地球表面形成有高度落差的水分子气体层，又随着温度的变化而变化，这种变化在生活中我们大家比较熟悉了，习惯了所以，大家忽略这个现象对地球起的作用。</w:t>
      </w:r>
    </w:p>
    <w:p w:rsidR="002D480B" w:rsidRDefault="002D480B" w:rsidP="00487E79">
      <w:pPr>
        <w:pStyle w:val="Heading3"/>
      </w:pPr>
      <w:r>
        <w:rPr>
          <w:rFonts w:hint="eastAsia"/>
        </w:rPr>
        <w:t>现象</w:t>
      </w:r>
    </w:p>
    <w:p w:rsidR="002D480B" w:rsidRDefault="002D480B" w:rsidP="00487E79">
      <w:r>
        <w:rPr>
          <w:rFonts w:hint="eastAsia"/>
        </w:rPr>
        <w:t>大家注意观察植物的变化，清晨时舒展的植物叶片上满是露水，而随着太阳的升高露水不见了，在继续的高温舒展的叶片就开始萎缩，这是自然现象，也是植物生长运动过程，但是这个现象的背后是包括水分子气体的变化，也是地球在太空中外体结构的变化，由于水分子来源于地球，而水分子的升起量，一天中是有变化的，这些在植物上很明显，正是这个变化使地球运转，因为地球是在零重力的太空中，因此这个微不足道的力，在太空中就是很大的地球运转力，所以在无重量的情况下，太空中的这个水分子气体互动，是一个极大的力，能让这个水分子运动的是太阳光，这些物质是自然界中存在的，也就有了自然运动的力。</w:t>
      </w:r>
    </w:p>
    <w:p w:rsidR="002D480B" w:rsidRDefault="002D480B" w:rsidP="00D10AE4">
      <w:pPr>
        <w:pStyle w:val="Heading3"/>
      </w:pPr>
      <w:r>
        <w:rPr>
          <w:rFonts w:hint="eastAsia"/>
        </w:rPr>
        <w:t>太阳的作用</w:t>
      </w:r>
    </w:p>
    <w:p w:rsidR="002D480B" w:rsidRPr="00804650" w:rsidRDefault="002D480B" w:rsidP="00F7442E">
      <w:pPr>
        <w:rPr>
          <w:rFonts w:ascii="Cambria" w:hAnsi="Cambria"/>
          <w:b/>
          <w:bCs/>
          <w:sz w:val="28"/>
          <w:szCs w:val="28"/>
        </w:rPr>
      </w:pPr>
      <w:r w:rsidRPr="00804650">
        <w:rPr>
          <w:rFonts w:hint="eastAsia"/>
          <w:szCs w:val="21"/>
        </w:rPr>
        <w:t>万物生长靠太阳，定位了太阳的重要性。在万有引力的太空中</w:t>
      </w:r>
      <w:r>
        <w:rPr>
          <w:rFonts w:hint="eastAsia"/>
          <w:szCs w:val="21"/>
        </w:rPr>
        <w:t>，太阳却是以推力存在的，虽然热推力感觉很小，但是它在太空中是一个很强的力存在，因为热是向冷中渗透</w:t>
      </w:r>
      <w:r w:rsidRPr="00804650">
        <w:rPr>
          <w:rFonts w:hint="eastAsia"/>
          <w:szCs w:val="21"/>
        </w:rPr>
        <w:t>的，这一点在咱们万有引力的地球上可以实验，在</w:t>
      </w:r>
      <w:r>
        <w:rPr>
          <w:rFonts w:hint="eastAsia"/>
          <w:szCs w:val="21"/>
        </w:rPr>
        <w:t>无风的小树旁，生火树叶会向外不停的摆动，也</w:t>
      </w:r>
      <w:r w:rsidRPr="00804650">
        <w:rPr>
          <w:rFonts w:hint="eastAsia"/>
          <w:szCs w:val="21"/>
        </w:rPr>
        <w:t>可以发现推向一边的轻物资，那么</w:t>
      </w:r>
      <w:r w:rsidRPr="00804650">
        <w:rPr>
          <w:rStyle w:val="Heading4Char"/>
          <w:rFonts w:hint="eastAsia"/>
          <w:sz w:val="21"/>
          <w:szCs w:val="21"/>
        </w:rPr>
        <w:t>、</w:t>
      </w:r>
      <w:r w:rsidRPr="00804650">
        <w:rPr>
          <w:rFonts w:hint="eastAsia"/>
          <w:szCs w:val="21"/>
        </w:rPr>
        <w:t>太阳为什么没有把地球推向更远的太空呢？</w:t>
      </w:r>
      <w:r w:rsidRPr="00804650">
        <w:rPr>
          <w:rFonts w:ascii="宋体" w:hAnsi="宋体" w:hint="eastAsia"/>
          <w:szCs w:val="21"/>
        </w:rPr>
        <w:t>是因为水的作用</w:t>
      </w:r>
      <w:r>
        <w:rPr>
          <w:rFonts w:ascii="宋体" w:hAnsi="宋体" w:hint="eastAsia"/>
        </w:rPr>
        <w:t>，太阳光经过地球的折射，形成靠近地球的表面温度大于大气层温度，所以水分子会上升，但是到了一定高度后，随着高度的提升温度会降低，水分子也就失去上升的推力，不在上升，甚至聚集成云，地球与太阳的距离处于冰点的位置，因此就没有了太阳热直接推出的力。</w:t>
      </w:r>
    </w:p>
    <w:p w:rsidR="002D480B" w:rsidRDefault="002D480B" w:rsidP="00D10AE4">
      <w:pPr>
        <w:pStyle w:val="Heading3"/>
      </w:pPr>
      <w:r>
        <w:rPr>
          <w:rFonts w:hint="eastAsia"/>
        </w:rPr>
        <w:t>四季的形成</w:t>
      </w:r>
    </w:p>
    <w:p w:rsidR="002D480B" w:rsidRDefault="002D480B" w:rsidP="00D10AE4">
      <w:r>
        <w:rPr>
          <w:rFonts w:hint="eastAsia"/>
        </w:rPr>
        <w:t>在万有引力的作用下，能被热汽推向空中的水分子没有逃脱，同样引力也对太阳有作用，由于正对太阳面的温度高，所以水分上升的也高而且也多，这就降低了引力向空中的释放，而位于冬天的地区水分子少，能释放的引力强，所以慢慢的它朝向太阳，这个资源互动造成了地球的四季轮回。</w:t>
      </w:r>
    </w:p>
    <w:p w:rsidR="002D480B" w:rsidRDefault="002D480B" w:rsidP="00F856BC">
      <w:pPr>
        <w:pStyle w:val="Heading3"/>
      </w:pPr>
      <w:r>
        <w:rPr>
          <w:rFonts w:hint="eastAsia"/>
        </w:rPr>
        <w:t>意义</w:t>
      </w:r>
    </w:p>
    <w:p w:rsidR="002D480B" w:rsidRDefault="002D480B" w:rsidP="00F856BC">
      <w:r>
        <w:rPr>
          <w:rFonts w:hint="eastAsia"/>
        </w:rPr>
        <w:t>地球自转力的落实，是太空互动的基础原理，是打开太空大门的钥匙，拥有太空资源就要研究太空成员，只有了解她们的关系才能更好的开发与利用。</w:t>
      </w:r>
    </w:p>
    <w:p w:rsidR="002D480B" w:rsidRDefault="002D480B" w:rsidP="00F856BC"/>
    <w:p w:rsidR="002D480B" w:rsidRPr="00F856BC" w:rsidRDefault="002D480B" w:rsidP="00F856BC"/>
    <w:sectPr w:rsidR="002D480B" w:rsidRPr="00F856BC" w:rsidSect="006800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80B" w:rsidRDefault="002D480B" w:rsidP="002E2C47">
      <w:r>
        <w:separator/>
      </w:r>
    </w:p>
  </w:endnote>
  <w:endnote w:type="continuationSeparator" w:id="0">
    <w:p w:rsidR="002D480B" w:rsidRDefault="002D480B" w:rsidP="002E2C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80B" w:rsidRDefault="002D480B" w:rsidP="002E2C47">
      <w:r>
        <w:separator/>
      </w:r>
    </w:p>
  </w:footnote>
  <w:footnote w:type="continuationSeparator" w:id="0">
    <w:p w:rsidR="002D480B" w:rsidRDefault="002D480B" w:rsidP="002E2C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10D5"/>
    <w:rsid w:val="0000551D"/>
    <w:rsid w:val="000324F8"/>
    <w:rsid w:val="0009084E"/>
    <w:rsid w:val="000E0ECA"/>
    <w:rsid w:val="0011577D"/>
    <w:rsid w:val="0012107A"/>
    <w:rsid w:val="001906FC"/>
    <w:rsid w:val="002D480B"/>
    <w:rsid w:val="002D641C"/>
    <w:rsid w:val="002E2C47"/>
    <w:rsid w:val="002F3005"/>
    <w:rsid w:val="00315D08"/>
    <w:rsid w:val="003A40AE"/>
    <w:rsid w:val="00482889"/>
    <w:rsid w:val="00487E79"/>
    <w:rsid w:val="004C071C"/>
    <w:rsid w:val="00537130"/>
    <w:rsid w:val="0057314D"/>
    <w:rsid w:val="00597087"/>
    <w:rsid w:val="005C0F64"/>
    <w:rsid w:val="005C2C20"/>
    <w:rsid w:val="005E26AF"/>
    <w:rsid w:val="006450CB"/>
    <w:rsid w:val="006549EE"/>
    <w:rsid w:val="006800BF"/>
    <w:rsid w:val="006D3797"/>
    <w:rsid w:val="007451FD"/>
    <w:rsid w:val="00765CED"/>
    <w:rsid w:val="00777CDC"/>
    <w:rsid w:val="00785469"/>
    <w:rsid w:val="007C46F1"/>
    <w:rsid w:val="00804650"/>
    <w:rsid w:val="00835687"/>
    <w:rsid w:val="00842072"/>
    <w:rsid w:val="00873249"/>
    <w:rsid w:val="008C45B9"/>
    <w:rsid w:val="008F1D37"/>
    <w:rsid w:val="00925738"/>
    <w:rsid w:val="00962BFB"/>
    <w:rsid w:val="009B1B05"/>
    <w:rsid w:val="009C0852"/>
    <w:rsid w:val="00A0675D"/>
    <w:rsid w:val="00A10682"/>
    <w:rsid w:val="00A5684A"/>
    <w:rsid w:val="00A60DF8"/>
    <w:rsid w:val="00A620FD"/>
    <w:rsid w:val="00A64376"/>
    <w:rsid w:val="00AA0E98"/>
    <w:rsid w:val="00AE25C9"/>
    <w:rsid w:val="00B04C5A"/>
    <w:rsid w:val="00B05754"/>
    <w:rsid w:val="00B764A0"/>
    <w:rsid w:val="00BC10D5"/>
    <w:rsid w:val="00CD5644"/>
    <w:rsid w:val="00D10AE4"/>
    <w:rsid w:val="00D37055"/>
    <w:rsid w:val="00D4750C"/>
    <w:rsid w:val="00D53680"/>
    <w:rsid w:val="00D80E0F"/>
    <w:rsid w:val="00E67207"/>
    <w:rsid w:val="00E834F5"/>
    <w:rsid w:val="00EB003F"/>
    <w:rsid w:val="00EC128A"/>
    <w:rsid w:val="00F66A87"/>
    <w:rsid w:val="00F7442E"/>
    <w:rsid w:val="00F856BC"/>
    <w:rsid w:val="00FE107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BF"/>
    <w:pPr>
      <w:widowControl w:val="0"/>
      <w:jc w:val="both"/>
    </w:pPr>
  </w:style>
  <w:style w:type="paragraph" w:styleId="Heading2">
    <w:name w:val="heading 2"/>
    <w:basedOn w:val="Normal"/>
    <w:next w:val="Normal"/>
    <w:link w:val="Heading2Char"/>
    <w:uiPriority w:val="99"/>
    <w:qFormat/>
    <w:rsid w:val="00BC10D5"/>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2F30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804650"/>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BC10D5"/>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2F3005"/>
    <w:rPr>
      <w:rFonts w:cs="Times New Roman"/>
      <w:b/>
      <w:bCs/>
      <w:sz w:val="32"/>
      <w:szCs w:val="32"/>
    </w:rPr>
  </w:style>
  <w:style w:type="character" w:customStyle="1" w:styleId="Heading4Char">
    <w:name w:val="Heading 4 Char"/>
    <w:basedOn w:val="DefaultParagraphFont"/>
    <w:link w:val="Heading4"/>
    <w:uiPriority w:val="99"/>
    <w:locked/>
    <w:rsid w:val="00804650"/>
    <w:rPr>
      <w:rFonts w:ascii="Cambria" w:eastAsia="宋体" w:hAnsi="Cambria" w:cs="Times New Roman"/>
      <w:b/>
      <w:bCs/>
      <w:sz w:val="28"/>
      <w:szCs w:val="28"/>
    </w:rPr>
  </w:style>
  <w:style w:type="paragraph" w:styleId="Header">
    <w:name w:val="header"/>
    <w:basedOn w:val="Normal"/>
    <w:link w:val="HeaderChar"/>
    <w:uiPriority w:val="99"/>
    <w:semiHidden/>
    <w:rsid w:val="002E2C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2E2C47"/>
    <w:rPr>
      <w:rFonts w:cs="Times New Roman"/>
      <w:sz w:val="18"/>
      <w:szCs w:val="18"/>
    </w:rPr>
  </w:style>
  <w:style w:type="paragraph" w:styleId="Footer">
    <w:name w:val="footer"/>
    <w:basedOn w:val="Normal"/>
    <w:link w:val="FooterChar"/>
    <w:uiPriority w:val="99"/>
    <w:semiHidden/>
    <w:rsid w:val="002E2C4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2E2C47"/>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256</TotalTime>
  <Pages>2</Pages>
  <Words>370</Words>
  <Characters>2115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Microsoft</cp:lastModifiedBy>
  <cp:revision>19</cp:revision>
  <dcterms:created xsi:type="dcterms:W3CDTF">2006-05-14T01:49:00Z</dcterms:created>
  <dcterms:modified xsi:type="dcterms:W3CDTF">2019-05-29T11:13:00Z</dcterms:modified>
</cp:coreProperties>
</file>
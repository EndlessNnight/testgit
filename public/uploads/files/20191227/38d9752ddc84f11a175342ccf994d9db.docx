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07BAB6" w14:textId="77777777" w:rsidR="00912DFB" w:rsidRDefault="00912DFB" w:rsidP="00912DFB">
      <w:pPr>
        <w:pStyle w:val="ae"/>
        <w:rPr>
          <w:rFonts w:ascii="FZHei-B01" w:eastAsia="宋体" w:hAnsi="FZHei-B01" w:hint="eastAsia"/>
          <w:snapToGrid/>
          <w:color w:val="000000"/>
          <w:szCs w:val="18"/>
        </w:rPr>
        <w:sectPr w:rsidR="00912DFB" w:rsidSect="00912DFB">
          <w:headerReference w:type="even" r:id="rId8"/>
          <w:headerReference w:type="default" r:id="rId9"/>
          <w:footerReference w:type="even" r:id="rId10"/>
          <w:footerReference w:type="default" r:id="rId11"/>
          <w:footerReference w:type="first" r:id="rId12"/>
          <w:footnotePr>
            <w:numRestart w:val="eachPage"/>
          </w:footnotePr>
          <w:type w:val="continuous"/>
          <w:pgSz w:w="11907" w:h="16840" w:code="9"/>
          <w:pgMar w:top="567" w:right="1418" w:bottom="1247" w:left="1418" w:header="737" w:footer="567" w:gutter="0"/>
          <w:pgNumType w:start="1"/>
          <w:cols w:space="425"/>
          <w:titlePg/>
          <w:docGrid w:type="linesAndChars" w:linePitch="285" w:charSpace="1229"/>
        </w:sectPr>
      </w:pPr>
    </w:p>
    <w:p w14:paraId="5192CFED" w14:textId="4D11CC5B" w:rsidR="00926F05" w:rsidRPr="00926F05" w:rsidRDefault="00926F05" w:rsidP="00912DFB">
      <w:pPr>
        <w:pStyle w:val="ae"/>
        <w:jc w:val="center"/>
        <w:rPr>
          <w:rFonts w:ascii="FZHei-B01" w:eastAsia="宋体" w:hAnsi="FZHei-B01" w:hint="eastAsia"/>
          <w:snapToGrid/>
          <w:color w:val="000000"/>
          <w:szCs w:val="18"/>
        </w:rPr>
      </w:pPr>
      <w:r w:rsidRPr="00912DFB">
        <w:rPr>
          <w:rFonts w:ascii="FZDaBiaoSong-B06S" w:eastAsia="宋体" w:hAnsi="FZDaBiaoSong-B06S" w:hint="eastAsia"/>
          <w:b/>
          <w:snapToGrid/>
          <w:color w:val="000000"/>
          <w:sz w:val="42"/>
          <w:szCs w:val="42"/>
        </w:rPr>
        <w:t>基于</w:t>
      </w:r>
      <w:proofErr w:type="gramStart"/>
      <w:r w:rsidR="0001319C">
        <w:rPr>
          <w:rFonts w:ascii="FZDaBiaoSong-B06S" w:eastAsia="宋体" w:hAnsi="FZDaBiaoSong-B06S" w:hint="eastAsia"/>
          <w:b/>
          <w:snapToGrid/>
          <w:color w:val="000000"/>
          <w:sz w:val="42"/>
          <w:szCs w:val="42"/>
        </w:rPr>
        <w:t>微服务</w:t>
      </w:r>
      <w:proofErr w:type="gramEnd"/>
      <w:r w:rsidR="0001319C">
        <w:rPr>
          <w:rFonts w:ascii="FZDaBiaoSong-B06S" w:eastAsia="宋体" w:hAnsi="FZDaBiaoSong-B06S" w:hint="eastAsia"/>
          <w:b/>
          <w:snapToGrid/>
          <w:color w:val="000000"/>
          <w:sz w:val="42"/>
          <w:szCs w:val="42"/>
        </w:rPr>
        <w:t>架构的</w:t>
      </w:r>
      <w:proofErr w:type="gramStart"/>
      <w:r w:rsidR="0001319C">
        <w:rPr>
          <w:rFonts w:ascii="FZDaBiaoSong-B06S" w:eastAsia="宋体" w:hAnsi="FZDaBiaoSong-B06S" w:hint="eastAsia"/>
          <w:b/>
          <w:snapToGrid/>
          <w:color w:val="000000"/>
          <w:sz w:val="42"/>
          <w:szCs w:val="42"/>
        </w:rPr>
        <w:t>云制造</w:t>
      </w:r>
      <w:proofErr w:type="gramEnd"/>
      <w:r w:rsidR="0067634D">
        <w:rPr>
          <w:rFonts w:ascii="FZDaBiaoSong-B06S" w:eastAsia="宋体" w:hAnsi="FZDaBiaoSong-B06S" w:hint="eastAsia"/>
          <w:b/>
          <w:snapToGrid/>
          <w:color w:val="000000"/>
          <w:sz w:val="42"/>
          <w:szCs w:val="42"/>
        </w:rPr>
        <w:t>执行</w:t>
      </w:r>
      <w:r w:rsidR="0001319C">
        <w:rPr>
          <w:rFonts w:ascii="FZDaBiaoSong-B06S" w:eastAsia="宋体" w:hAnsi="FZDaBiaoSong-B06S" w:hint="eastAsia"/>
          <w:b/>
          <w:snapToGrid/>
          <w:color w:val="000000"/>
          <w:sz w:val="42"/>
          <w:szCs w:val="42"/>
        </w:rPr>
        <w:t>系统</w:t>
      </w:r>
    </w:p>
    <w:p w14:paraId="784F8356" w14:textId="20CA68CA" w:rsidR="002D2190" w:rsidRPr="00B32CCF" w:rsidRDefault="002D2190" w:rsidP="002D2190">
      <w:pPr>
        <w:pStyle w:val="ae"/>
        <w:ind w:firstLineChars="200" w:firstLine="492"/>
        <w:jc w:val="center"/>
        <w:rPr>
          <w:rFonts w:ascii="FZKai-Z03S" w:eastAsia="宋体" w:hAnsi="FZKai-Z03S" w:hint="eastAsia"/>
          <w:snapToGrid/>
          <w:color w:val="000000"/>
          <w:sz w:val="24"/>
          <w:szCs w:val="24"/>
        </w:rPr>
      </w:pPr>
      <w:r>
        <w:rPr>
          <w:rFonts w:ascii="FZKai-Z03S" w:eastAsia="宋体" w:hAnsi="FZKai-Z03S" w:hint="eastAsia"/>
          <w:snapToGrid/>
          <w:color w:val="000000"/>
          <w:sz w:val="24"/>
          <w:szCs w:val="24"/>
        </w:rPr>
        <w:t>方舟</w:t>
      </w:r>
      <w:r w:rsidRPr="00B32CCF">
        <w:rPr>
          <w:rFonts w:ascii="FZKai-Z03S" w:eastAsia="宋体" w:hAnsi="FZKai-Z03S" w:hint="eastAsia"/>
          <w:snapToGrid/>
          <w:color w:val="000000"/>
          <w:sz w:val="24"/>
          <w:szCs w:val="24"/>
          <w:vertAlign w:val="superscript"/>
        </w:rPr>
        <w:t>1</w:t>
      </w:r>
      <w:r>
        <w:rPr>
          <w:rFonts w:ascii="FZKai-Z03S" w:eastAsia="宋体" w:hAnsi="FZKai-Z03S" w:hint="eastAsia"/>
          <w:snapToGrid/>
          <w:color w:val="000000"/>
          <w:sz w:val="24"/>
          <w:szCs w:val="24"/>
          <w:vertAlign w:val="superscript"/>
        </w:rPr>
        <w:t>,</w:t>
      </w:r>
      <w:r>
        <w:rPr>
          <w:rFonts w:ascii="EU-BZ" w:eastAsia="宋体" w:hAnsi="EU-BZ"/>
          <w:snapToGrid/>
          <w:color w:val="000000"/>
          <w:sz w:val="24"/>
          <w:szCs w:val="24"/>
          <w:vertAlign w:val="superscript"/>
        </w:rPr>
        <w:t>*</w:t>
      </w:r>
      <w:r>
        <w:rPr>
          <w:rFonts w:ascii="FZKai-Z03S" w:eastAsia="宋体" w:hAnsi="FZKai-Z03S" w:hint="eastAsia"/>
          <w:snapToGrid/>
          <w:color w:val="000000"/>
          <w:sz w:val="24"/>
          <w:szCs w:val="24"/>
        </w:rPr>
        <w:t>，</w:t>
      </w:r>
      <w:r>
        <w:rPr>
          <w:rFonts w:ascii="FZKai-Z03S" w:eastAsia="宋体" w:hAnsi="FZKai-Z03S" w:hint="eastAsia"/>
          <w:snapToGrid/>
          <w:color w:val="000000"/>
          <w:sz w:val="24"/>
          <w:szCs w:val="24"/>
        </w:rPr>
        <w:t>郝昕</w:t>
      </w:r>
      <w:r>
        <w:rPr>
          <w:rFonts w:ascii="EU-BZ" w:eastAsia="宋体" w:hAnsi="EU-BZ"/>
          <w:snapToGrid/>
          <w:color w:val="000000"/>
          <w:sz w:val="24"/>
          <w:szCs w:val="24"/>
          <w:vertAlign w:val="superscript"/>
        </w:rPr>
        <w:t>2</w:t>
      </w:r>
      <w:r>
        <w:rPr>
          <w:rFonts w:ascii="FZKai-Z03S" w:eastAsia="宋体" w:hAnsi="FZKai-Z03S" w:hint="eastAsia"/>
          <w:snapToGrid/>
          <w:color w:val="000000"/>
          <w:sz w:val="24"/>
          <w:szCs w:val="24"/>
        </w:rPr>
        <w:t>，曲家兴</w:t>
      </w:r>
      <w:r w:rsidRPr="00B32CCF">
        <w:rPr>
          <w:rFonts w:ascii="FZKai-Z03S" w:eastAsia="宋体" w:hAnsi="FZKai-Z03S" w:hint="eastAsia"/>
          <w:snapToGrid/>
          <w:color w:val="000000"/>
          <w:sz w:val="24"/>
          <w:szCs w:val="24"/>
          <w:vertAlign w:val="superscript"/>
        </w:rPr>
        <w:t>1</w:t>
      </w:r>
      <w:r>
        <w:rPr>
          <w:rFonts w:ascii="FZKai-Z03S" w:eastAsia="宋体" w:hAnsi="FZKai-Z03S" w:hint="eastAsia"/>
          <w:snapToGrid/>
          <w:color w:val="000000"/>
          <w:sz w:val="24"/>
          <w:szCs w:val="24"/>
        </w:rPr>
        <w:t>，宋雪</w:t>
      </w:r>
      <w:r w:rsidRPr="00B32CCF">
        <w:rPr>
          <w:rFonts w:ascii="FZKai-Z03S" w:eastAsia="宋体" w:hAnsi="FZKai-Z03S" w:hint="eastAsia"/>
          <w:snapToGrid/>
          <w:color w:val="000000"/>
          <w:sz w:val="24"/>
          <w:szCs w:val="24"/>
          <w:vertAlign w:val="superscript"/>
        </w:rPr>
        <w:t>1</w:t>
      </w:r>
      <w:r>
        <w:rPr>
          <w:rFonts w:ascii="FZKai-Z03S" w:eastAsia="宋体" w:hAnsi="FZKai-Z03S" w:hint="eastAsia"/>
          <w:snapToGrid/>
          <w:color w:val="000000"/>
          <w:sz w:val="24"/>
          <w:szCs w:val="24"/>
        </w:rPr>
        <w:t>，张弛</w:t>
      </w:r>
      <w:r w:rsidRPr="00B32CCF">
        <w:rPr>
          <w:rFonts w:ascii="FZKai-Z03S" w:eastAsia="宋体" w:hAnsi="FZKai-Z03S" w:hint="eastAsia"/>
          <w:snapToGrid/>
          <w:color w:val="000000"/>
          <w:sz w:val="24"/>
          <w:szCs w:val="24"/>
          <w:vertAlign w:val="superscript"/>
        </w:rPr>
        <w:t>1</w:t>
      </w:r>
      <w:r>
        <w:rPr>
          <w:rFonts w:ascii="FZKai-Z03S" w:eastAsia="宋体" w:hAnsi="FZKai-Z03S" w:hint="eastAsia"/>
          <w:snapToGrid/>
          <w:color w:val="000000"/>
          <w:sz w:val="24"/>
          <w:szCs w:val="24"/>
        </w:rPr>
        <w:t>，马超</w:t>
      </w:r>
      <w:r>
        <w:rPr>
          <w:rFonts w:ascii="FZKai-Z03S" w:eastAsia="宋体" w:hAnsi="FZKai-Z03S"/>
          <w:snapToGrid/>
          <w:color w:val="000000"/>
          <w:sz w:val="24"/>
          <w:szCs w:val="24"/>
          <w:vertAlign w:val="superscript"/>
        </w:rPr>
        <w:t>3</w:t>
      </w:r>
    </w:p>
    <w:p w14:paraId="1D6E7E31" w14:textId="77777777" w:rsidR="002D2190" w:rsidRDefault="002D2190" w:rsidP="002D2190">
      <w:pPr>
        <w:pStyle w:val="ae"/>
        <w:ind w:firstLineChars="200" w:firstLine="412"/>
        <w:jc w:val="center"/>
        <w:rPr>
          <w:rFonts w:ascii="FZShuSong-Z01S" w:eastAsia="宋体" w:hAnsi="FZShuSong-Z01S" w:hint="eastAsia"/>
          <w:snapToGrid/>
          <w:color w:val="000000"/>
          <w:sz w:val="20"/>
        </w:rPr>
        <w:sectPr w:rsidR="002D2190">
          <w:footnotePr>
            <w:numRestart w:val="eachPage"/>
          </w:footnotePr>
          <w:type w:val="continuous"/>
          <w:pgSz w:w="11907" w:h="16840"/>
          <w:pgMar w:top="567" w:right="1418" w:bottom="1247" w:left="1418" w:header="737" w:footer="567" w:gutter="0"/>
          <w:pgNumType w:start="1"/>
          <w:cols w:space="720"/>
          <w:titlePg/>
          <w:docGrid w:type="linesAndChars" w:linePitch="285" w:charSpace="1229"/>
        </w:sectPr>
      </w:pPr>
      <w:r>
        <w:rPr>
          <w:rFonts w:ascii="FZShuSong-Z01S" w:eastAsia="宋体" w:hAnsi="FZShuSong-Z01S" w:hint="eastAsia"/>
          <w:snapToGrid/>
          <w:color w:val="000000"/>
          <w:sz w:val="20"/>
        </w:rPr>
        <w:t>（</w:t>
      </w:r>
      <w:r>
        <w:rPr>
          <w:rFonts w:ascii="FZShuSong-Z01S" w:eastAsia="宋体" w:hAnsi="FZShuSong-Z01S"/>
          <w:snapToGrid/>
          <w:color w:val="000000"/>
          <w:sz w:val="20"/>
        </w:rPr>
        <w:t>1.</w:t>
      </w:r>
      <w:r w:rsidRPr="00B32CCF">
        <w:rPr>
          <w:rFonts w:ascii="FZShuSong-Z01S" w:eastAsia="宋体" w:hAnsi="FZShuSong-Z01S" w:hint="eastAsia"/>
          <w:snapToGrid/>
          <w:color w:val="000000"/>
          <w:sz w:val="20"/>
        </w:rPr>
        <w:t>黑龙江省网络空</w:t>
      </w:r>
      <w:r>
        <w:rPr>
          <w:rFonts w:ascii="FZShuSong-Z01S" w:eastAsia="宋体" w:hAnsi="FZShuSong-Z01S" w:hint="eastAsia"/>
          <w:snapToGrid/>
          <w:color w:val="000000"/>
          <w:sz w:val="20"/>
        </w:rPr>
        <w:t>间研究中心，</w:t>
      </w:r>
      <w:r w:rsidRPr="00B32CCF">
        <w:rPr>
          <w:rFonts w:ascii="FZShuSong-Z01S" w:eastAsia="宋体" w:hAnsi="FZShuSong-Z01S" w:hint="eastAsia"/>
          <w:snapToGrid/>
          <w:color w:val="000000"/>
          <w:sz w:val="20"/>
        </w:rPr>
        <w:t>黑龙江</w:t>
      </w:r>
      <w:r>
        <w:rPr>
          <w:rFonts w:ascii="FZShuSong-Z01S" w:eastAsia="宋体" w:hAnsi="FZShuSong-Z01S" w:hint="eastAsia"/>
          <w:snapToGrid/>
          <w:color w:val="000000"/>
          <w:sz w:val="20"/>
        </w:rPr>
        <w:t xml:space="preserve"> </w:t>
      </w:r>
      <w:r w:rsidRPr="00B32CCF">
        <w:rPr>
          <w:rFonts w:ascii="FZShuSong-Z01S" w:eastAsia="宋体" w:hAnsi="FZShuSong-Z01S" w:hint="eastAsia"/>
          <w:snapToGrid/>
          <w:color w:val="000000"/>
          <w:sz w:val="20"/>
        </w:rPr>
        <w:t>哈尔滨</w:t>
      </w:r>
      <w:r>
        <w:rPr>
          <w:rFonts w:ascii="FZShuSong-Z01S" w:eastAsia="宋体" w:hAnsi="FZShuSong-Z01S" w:hint="eastAsia"/>
          <w:snapToGrid/>
          <w:color w:val="000000"/>
          <w:sz w:val="20"/>
        </w:rPr>
        <w:t xml:space="preserve"> </w:t>
      </w:r>
      <w:r w:rsidRPr="00B32CCF">
        <w:rPr>
          <w:rFonts w:ascii="FZShuSong-Z01S" w:eastAsia="宋体" w:hAnsi="FZShuSong-Z01S" w:hint="eastAsia"/>
          <w:snapToGrid/>
          <w:color w:val="000000"/>
          <w:sz w:val="20"/>
        </w:rPr>
        <w:t>150001</w:t>
      </w:r>
      <w:r w:rsidRPr="00B32CCF">
        <w:rPr>
          <w:rFonts w:ascii="FZShuSong-Z01S" w:eastAsia="宋体" w:hAnsi="FZShuSong-Z01S" w:hint="eastAsia"/>
          <w:snapToGrid/>
          <w:color w:val="000000"/>
          <w:sz w:val="20"/>
        </w:rPr>
        <w:t>；</w:t>
      </w:r>
      <w:r>
        <w:rPr>
          <w:rFonts w:ascii="FZShuSong-Z01S" w:eastAsia="宋体" w:hAnsi="FZShuSong-Z01S"/>
          <w:snapToGrid/>
          <w:color w:val="000000"/>
          <w:sz w:val="20"/>
        </w:rPr>
        <w:t>2</w:t>
      </w:r>
      <w:r>
        <w:rPr>
          <w:rFonts w:ascii="FZShuSong-Z01S" w:eastAsia="宋体" w:hAnsi="FZShuSong-Z01S" w:hint="eastAsia"/>
          <w:snapToGrid/>
          <w:color w:val="000000"/>
          <w:sz w:val="20"/>
        </w:rPr>
        <w:t>.</w:t>
      </w:r>
      <w:r w:rsidRPr="00B32CCF">
        <w:rPr>
          <w:rFonts w:ascii="FZShuSong-Z01S" w:eastAsia="宋体" w:hAnsi="FZShuSong-Z01S" w:hint="eastAsia"/>
          <w:snapToGrid/>
          <w:color w:val="000000"/>
          <w:sz w:val="20"/>
        </w:rPr>
        <w:t>哈</w:t>
      </w:r>
      <w:r>
        <w:rPr>
          <w:rFonts w:ascii="FZShuSong-Z01S" w:eastAsia="宋体" w:hAnsi="FZShuSong-Z01S" w:hint="eastAsia"/>
          <w:snapToGrid/>
          <w:color w:val="000000"/>
          <w:sz w:val="20"/>
        </w:rPr>
        <w:t>尔滨理工大学</w:t>
      </w:r>
      <w:r>
        <w:rPr>
          <w:rFonts w:ascii="FZShuSong-Z01S" w:eastAsia="宋体" w:hAnsi="FZShuSong-Z01S" w:hint="eastAsia"/>
          <w:snapToGrid/>
          <w:color w:val="000000"/>
          <w:sz w:val="20"/>
        </w:rPr>
        <w:t xml:space="preserve"> </w:t>
      </w:r>
      <w:r w:rsidRPr="00B32CCF">
        <w:rPr>
          <w:rFonts w:ascii="FZShuSong-Z01S" w:eastAsia="宋体" w:hAnsi="FZShuSong-Z01S" w:hint="eastAsia"/>
          <w:snapToGrid/>
          <w:color w:val="000000"/>
          <w:sz w:val="20"/>
        </w:rPr>
        <w:t>计算机</w:t>
      </w:r>
      <w:r>
        <w:rPr>
          <w:rFonts w:ascii="FZShuSong-Z01S" w:eastAsia="宋体" w:hAnsi="FZShuSong-Z01S" w:hint="eastAsia"/>
          <w:snapToGrid/>
          <w:color w:val="000000"/>
          <w:sz w:val="20"/>
        </w:rPr>
        <w:t>科学与技术学院</w:t>
      </w:r>
      <w:r w:rsidRPr="00B32CCF">
        <w:rPr>
          <w:rFonts w:ascii="FZShuSong-Z01S" w:eastAsia="宋体" w:hAnsi="FZShuSong-Z01S" w:hint="eastAsia"/>
          <w:snapToGrid/>
          <w:color w:val="000000"/>
          <w:sz w:val="20"/>
        </w:rPr>
        <w:t>，黑龙江</w:t>
      </w:r>
      <w:r>
        <w:rPr>
          <w:rFonts w:ascii="FZShuSong-Z01S" w:eastAsia="宋体" w:hAnsi="FZShuSong-Z01S" w:hint="eastAsia"/>
          <w:snapToGrid/>
          <w:color w:val="000000"/>
          <w:sz w:val="20"/>
        </w:rPr>
        <w:t xml:space="preserve"> </w:t>
      </w:r>
      <w:r w:rsidRPr="00B32CCF">
        <w:rPr>
          <w:rFonts w:ascii="FZShuSong-Z01S" w:eastAsia="宋体" w:hAnsi="FZShuSong-Z01S" w:hint="eastAsia"/>
          <w:snapToGrid/>
          <w:color w:val="000000"/>
          <w:sz w:val="20"/>
        </w:rPr>
        <w:t>哈尔滨</w:t>
      </w:r>
      <w:r>
        <w:rPr>
          <w:rFonts w:ascii="FZShuSong-Z01S" w:eastAsia="宋体" w:hAnsi="FZShuSong-Z01S" w:hint="eastAsia"/>
          <w:snapToGrid/>
          <w:color w:val="000000"/>
          <w:sz w:val="20"/>
        </w:rPr>
        <w:t xml:space="preserve"> </w:t>
      </w:r>
      <w:r w:rsidRPr="00B32CCF">
        <w:rPr>
          <w:rFonts w:ascii="FZShuSong-Z01S" w:eastAsia="宋体" w:hAnsi="FZShuSong-Z01S" w:hint="eastAsia"/>
          <w:snapToGrid/>
          <w:color w:val="000000"/>
          <w:sz w:val="20"/>
        </w:rPr>
        <w:t>1500</w:t>
      </w:r>
      <w:r>
        <w:rPr>
          <w:rFonts w:ascii="FZShuSong-Z01S" w:eastAsia="宋体" w:hAnsi="FZShuSong-Z01S"/>
          <w:snapToGrid/>
          <w:color w:val="000000"/>
          <w:sz w:val="20"/>
        </w:rPr>
        <w:t>80</w:t>
      </w:r>
      <w:r w:rsidRPr="00B32CCF">
        <w:rPr>
          <w:rFonts w:ascii="FZShuSong-Z01S" w:eastAsia="宋体" w:hAnsi="FZShuSong-Z01S" w:hint="eastAsia"/>
          <w:snapToGrid/>
          <w:color w:val="000000"/>
          <w:sz w:val="20"/>
        </w:rPr>
        <w:t>；</w:t>
      </w:r>
      <w:r w:rsidRPr="00B32CCF">
        <w:rPr>
          <w:rFonts w:ascii="FZShuSong-Z01S" w:eastAsia="宋体" w:hAnsi="FZShuSong-Z01S" w:hint="eastAsia"/>
          <w:snapToGrid/>
          <w:color w:val="000000"/>
          <w:sz w:val="20"/>
        </w:rPr>
        <w:t xml:space="preserve">3. </w:t>
      </w:r>
      <w:r w:rsidRPr="00B32CCF">
        <w:rPr>
          <w:rFonts w:ascii="FZShuSong-Z01S" w:eastAsia="宋体" w:hAnsi="FZShuSong-Z01S" w:hint="eastAsia"/>
          <w:snapToGrid/>
          <w:color w:val="000000"/>
          <w:sz w:val="20"/>
        </w:rPr>
        <w:t>哈尔滨理工大学</w:t>
      </w:r>
      <w:r>
        <w:rPr>
          <w:rFonts w:ascii="FZShuSong-Z01S" w:eastAsia="宋体" w:hAnsi="FZShuSong-Z01S" w:hint="eastAsia"/>
          <w:snapToGrid/>
          <w:color w:val="000000"/>
          <w:sz w:val="20"/>
        </w:rPr>
        <w:t xml:space="preserve"> </w:t>
      </w:r>
      <w:r w:rsidRPr="00B32CCF">
        <w:rPr>
          <w:rFonts w:ascii="FZShuSong-Z01S" w:eastAsia="宋体" w:hAnsi="FZShuSong-Z01S" w:hint="eastAsia"/>
          <w:snapToGrid/>
          <w:color w:val="000000"/>
          <w:sz w:val="20"/>
        </w:rPr>
        <w:t>软件与微电子学院，黑龙江</w:t>
      </w:r>
      <w:r>
        <w:rPr>
          <w:rFonts w:ascii="FZShuSong-Z01S" w:eastAsia="宋体" w:hAnsi="FZShuSong-Z01S" w:hint="eastAsia"/>
          <w:snapToGrid/>
          <w:color w:val="000000"/>
          <w:sz w:val="20"/>
        </w:rPr>
        <w:t xml:space="preserve"> </w:t>
      </w:r>
      <w:r w:rsidRPr="00B32CCF">
        <w:rPr>
          <w:rFonts w:ascii="FZShuSong-Z01S" w:eastAsia="宋体" w:hAnsi="FZShuSong-Z01S" w:hint="eastAsia"/>
          <w:snapToGrid/>
          <w:color w:val="000000"/>
          <w:sz w:val="20"/>
        </w:rPr>
        <w:t>哈尔滨</w:t>
      </w:r>
      <w:r>
        <w:rPr>
          <w:rFonts w:ascii="FZShuSong-Z01S" w:eastAsia="宋体" w:hAnsi="FZShuSong-Z01S" w:hint="eastAsia"/>
          <w:snapToGrid/>
          <w:color w:val="000000"/>
          <w:sz w:val="20"/>
        </w:rPr>
        <w:t>1500</w:t>
      </w:r>
      <w:r>
        <w:rPr>
          <w:rFonts w:ascii="FZShuSong-Z01S" w:eastAsia="宋体" w:hAnsi="FZShuSong-Z01S"/>
          <w:snapToGrid/>
          <w:color w:val="000000"/>
          <w:sz w:val="20"/>
        </w:rPr>
        <w:t>8</w:t>
      </w:r>
      <w:r>
        <w:rPr>
          <w:rFonts w:ascii="FZShuSong-Z01S" w:eastAsia="宋体" w:hAnsi="FZShuSong-Z01S" w:hint="eastAsia"/>
          <w:snapToGrid/>
          <w:color w:val="000000"/>
          <w:sz w:val="20"/>
        </w:rPr>
        <w:t>0</w:t>
      </w:r>
      <w:r>
        <w:rPr>
          <w:rFonts w:ascii="FZShuSong-Z01S" w:eastAsia="宋体" w:hAnsi="FZShuSong-Z01S" w:hint="eastAsia"/>
          <w:snapToGrid/>
          <w:color w:val="000000"/>
          <w:sz w:val="20"/>
        </w:rPr>
        <w:t>）</w:t>
      </w:r>
    </w:p>
    <w:p w14:paraId="593E6E7E" w14:textId="77777777" w:rsidR="00912DFB" w:rsidRPr="002D2190" w:rsidRDefault="00912DFB" w:rsidP="00912DFB">
      <w:pPr>
        <w:pStyle w:val="ae"/>
        <w:rPr>
          <w:rFonts w:ascii="FZHei-B01" w:eastAsia="宋体" w:hAnsi="FZHei-B01" w:hint="eastAsia"/>
          <w:snapToGrid/>
          <w:color w:val="000000"/>
          <w:szCs w:val="18"/>
        </w:rPr>
        <w:sectPr w:rsidR="00912DFB" w:rsidRPr="002D2190" w:rsidSect="00926F05">
          <w:footnotePr>
            <w:numRestart w:val="eachPage"/>
          </w:footnotePr>
          <w:type w:val="continuous"/>
          <w:pgSz w:w="11907" w:h="16840" w:code="9"/>
          <w:pgMar w:top="567" w:right="1418" w:bottom="1247" w:left="1418" w:header="737" w:footer="567" w:gutter="0"/>
          <w:pgNumType w:start="1"/>
          <w:cols w:space="425"/>
          <w:titlePg/>
          <w:docGrid w:type="linesAndChars" w:linePitch="285" w:charSpace="1229"/>
        </w:sectPr>
      </w:pPr>
    </w:p>
    <w:p w14:paraId="65DE2115" w14:textId="48A19C90" w:rsidR="00B65FE4" w:rsidRDefault="00926F05" w:rsidP="00410BF8">
      <w:pPr>
        <w:pStyle w:val="ae"/>
        <w:ind w:firstLineChars="200" w:firstLine="372"/>
        <w:rPr>
          <w:rFonts w:ascii="FZHei-B01" w:eastAsia="宋体" w:hAnsi="FZHei-B01" w:hint="eastAsia"/>
          <w:snapToGrid/>
          <w:color w:val="000000"/>
          <w:szCs w:val="18"/>
        </w:rPr>
      </w:pPr>
      <w:r w:rsidRPr="004C6EB9">
        <w:rPr>
          <w:rFonts w:ascii="FZHei-B01" w:eastAsia="宋体" w:hAnsi="FZHei-B01"/>
          <w:snapToGrid/>
          <w:color w:val="000000"/>
          <w:szCs w:val="18"/>
        </w:rPr>
        <w:t>摘</w:t>
      </w:r>
      <w:r w:rsidRPr="004C6EB9">
        <w:rPr>
          <w:rFonts w:ascii="FZHei-B01" w:eastAsia="宋体" w:hAnsi="FZHei-B01"/>
          <w:snapToGrid/>
          <w:color w:val="000000"/>
          <w:szCs w:val="18"/>
        </w:rPr>
        <w:t xml:space="preserve">  </w:t>
      </w:r>
      <w:r w:rsidRPr="004C6EB9">
        <w:rPr>
          <w:rFonts w:ascii="FZHei-B01" w:eastAsia="宋体" w:hAnsi="FZHei-B01"/>
          <w:snapToGrid/>
          <w:color w:val="000000"/>
          <w:szCs w:val="18"/>
        </w:rPr>
        <w:t>要：</w:t>
      </w:r>
      <w:r w:rsidR="0019730E">
        <w:rPr>
          <w:rFonts w:ascii="FZHei-B01" w:eastAsia="宋体" w:hAnsi="FZHei-B01" w:hint="eastAsia"/>
          <w:snapToGrid/>
          <w:color w:val="000000"/>
          <w:szCs w:val="18"/>
        </w:rPr>
        <w:t>针对</w:t>
      </w:r>
      <w:r w:rsidR="00303E1D">
        <w:rPr>
          <w:rFonts w:ascii="FZHei-B01" w:eastAsia="宋体" w:hAnsi="FZHei-B01" w:hint="eastAsia"/>
          <w:snapToGrid/>
          <w:color w:val="000000"/>
          <w:szCs w:val="18"/>
        </w:rPr>
        <w:t>制造执行系统云服务化过程中，由于制造执行系统功能</w:t>
      </w:r>
      <w:r w:rsidR="0038565D">
        <w:rPr>
          <w:rFonts w:ascii="FZHei-B01" w:eastAsia="宋体" w:hAnsi="FZHei-B01" w:hint="eastAsia"/>
          <w:snapToGrid/>
          <w:color w:val="000000"/>
          <w:szCs w:val="18"/>
        </w:rPr>
        <w:t>模块</w:t>
      </w:r>
      <w:r w:rsidR="00303E1D">
        <w:rPr>
          <w:rFonts w:ascii="FZHei-B01" w:eastAsia="宋体" w:hAnsi="FZHei-B01" w:hint="eastAsia"/>
          <w:snapToGrid/>
          <w:color w:val="000000"/>
          <w:szCs w:val="18"/>
        </w:rPr>
        <w:t>众多且</w:t>
      </w:r>
      <w:r w:rsidR="0038565D">
        <w:rPr>
          <w:rFonts w:ascii="FZHei-B01" w:eastAsia="宋体" w:hAnsi="FZHei-B01" w:hint="eastAsia"/>
          <w:snapToGrid/>
          <w:color w:val="000000"/>
          <w:szCs w:val="18"/>
        </w:rPr>
        <w:t>系统</w:t>
      </w:r>
      <w:r w:rsidR="00303E1D">
        <w:rPr>
          <w:rFonts w:ascii="FZHei-B01" w:eastAsia="宋体" w:hAnsi="FZHei-B01" w:hint="eastAsia"/>
          <w:snapToGrid/>
          <w:color w:val="000000"/>
          <w:szCs w:val="18"/>
        </w:rPr>
        <w:t>流程复杂，云服务化过程中难以</w:t>
      </w:r>
      <w:r w:rsidR="00B65FE4">
        <w:rPr>
          <w:rFonts w:ascii="FZHei-B01" w:eastAsia="宋体" w:hAnsi="FZHei-B01" w:hint="eastAsia"/>
          <w:snapToGrid/>
          <w:color w:val="000000"/>
          <w:szCs w:val="18"/>
        </w:rPr>
        <w:t>进行系统</w:t>
      </w:r>
      <w:r w:rsidR="00303E1D">
        <w:rPr>
          <w:rFonts w:ascii="FZHei-B01" w:eastAsia="宋体" w:hAnsi="FZHei-B01" w:hint="eastAsia"/>
          <w:snapToGrid/>
          <w:color w:val="000000"/>
          <w:szCs w:val="18"/>
        </w:rPr>
        <w:t>扩展和维护的问题</w:t>
      </w:r>
      <w:r w:rsidR="00B65FE4">
        <w:rPr>
          <w:rFonts w:ascii="FZHei-B01" w:eastAsia="宋体" w:hAnsi="FZHei-B01" w:hint="eastAsia"/>
          <w:snapToGrid/>
          <w:color w:val="000000"/>
          <w:szCs w:val="18"/>
        </w:rPr>
        <w:t>。本文以</w:t>
      </w:r>
      <w:proofErr w:type="gramStart"/>
      <w:r w:rsidR="00B65FE4">
        <w:rPr>
          <w:rFonts w:ascii="FZHei-B01" w:eastAsia="宋体" w:hAnsi="FZHei-B01" w:hint="eastAsia"/>
          <w:snapToGrid/>
          <w:color w:val="000000"/>
          <w:szCs w:val="18"/>
        </w:rPr>
        <w:t>微服务</w:t>
      </w:r>
      <w:proofErr w:type="gramEnd"/>
      <w:r w:rsidR="00B65FE4">
        <w:rPr>
          <w:rFonts w:ascii="FZHei-B01" w:eastAsia="宋体" w:hAnsi="FZHei-B01" w:hint="eastAsia"/>
          <w:snapToGrid/>
          <w:color w:val="000000"/>
          <w:szCs w:val="18"/>
        </w:rPr>
        <w:t>体系架构为基础，提出</w:t>
      </w:r>
      <w:proofErr w:type="gramStart"/>
      <w:r w:rsidR="00B65FE4">
        <w:rPr>
          <w:rFonts w:ascii="FZHei-B01" w:eastAsia="宋体" w:hAnsi="FZHei-B01" w:hint="eastAsia"/>
          <w:snapToGrid/>
          <w:color w:val="000000"/>
          <w:szCs w:val="18"/>
        </w:rPr>
        <w:t>微服务</w:t>
      </w:r>
      <w:proofErr w:type="gramEnd"/>
      <w:r w:rsidR="00B65FE4">
        <w:rPr>
          <w:rFonts w:ascii="FZHei-B01" w:eastAsia="宋体" w:hAnsi="FZHei-B01" w:hint="eastAsia"/>
          <w:snapToGrid/>
          <w:color w:val="000000"/>
          <w:szCs w:val="18"/>
        </w:rPr>
        <w:t>体系架构中的若干定义，并给予</w:t>
      </w:r>
      <w:proofErr w:type="gramStart"/>
      <w:r w:rsidR="00B65FE4">
        <w:rPr>
          <w:rFonts w:ascii="FZHei-B01" w:eastAsia="宋体" w:hAnsi="FZHei-B01" w:hint="eastAsia"/>
          <w:snapToGrid/>
          <w:color w:val="000000"/>
          <w:szCs w:val="18"/>
        </w:rPr>
        <w:t>微服务</w:t>
      </w:r>
      <w:proofErr w:type="gramEnd"/>
      <w:r w:rsidR="00B65FE4">
        <w:rPr>
          <w:rFonts w:ascii="FZHei-B01" w:eastAsia="宋体" w:hAnsi="FZHei-B01" w:hint="eastAsia"/>
          <w:snapToGrid/>
          <w:color w:val="000000"/>
          <w:szCs w:val="18"/>
        </w:rPr>
        <w:t>体系架构提出了面向服务过程的微服务化封装方法，对服务调用过程中的相关信息，如服务详细信息，可调用服务列表，被调用服务列表进行封装，可对服务调用流程进行清晰详细展示，解决制造执行系统云服务化过程中系统模块耦合度高的问题，并基于该封装方法，给出了</w:t>
      </w:r>
      <w:r w:rsidR="004E44C0">
        <w:rPr>
          <w:rFonts w:ascii="FZHei-B01" w:eastAsia="宋体" w:hAnsi="FZHei-B01" w:hint="eastAsia"/>
          <w:snapToGrid/>
          <w:color w:val="000000"/>
          <w:szCs w:val="18"/>
        </w:rPr>
        <w:t>具体例子</w:t>
      </w:r>
      <w:r w:rsidR="00B65FE4">
        <w:rPr>
          <w:rFonts w:ascii="FZHei-B01" w:eastAsia="宋体" w:hAnsi="FZHei-B01" w:hint="eastAsia"/>
          <w:snapToGrid/>
          <w:color w:val="000000"/>
          <w:szCs w:val="18"/>
        </w:rPr>
        <w:t>。</w:t>
      </w:r>
    </w:p>
    <w:p w14:paraId="66292B65" w14:textId="2ADC2FBD" w:rsidR="00926F05" w:rsidRPr="004C6EB9" w:rsidRDefault="00926F05" w:rsidP="00926F05">
      <w:pPr>
        <w:pStyle w:val="ae"/>
        <w:ind w:firstLineChars="200" w:firstLine="372"/>
        <w:rPr>
          <w:rFonts w:ascii="FZHei-B01" w:eastAsia="宋体" w:hAnsi="FZHei-B01" w:hint="eastAsia"/>
          <w:snapToGrid/>
          <w:color w:val="000000"/>
          <w:szCs w:val="18"/>
        </w:rPr>
      </w:pPr>
      <w:r w:rsidRPr="004C6EB9">
        <w:rPr>
          <w:rFonts w:ascii="FZHei-B01" w:eastAsia="宋体" w:hAnsi="FZHei-B01"/>
          <w:snapToGrid/>
          <w:color w:val="000000"/>
          <w:szCs w:val="18"/>
        </w:rPr>
        <w:t>关键词：</w:t>
      </w:r>
      <w:r w:rsidR="0019730E">
        <w:rPr>
          <w:rFonts w:ascii="FZHei-B01" w:eastAsia="宋体" w:hAnsi="FZHei-B01" w:hint="eastAsia"/>
          <w:snapToGrid/>
          <w:color w:val="000000"/>
          <w:szCs w:val="18"/>
        </w:rPr>
        <w:t>微服务体系架构</w:t>
      </w:r>
      <w:r w:rsidRPr="004C6EB9">
        <w:rPr>
          <w:rFonts w:ascii="FZHei-B01" w:eastAsia="宋体" w:hAnsi="FZHei-B01" w:hint="eastAsia"/>
          <w:snapToGrid/>
          <w:color w:val="000000"/>
          <w:szCs w:val="18"/>
        </w:rPr>
        <w:t>；</w:t>
      </w:r>
      <w:r w:rsidR="0019730E">
        <w:rPr>
          <w:rFonts w:ascii="FZHei-B01" w:eastAsia="宋体" w:hAnsi="FZHei-B01" w:hint="eastAsia"/>
          <w:snapToGrid/>
          <w:color w:val="000000"/>
          <w:szCs w:val="18"/>
        </w:rPr>
        <w:t>制造执行系统</w:t>
      </w:r>
      <w:r w:rsidR="003C2F93">
        <w:rPr>
          <w:rFonts w:ascii="FZHei-B01" w:eastAsia="宋体" w:hAnsi="FZHei-B01" w:hint="eastAsia"/>
          <w:snapToGrid/>
          <w:color w:val="000000"/>
          <w:szCs w:val="18"/>
        </w:rPr>
        <w:t>；</w:t>
      </w:r>
      <w:r w:rsidR="003C2F93">
        <w:rPr>
          <w:rFonts w:ascii="FZHei-B01" w:eastAsia="宋体" w:hAnsi="FZHei-B01" w:hint="eastAsia"/>
          <w:snapToGrid/>
          <w:color w:val="000000"/>
          <w:szCs w:val="18"/>
        </w:rPr>
        <w:t>服务调用</w:t>
      </w:r>
      <w:bookmarkStart w:id="0" w:name="_GoBack"/>
      <w:bookmarkEnd w:id="0"/>
      <w:r w:rsidRPr="004C6EB9">
        <w:rPr>
          <w:rFonts w:ascii="FZHei-B01" w:eastAsia="宋体" w:hAnsi="FZHei-B01"/>
          <w:snapToGrid/>
          <w:color w:val="000000"/>
          <w:szCs w:val="18"/>
        </w:rPr>
        <w:t xml:space="preserve"> </w:t>
      </w:r>
    </w:p>
    <w:p w14:paraId="5472B6F4" w14:textId="77777777" w:rsidR="00926F05" w:rsidRDefault="00926F05" w:rsidP="00926F05">
      <w:pPr>
        <w:pStyle w:val="af0"/>
        <w:spacing w:after="0"/>
        <w:ind w:firstLineChars="200" w:firstLine="372"/>
        <w:rPr>
          <w:rFonts w:eastAsia="宋体" w:hAnsi="宋体"/>
          <w:szCs w:val="18"/>
        </w:rPr>
      </w:pPr>
      <w:r w:rsidRPr="00C47960">
        <w:rPr>
          <w:rFonts w:eastAsia="宋体" w:hAnsi="宋体"/>
          <w:szCs w:val="18"/>
        </w:rPr>
        <w:t>中图分类号：</w:t>
      </w:r>
      <w:r w:rsidRPr="00C47960">
        <w:rPr>
          <w:rFonts w:eastAsia="宋体"/>
          <w:szCs w:val="18"/>
        </w:rPr>
        <w:t>TP315</w:t>
      </w:r>
      <w:r>
        <w:rPr>
          <w:rFonts w:eastAsia="宋体" w:hint="eastAsia"/>
          <w:szCs w:val="18"/>
        </w:rPr>
        <w:tab/>
      </w:r>
      <w:r>
        <w:rPr>
          <w:rFonts w:eastAsia="宋体" w:hint="eastAsia"/>
          <w:szCs w:val="18"/>
        </w:rPr>
        <w:tab/>
      </w:r>
      <w:r w:rsidRPr="00C47960">
        <w:rPr>
          <w:rFonts w:eastAsia="宋体" w:hAnsi="宋体"/>
          <w:szCs w:val="18"/>
        </w:rPr>
        <w:t>文献标识码：</w:t>
      </w:r>
      <w:r w:rsidR="002917A4">
        <w:rPr>
          <w:rFonts w:eastAsia="宋体" w:hAnsi="宋体" w:hint="eastAsia"/>
          <w:szCs w:val="18"/>
        </w:rPr>
        <w:t>A</w:t>
      </w:r>
      <w:r>
        <w:rPr>
          <w:rFonts w:eastAsia="宋体" w:hAnsi="宋体" w:hint="eastAsia"/>
          <w:szCs w:val="18"/>
        </w:rPr>
        <w:tab/>
      </w:r>
      <w:r>
        <w:rPr>
          <w:rFonts w:eastAsia="宋体" w:hAnsi="宋体" w:hint="eastAsia"/>
          <w:szCs w:val="18"/>
        </w:rPr>
        <w:tab/>
      </w:r>
      <w:r w:rsidRPr="00C47960">
        <w:rPr>
          <w:rFonts w:eastAsia="宋体" w:hAnsi="宋体"/>
          <w:szCs w:val="18"/>
        </w:rPr>
        <w:t>文章编号：</w:t>
      </w:r>
    </w:p>
    <w:p w14:paraId="4FE192BF" w14:textId="385A3140" w:rsidR="009C01C8" w:rsidRDefault="00926F05" w:rsidP="009C01C8">
      <w:pPr>
        <w:pStyle w:val="a0"/>
        <w:ind w:firstLine="373"/>
      </w:pPr>
      <w:r w:rsidRPr="00912DFB">
        <w:rPr>
          <w:b/>
        </w:rPr>
        <w:t>Abstract</w:t>
      </w:r>
      <w:r>
        <w:t>:</w:t>
      </w:r>
      <w:r w:rsidR="004E1A9A" w:rsidRPr="004E1A9A">
        <w:t xml:space="preserve"> Aiming at the problem of manufacturing execution system cloud service, due to the large number of functional modules of the manufacturing execution system and the complex system processes, it is difficult to expand and maintain the system during the process of cloud service. Based on the </w:t>
      </w:r>
      <w:proofErr w:type="spellStart"/>
      <w:r w:rsidR="004E1A9A" w:rsidRPr="004E1A9A">
        <w:t>microservice</w:t>
      </w:r>
      <w:proofErr w:type="spellEnd"/>
      <w:r w:rsidR="004E1A9A" w:rsidRPr="004E1A9A">
        <w:t xml:space="preserve"> architecture, this paper proposes several definitions in the </w:t>
      </w:r>
      <w:proofErr w:type="spellStart"/>
      <w:r w:rsidR="004E1A9A" w:rsidRPr="004E1A9A">
        <w:t>microservice</w:t>
      </w:r>
      <w:proofErr w:type="spellEnd"/>
      <w:r w:rsidR="004E1A9A" w:rsidRPr="004E1A9A">
        <w:t xml:space="preserve"> architecture, and proposes a service-oriented </w:t>
      </w:r>
      <w:proofErr w:type="spellStart"/>
      <w:r w:rsidR="004E1A9A" w:rsidRPr="004E1A9A">
        <w:t>microservice</w:t>
      </w:r>
      <w:proofErr w:type="spellEnd"/>
      <w:r w:rsidR="004E1A9A" w:rsidRPr="004E1A9A">
        <w:t xml:space="preserve"> packaging method for the </w:t>
      </w:r>
      <w:proofErr w:type="spellStart"/>
      <w:r w:rsidR="004E1A9A" w:rsidRPr="004E1A9A">
        <w:t>microservice</w:t>
      </w:r>
      <w:proofErr w:type="spellEnd"/>
      <w:r w:rsidR="004E1A9A" w:rsidRPr="004E1A9A">
        <w:t xml:space="preserve"> architecture. Relevant information in the process of service invocation, such as service detailed information, callable service list, and the called service list are encapsulated, and the service invocation process can be clearly displayed in detail. Solve the problem of high degree of coupling of system modules in the process of cloud implementation of manufacturing execution system. Based on this packaging method, specific examples are given.</w:t>
      </w:r>
    </w:p>
    <w:p w14:paraId="1BC776A4" w14:textId="64825885" w:rsidR="00912DFB" w:rsidRDefault="00912DFB" w:rsidP="00912DFB">
      <w:pPr>
        <w:pStyle w:val="a0"/>
        <w:ind w:firstLine="373"/>
        <w:rPr>
          <w:rFonts w:ascii="FZShuSong-Z01S" w:hAnsi="FZShuSong-Z01S" w:hint="eastAsia"/>
          <w:color w:val="000000"/>
          <w:sz w:val="20"/>
        </w:rPr>
      </w:pPr>
      <w:r>
        <w:rPr>
          <w:b/>
        </w:rPr>
        <w:t>Key</w:t>
      </w:r>
      <w:r w:rsidR="00926F05" w:rsidRPr="00912DFB">
        <w:rPr>
          <w:b/>
        </w:rPr>
        <w:t>words</w:t>
      </w:r>
      <w:r w:rsidR="00926F05">
        <w:t xml:space="preserve">: </w:t>
      </w:r>
      <w:proofErr w:type="spellStart"/>
      <w:r w:rsidR="003C2F93" w:rsidRPr="004E1A9A">
        <w:t>microservice</w:t>
      </w:r>
      <w:proofErr w:type="spellEnd"/>
      <w:r w:rsidR="003C2F93" w:rsidRPr="004E1A9A">
        <w:t xml:space="preserve"> architecture</w:t>
      </w:r>
      <w:r w:rsidR="00926F05">
        <w:t xml:space="preserve">; </w:t>
      </w:r>
      <w:r w:rsidR="003C2F93" w:rsidRPr="004E1A9A">
        <w:t>manufacturing execution system</w:t>
      </w:r>
      <w:r w:rsidR="003C2F93">
        <w:rPr>
          <w:rFonts w:hint="eastAsia"/>
        </w:rPr>
        <w:t>；</w:t>
      </w:r>
      <w:proofErr w:type="gramStart"/>
      <w:r w:rsidR="003C2F93" w:rsidRPr="004E1A9A">
        <w:t>service</w:t>
      </w:r>
      <w:proofErr w:type="gramEnd"/>
      <w:r w:rsidR="003C2F93" w:rsidRPr="004E1A9A">
        <w:t xml:space="preserve"> invocation</w:t>
      </w:r>
      <w:r>
        <w:rPr>
          <w:rFonts w:ascii="FZShuSong-Z01S" w:hAnsi="FZShuSong-Z01S" w:hint="eastAsia"/>
          <w:color w:val="000000"/>
          <w:sz w:val="20"/>
        </w:rPr>
        <w:t xml:space="preserve"> </w:t>
      </w:r>
    </w:p>
    <w:p w14:paraId="4E1F2F78" w14:textId="77777777" w:rsidR="00912DFB" w:rsidRPr="00912DFB" w:rsidRDefault="00912DFB" w:rsidP="00912DFB">
      <w:pPr>
        <w:pStyle w:val="a0"/>
        <w:ind w:firstLineChars="0" w:firstLine="0"/>
        <w:sectPr w:rsidR="00912DFB" w:rsidRPr="00912DFB" w:rsidSect="00926F05">
          <w:footnotePr>
            <w:numRestart w:val="eachPage"/>
          </w:footnotePr>
          <w:type w:val="continuous"/>
          <w:pgSz w:w="11907" w:h="16840" w:code="9"/>
          <w:pgMar w:top="567" w:right="1418" w:bottom="1247" w:left="1418" w:header="737" w:footer="567" w:gutter="0"/>
          <w:pgNumType w:start="1"/>
          <w:cols w:space="425"/>
          <w:titlePg/>
          <w:docGrid w:type="linesAndChars" w:linePitch="285" w:charSpace="1229"/>
        </w:sectPr>
      </w:pPr>
      <w:r w:rsidRPr="00912DFB">
        <w:rPr>
          <w:rFonts w:ascii="FZDaBiaoSong-B06S" w:hAnsi="FZDaBiaoSong-B06S"/>
          <w:color w:val="000000"/>
          <w:sz w:val="42"/>
          <w:szCs w:val="42"/>
        </w:rPr>
        <w:br/>
      </w:r>
    </w:p>
    <w:p w14:paraId="434A4D87" w14:textId="6DEDC5D5" w:rsidR="00AF4AD3" w:rsidRPr="00181F08" w:rsidRDefault="00A21438" w:rsidP="00AF4AD3">
      <w:pPr>
        <w:pStyle w:val="074"/>
        <w:ind w:firstLine="372"/>
        <w:rPr>
          <w:rFonts w:ascii="FZShuSong-Z01S" w:hAnsi="FZShuSong-Z01S" w:cs="Times New Roman" w:hint="eastAsia"/>
          <w:color w:val="000000" w:themeColor="text1"/>
          <w:sz w:val="20"/>
        </w:rPr>
      </w:pPr>
      <w:r w:rsidRPr="00181F08">
        <w:rPr>
          <w:rFonts w:ascii="FZShuSong-Z01S" w:hAnsi="FZShuSong-Z01S" w:cs="Times New Roman" w:hint="eastAsia"/>
          <w:color w:val="000000" w:themeColor="text1"/>
          <w:sz w:val="20"/>
        </w:rPr>
        <w:t>随着信息技术的发展，云</w:t>
      </w:r>
      <w:r w:rsidRPr="00181F08">
        <w:rPr>
          <w:rFonts w:ascii="FZShuSong-Z01S" w:hAnsi="FZShuSong-Z01S" w:cs="Times New Roman" w:hint="eastAsia"/>
          <w:color w:val="000000" w:themeColor="text1"/>
          <w:sz w:val="20"/>
        </w:rPr>
        <w:t>M</w:t>
      </w:r>
      <w:r w:rsidRPr="00181F08">
        <w:rPr>
          <w:rFonts w:ascii="FZShuSong-Z01S" w:hAnsi="FZShuSong-Z01S" w:cs="Times New Roman"/>
          <w:color w:val="000000" w:themeColor="text1"/>
          <w:sz w:val="20"/>
        </w:rPr>
        <w:t>ES</w:t>
      </w:r>
      <w:r w:rsidRPr="00181F08">
        <w:rPr>
          <w:rFonts w:ascii="FZShuSong-Z01S" w:hAnsi="FZShuSong-Z01S" w:cs="Times New Roman" w:hint="eastAsia"/>
          <w:color w:val="000000" w:themeColor="text1"/>
          <w:sz w:val="20"/>
        </w:rPr>
        <w:t>系统应运而生，云</w:t>
      </w:r>
      <w:r w:rsidRPr="00181F08">
        <w:rPr>
          <w:rFonts w:ascii="FZShuSong-Z01S" w:hAnsi="FZShuSong-Z01S" w:cs="Times New Roman" w:hint="eastAsia"/>
          <w:color w:val="000000" w:themeColor="text1"/>
          <w:sz w:val="20"/>
        </w:rPr>
        <w:t>M</w:t>
      </w:r>
      <w:r w:rsidRPr="00181F08">
        <w:rPr>
          <w:rFonts w:ascii="FZShuSong-Z01S" w:hAnsi="FZShuSong-Z01S" w:cs="Times New Roman"/>
          <w:color w:val="000000" w:themeColor="text1"/>
          <w:sz w:val="20"/>
        </w:rPr>
        <w:t>ES</w:t>
      </w:r>
      <w:r w:rsidRPr="00181F08">
        <w:rPr>
          <w:rFonts w:ascii="FZShuSong-Z01S" w:hAnsi="FZShuSong-Z01S" w:cs="Times New Roman" w:hint="eastAsia"/>
          <w:color w:val="000000" w:themeColor="text1"/>
          <w:sz w:val="20"/>
        </w:rPr>
        <w:t>系统在传统制造执行系统的基础上设计了云平台存储模块，大数据运算模块，在不仅保证</w:t>
      </w:r>
      <w:r w:rsidR="00495684" w:rsidRPr="00181F08">
        <w:rPr>
          <w:rFonts w:ascii="FZShuSong-Z01S" w:hAnsi="FZShuSong-Z01S" w:cs="Times New Roman" w:hint="eastAsia"/>
          <w:color w:val="000000" w:themeColor="text1"/>
          <w:sz w:val="20"/>
        </w:rPr>
        <w:t>高速运行和大规模存储的基础上还提供了完整的工业管理模式</w:t>
      </w:r>
      <w:r w:rsidR="00D02CC2" w:rsidRPr="00D02CC2">
        <w:rPr>
          <w:rFonts w:ascii="FZShuSong-Z01S" w:hAnsi="FZShuSong-Z01S" w:cs="Times New Roman" w:hint="eastAsia"/>
          <w:color w:val="000000" w:themeColor="text1"/>
          <w:sz w:val="20"/>
          <w:vertAlign w:val="superscript"/>
        </w:rPr>
        <w:t>[</w:t>
      </w:r>
      <w:r w:rsidR="00D02CC2" w:rsidRPr="00D02CC2">
        <w:rPr>
          <w:rFonts w:ascii="FZShuSong-Z01S" w:hAnsi="FZShuSong-Z01S" w:cs="Times New Roman"/>
          <w:color w:val="000000" w:themeColor="text1"/>
          <w:sz w:val="20"/>
          <w:vertAlign w:val="superscript"/>
        </w:rPr>
        <w:t>1]</w:t>
      </w:r>
      <w:r w:rsidR="00495684" w:rsidRPr="00181F08">
        <w:rPr>
          <w:rFonts w:ascii="FZShuSong-Z01S" w:hAnsi="FZShuSong-Z01S" w:cs="Times New Roman" w:hint="eastAsia"/>
          <w:color w:val="000000" w:themeColor="text1"/>
          <w:sz w:val="20"/>
        </w:rPr>
        <w:t>。但是随着云</w:t>
      </w:r>
      <w:r w:rsidR="00495684" w:rsidRPr="00181F08">
        <w:rPr>
          <w:rFonts w:ascii="FZShuSong-Z01S" w:hAnsi="FZShuSong-Z01S" w:cs="Times New Roman" w:hint="eastAsia"/>
          <w:color w:val="000000" w:themeColor="text1"/>
          <w:sz w:val="20"/>
        </w:rPr>
        <w:t>M</w:t>
      </w:r>
      <w:r w:rsidR="00495684" w:rsidRPr="00181F08">
        <w:rPr>
          <w:rFonts w:ascii="FZShuSong-Z01S" w:hAnsi="FZShuSong-Z01S" w:cs="Times New Roman"/>
          <w:color w:val="000000" w:themeColor="text1"/>
          <w:sz w:val="20"/>
        </w:rPr>
        <w:t>ES</w:t>
      </w:r>
      <w:r w:rsidR="00495684" w:rsidRPr="00181F08">
        <w:rPr>
          <w:rFonts w:ascii="FZShuSong-Z01S" w:hAnsi="FZShuSong-Z01S" w:cs="Times New Roman" w:hint="eastAsia"/>
          <w:color w:val="000000" w:themeColor="text1"/>
          <w:sz w:val="20"/>
        </w:rPr>
        <w:t>系统功能的不断完善，系统提供的制造资源服务与计算服务</w:t>
      </w:r>
      <w:r w:rsidR="007D563E" w:rsidRPr="00181F08">
        <w:rPr>
          <w:rFonts w:ascii="FZShuSong-Z01S" w:hAnsi="FZShuSong-Z01S" w:cs="Times New Roman" w:hint="eastAsia"/>
          <w:color w:val="000000" w:themeColor="text1"/>
          <w:sz w:val="20"/>
        </w:rPr>
        <w:t>也随之增多，云</w:t>
      </w:r>
      <w:r w:rsidR="007D563E" w:rsidRPr="00181F08">
        <w:rPr>
          <w:rFonts w:ascii="FZShuSong-Z01S" w:hAnsi="FZShuSong-Z01S" w:cs="Times New Roman" w:hint="eastAsia"/>
          <w:color w:val="000000" w:themeColor="text1"/>
          <w:sz w:val="20"/>
        </w:rPr>
        <w:t>M</w:t>
      </w:r>
      <w:r w:rsidR="007D563E" w:rsidRPr="00181F08">
        <w:rPr>
          <w:rFonts w:ascii="FZShuSong-Z01S" w:hAnsi="FZShuSong-Z01S" w:cs="Times New Roman"/>
          <w:color w:val="000000" w:themeColor="text1"/>
          <w:sz w:val="20"/>
        </w:rPr>
        <w:t>ES</w:t>
      </w:r>
      <w:r w:rsidR="007D563E" w:rsidRPr="00181F08">
        <w:rPr>
          <w:rFonts w:ascii="FZShuSong-Z01S" w:hAnsi="FZShuSong-Z01S" w:cs="Times New Roman" w:hint="eastAsia"/>
          <w:color w:val="000000" w:themeColor="text1"/>
          <w:sz w:val="20"/>
        </w:rPr>
        <w:t>系统变得越来越不易扩展，难以维护，升级风险大</w:t>
      </w:r>
      <w:r w:rsidR="00D02CC2" w:rsidRPr="00D02CC2">
        <w:rPr>
          <w:rFonts w:ascii="FZShuSong-Z01S" w:hAnsi="FZShuSong-Z01S" w:cs="Times New Roman" w:hint="eastAsia"/>
          <w:color w:val="000000" w:themeColor="text1"/>
          <w:sz w:val="20"/>
          <w:vertAlign w:val="superscript"/>
        </w:rPr>
        <w:t>[</w:t>
      </w:r>
      <w:r w:rsidR="00D02CC2" w:rsidRPr="00D02CC2">
        <w:rPr>
          <w:rFonts w:ascii="FZShuSong-Z01S" w:hAnsi="FZShuSong-Z01S" w:cs="Times New Roman"/>
          <w:color w:val="000000" w:themeColor="text1"/>
          <w:sz w:val="20"/>
          <w:vertAlign w:val="superscript"/>
        </w:rPr>
        <w:t>2]</w:t>
      </w:r>
      <w:r w:rsidR="007D563E" w:rsidRPr="00181F08">
        <w:rPr>
          <w:rFonts w:ascii="FZShuSong-Z01S" w:hAnsi="FZShuSong-Z01S" w:cs="Times New Roman" w:hint="eastAsia"/>
          <w:color w:val="000000" w:themeColor="text1"/>
          <w:sz w:val="20"/>
        </w:rPr>
        <w:t>，很大程度上已经不能适应当前快速变化的市场环境</w:t>
      </w:r>
      <w:r w:rsidR="00932A8D" w:rsidRPr="00932A8D">
        <w:rPr>
          <w:rFonts w:ascii="FZShuSong-Z01S" w:hAnsi="FZShuSong-Z01S" w:cs="Times New Roman" w:hint="eastAsia"/>
          <w:color w:val="000000" w:themeColor="text1"/>
          <w:sz w:val="20"/>
          <w:vertAlign w:val="superscript"/>
        </w:rPr>
        <w:t>[</w:t>
      </w:r>
      <w:r w:rsidR="00932A8D" w:rsidRPr="00932A8D">
        <w:rPr>
          <w:rFonts w:ascii="FZShuSong-Z01S" w:hAnsi="FZShuSong-Z01S" w:cs="Times New Roman"/>
          <w:color w:val="000000" w:themeColor="text1"/>
          <w:sz w:val="20"/>
          <w:vertAlign w:val="superscript"/>
        </w:rPr>
        <w:t>3]</w:t>
      </w:r>
      <w:r w:rsidR="007D563E" w:rsidRPr="00181F08">
        <w:rPr>
          <w:rFonts w:ascii="FZShuSong-Z01S" w:hAnsi="FZShuSong-Z01S" w:cs="Times New Roman" w:hint="eastAsia"/>
          <w:color w:val="000000" w:themeColor="text1"/>
          <w:sz w:val="20"/>
        </w:rPr>
        <w:t>。</w:t>
      </w:r>
      <w:r w:rsidR="00E220BF" w:rsidRPr="00181F08">
        <w:rPr>
          <w:rFonts w:ascii="FZShuSong-Z01S" w:hAnsi="FZShuSong-Z01S" w:cs="Times New Roman" w:hint="eastAsia"/>
          <w:color w:val="000000" w:themeColor="text1"/>
          <w:sz w:val="20"/>
        </w:rPr>
        <w:t>对</w:t>
      </w:r>
      <w:r w:rsidR="00E220BF" w:rsidRPr="00181F08">
        <w:rPr>
          <w:rFonts w:ascii="FZShuSong-Z01S" w:hAnsi="FZShuSong-Z01S" w:cs="Times New Roman" w:hint="eastAsia"/>
          <w:color w:val="000000" w:themeColor="text1"/>
          <w:sz w:val="20"/>
        </w:rPr>
        <w:t>M</w:t>
      </w:r>
      <w:r w:rsidR="00E220BF" w:rsidRPr="00181F08">
        <w:rPr>
          <w:rFonts w:ascii="FZShuSong-Z01S" w:hAnsi="FZShuSong-Z01S" w:cs="Times New Roman"/>
          <w:color w:val="000000" w:themeColor="text1"/>
          <w:sz w:val="20"/>
        </w:rPr>
        <w:t>ES</w:t>
      </w:r>
      <w:proofErr w:type="gramStart"/>
      <w:r w:rsidR="00E220BF" w:rsidRPr="00181F08">
        <w:rPr>
          <w:rFonts w:ascii="FZShuSong-Z01S" w:hAnsi="FZShuSong-Z01S" w:cs="Times New Roman" w:hint="eastAsia"/>
          <w:color w:val="000000" w:themeColor="text1"/>
          <w:sz w:val="20"/>
        </w:rPr>
        <w:t>重制造</w:t>
      </w:r>
      <w:proofErr w:type="gramEnd"/>
      <w:r w:rsidR="00E220BF" w:rsidRPr="00181F08">
        <w:rPr>
          <w:rFonts w:ascii="FZShuSong-Z01S" w:hAnsi="FZShuSong-Z01S" w:cs="Times New Roman" w:hint="eastAsia"/>
          <w:color w:val="000000" w:themeColor="text1"/>
          <w:sz w:val="20"/>
        </w:rPr>
        <w:t>资源服务进行服务建模与服务描述是当前云</w:t>
      </w:r>
      <w:r w:rsidR="00E220BF" w:rsidRPr="00181F08">
        <w:rPr>
          <w:rFonts w:ascii="FZShuSong-Z01S" w:hAnsi="FZShuSong-Z01S" w:cs="Times New Roman"/>
          <w:color w:val="000000" w:themeColor="text1"/>
          <w:sz w:val="20"/>
        </w:rPr>
        <w:t>MES</w:t>
      </w:r>
      <w:r w:rsidR="00E220BF" w:rsidRPr="00181F08">
        <w:rPr>
          <w:rFonts w:ascii="FZShuSong-Z01S" w:hAnsi="FZShuSong-Z01S" w:cs="Times New Roman" w:hint="eastAsia"/>
          <w:color w:val="000000" w:themeColor="text1"/>
          <w:sz w:val="20"/>
        </w:rPr>
        <w:t>重点研究领域</w:t>
      </w:r>
      <w:r w:rsidR="008B7155" w:rsidRPr="00181F08">
        <w:rPr>
          <w:rFonts w:ascii="FZShuSong-Z01S" w:hAnsi="FZShuSong-Z01S" w:cs="Times New Roman" w:hint="eastAsia"/>
          <w:color w:val="000000" w:themeColor="text1"/>
          <w:sz w:val="20"/>
        </w:rPr>
        <w:t>，但目前有关研究仅对服务进行细分或与相关车间元素进行关联，没有</w:t>
      </w:r>
      <w:r w:rsidR="008E1D8A" w:rsidRPr="00181F08">
        <w:rPr>
          <w:rFonts w:ascii="FZShuSong-Z01S" w:hAnsi="FZShuSong-Z01S" w:cs="Times New Roman" w:hint="eastAsia"/>
          <w:color w:val="000000" w:themeColor="text1"/>
          <w:sz w:val="20"/>
        </w:rPr>
        <w:t>对服务全生命周期的车间运行状态和位置的建模描述</w:t>
      </w:r>
      <w:r w:rsidR="00AF4AD3" w:rsidRPr="00181F08">
        <w:rPr>
          <w:rFonts w:ascii="FZShuSong-Z01S" w:hAnsi="FZShuSong-Z01S" w:cs="Times New Roman" w:hint="eastAsia"/>
          <w:color w:val="000000" w:themeColor="text1"/>
          <w:sz w:val="20"/>
        </w:rPr>
        <w:t>。</w:t>
      </w:r>
      <w:r w:rsidR="001E0044" w:rsidRPr="00181F08">
        <w:rPr>
          <w:rFonts w:ascii="FZShuSong-Z01S" w:hAnsi="FZShuSong-Z01S" w:cs="Times New Roman" w:hint="eastAsia"/>
          <w:color w:val="000000" w:themeColor="text1"/>
          <w:sz w:val="20"/>
        </w:rPr>
        <w:t>因此本文提出基于</w:t>
      </w:r>
      <w:proofErr w:type="gramStart"/>
      <w:r w:rsidR="001E0044" w:rsidRPr="00181F08">
        <w:rPr>
          <w:rFonts w:ascii="FZShuSong-Z01S" w:hAnsi="FZShuSong-Z01S" w:cs="Times New Roman" w:hint="eastAsia"/>
          <w:color w:val="000000" w:themeColor="text1"/>
          <w:sz w:val="20"/>
        </w:rPr>
        <w:t>微服务</w:t>
      </w:r>
      <w:proofErr w:type="gramEnd"/>
      <w:r w:rsidR="001E0044" w:rsidRPr="00181F08">
        <w:rPr>
          <w:rFonts w:ascii="FZShuSong-Z01S" w:hAnsi="FZShuSong-Z01S" w:cs="Times New Roman" w:hint="eastAsia"/>
          <w:color w:val="000000" w:themeColor="text1"/>
          <w:sz w:val="20"/>
        </w:rPr>
        <w:t>架构的云</w:t>
      </w:r>
      <w:r w:rsidR="001E0044" w:rsidRPr="00181F08">
        <w:rPr>
          <w:rFonts w:ascii="FZShuSong-Z01S" w:hAnsi="FZShuSong-Z01S" w:cs="Times New Roman" w:hint="eastAsia"/>
          <w:color w:val="000000" w:themeColor="text1"/>
          <w:sz w:val="20"/>
        </w:rPr>
        <w:t>M</w:t>
      </w:r>
      <w:r w:rsidR="001E0044" w:rsidRPr="00181F08">
        <w:rPr>
          <w:rFonts w:ascii="FZShuSong-Z01S" w:hAnsi="FZShuSong-Z01S" w:cs="Times New Roman"/>
          <w:color w:val="000000" w:themeColor="text1"/>
          <w:sz w:val="20"/>
        </w:rPr>
        <w:t>ES</w:t>
      </w:r>
      <w:r w:rsidR="001E0044" w:rsidRPr="00181F08">
        <w:rPr>
          <w:rFonts w:ascii="FZShuSong-Z01S" w:hAnsi="FZShuSong-Z01S" w:cs="Times New Roman" w:hint="eastAsia"/>
          <w:color w:val="000000" w:themeColor="text1"/>
          <w:sz w:val="20"/>
        </w:rPr>
        <w:t>系统，通过使用</w:t>
      </w:r>
      <w:proofErr w:type="gramStart"/>
      <w:r w:rsidR="001E0044" w:rsidRPr="00181F08">
        <w:rPr>
          <w:rFonts w:ascii="FZShuSong-Z01S" w:hAnsi="FZShuSong-Z01S" w:cs="Times New Roman" w:hint="eastAsia"/>
          <w:color w:val="000000" w:themeColor="text1"/>
          <w:sz w:val="20"/>
        </w:rPr>
        <w:t>微服务</w:t>
      </w:r>
      <w:proofErr w:type="gramEnd"/>
      <w:r w:rsidR="001E0044" w:rsidRPr="00181F08">
        <w:rPr>
          <w:rFonts w:ascii="FZShuSong-Z01S" w:hAnsi="FZShuSong-Z01S" w:cs="Times New Roman" w:hint="eastAsia"/>
          <w:color w:val="000000" w:themeColor="text1"/>
          <w:sz w:val="20"/>
        </w:rPr>
        <w:t>架构对传统</w:t>
      </w:r>
      <w:r w:rsidR="001E0044" w:rsidRPr="00181F08">
        <w:rPr>
          <w:rFonts w:ascii="FZShuSong-Z01S" w:hAnsi="FZShuSong-Z01S" w:cs="Times New Roman" w:hint="eastAsia"/>
          <w:color w:val="000000" w:themeColor="text1"/>
          <w:sz w:val="20"/>
        </w:rPr>
        <w:t>M</w:t>
      </w:r>
      <w:r w:rsidR="001E0044" w:rsidRPr="00181F08">
        <w:rPr>
          <w:rFonts w:ascii="FZShuSong-Z01S" w:hAnsi="FZShuSong-Z01S" w:cs="Times New Roman"/>
          <w:color w:val="000000" w:themeColor="text1"/>
          <w:sz w:val="20"/>
        </w:rPr>
        <w:t>ES</w:t>
      </w:r>
      <w:r w:rsidR="001E0044" w:rsidRPr="00181F08">
        <w:rPr>
          <w:rFonts w:ascii="FZShuSong-Z01S" w:hAnsi="FZShuSong-Z01S" w:cs="Times New Roman" w:hint="eastAsia"/>
          <w:color w:val="000000" w:themeColor="text1"/>
          <w:sz w:val="20"/>
        </w:rPr>
        <w:t>系统进行微服务化，提高云</w:t>
      </w:r>
      <w:r w:rsidR="001E0044" w:rsidRPr="00181F08">
        <w:rPr>
          <w:rFonts w:ascii="FZShuSong-Z01S" w:hAnsi="FZShuSong-Z01S" w:cs="Times New Roman" w:hint="eastAsia"/>
          <w:color w:val="000000" w:themeColor="text1"/>
          <w:sz w:val="20"/>
        </w:rPr>
        <w:t>M</w:t>
      </w:r>
      <w:r w:rsidR="001E0044" w:rsidRPr="00181F08">
        <w:rPr>
          <w:rFonts w:ascii="FZShuSong-Z01S" w:hAnsi="FZShuSong-Z01S" w:cs="Times New Roman"/>
          <w:color w:val="000000" w:themeColor="text1"/>
          <w:sz w:val="20"/>
        </w:rPr>
        <w:t>ES</w:t>
      </w:r>
      <w:r w:rsidR="001E0044" w:rsidRPr="00181F08">
        <w:rPr>
          <w:rFonts w:ascii="FZShuSong-Z01S" w:hAnsi="FZShuSong-Z01S" w:cs="Times New Roman" w:hint="eastAsia"/>
          <w:color w:val="000000" w:themeColor="text1"/>
          <w:sz w:val="20"/>
        </w:rPr>
        <w:t>系统中服务的可用性和</w:t>
      </w:r>
      <w:r w:rsidR="001E7F04" w:rsidRPr="00181F08">
        <w:rPr>
          <w:rFonts w:ascii="FZShuSong-Z01S" w:hAnsi="FZShuSong-Z01S" w:cs="Times New Roman" w:hint="eastAsia"/>
          <w:color w:val="000000" w:themeColor="text1"/>
          <w:sz w:val="20"/>
        </w:rPr>
        <w:t>利用率，并建立面向过程的</w:t>
      </w:r>
      <w:r w:rsidR="001E7F04" w:rsidRPr="00181F08">
        <w:rPr>
          <w:rFonts w:ascii="FZShuSong-Z01S" w:hAnsi="FZShuSong-Z01S" w:cs="Times New Roman" w:hint="eastAsia"/>
          <w:color w:val="000000" w:themeColor="text1"/>
          <w:sz w:val="20"/>
        </w:rPr>
        <w:t>M</w:t>
      </w:r>
      <w:r w:rsidR="001E7F04" w:rsidRPr="00181F08">
        <w:rPr>
          <w:rFonts w:ascii="FZShuSong-Z01S" w:hAnsi="FZShuSong-Z01S" w:cs="Times New Roman"/>
          <w:color w:val="000000" w:themeColor="text1"/>
          <w:sz w:val="20"/>
        </w:rPr>
        <w:t>ES</w:t>
      </w:r>
      <w:proofErr w:type="gramStart"/>
      <w:r w:rsidR="001E7F04" w:rsidRPr="00181F08">
        <w:rPr>
          <w:rFonts w:ascii="FZShuSong-Z01S" w:hAnsi="FZShuSong-Z01S" w:cs="Times New Roman" w:hint="eastAsia"/>
          <w:color w:val="000000" w:themeColor="text1"/>
          <w:sz w:val="20"/>
        </w:rPr>
        <w:t>云服务</w:t>
      </w:r>
      <w:proofErr w:type="gramEnd"/>
      <w:r w:rsidR="001E7F04" w:rsidRPr="00181F08">
        <w:rPr>
          <w:rFonts w:ascii="FZShuSong-Z01S" w:hAnsi="FZShuSong-Z01S" w:cs="Times New Roman" w:hint="eastAsia"/>
          <w:color w:val="000000" w:themeColor="text1"/>
          <w:sz w:val="20"/>
        </w:rPr>
        <w:t>描述方法，对</w:t>
      </w:r>
      <w:proofErr w:type="gramStart"/>
      <w:r w:rsidR="001E7F04" w:rsidRPr="00181F08">
        <w:rPr>
          <w:rFonts w:ascii="FZShuSong-Z01S" w:hAnsi="FZShuSong-Z01S" w:cs="Times New Roman" w:hint="eastAsia"/>
          <w:color w:val="000000" w:themeColor="text1"/>
          <w:sz w:val="20"/>
        </w:rPr>
        <w:t>微服务</w:t>
      </w:r>
      <w:proofErr w:type="gramEnd"/>
      <w:r w:rsidR="001E7F04" w:rsidRPr="00181F08">
        <w:rPr>
          <w:rFonts w:ascii="FZShuSong-Z01S" w:hAnsi="FZShuSong-Z01S" w:cs="Times New Roman" w:hint="eastAsia"/>
          <w:color w:val="000000" w:themeColor="text1"/>
          <w:sz w:val="20"/>
        </w:rPr>
        <w:t>架构中服务调用的复杂流程进行描述。</w:t>
      </w:r>
    </w:p>
    <w:p w14:paraId="225DF413" w14:textId="383D349C" w:rsidR="000D2714" w:rsidRPr="00181F08" w:rsidRDefault="00170776" w:rsidP="00BE3934">
      <w:pPr>
        <w:pStyle w:val="074"/>
        <w:rPr>
          <w:rFonts w:ascii="FZHei-B01" w:hAnsi="FZHei-B01" w:hint="eastAsia"/>
          <w:b/>
          <w:color w:val="000000" w:themeColor="text1"/>
          <w:sz w:val="20"/>
        </w:rPr>
      </w:pPr>
      <w:r w:rsidRPr="00181F08">
        <w:rPr>
          <w:rFonts w:ascii="FZHei-B01" w:hAnsi="FZHei-B01" w:cs="Times New Roman" w:hint="eastAsia"/>
          <w:b/>
          <w:color w:val="000000" w:themeColor="text1"/>
          <w:sz w:val="20"/>
        </w:rPr>
        <w:t xml:space="preserve">1 </w:t>
      </w:r>
      <w:proofErr w:type="gramStart"/>
      <w:r w:rsidR="00406A44" w:rsidRPr="00181F08">
        <w:rPr>
          <w:rFonts w:ascii="FZHei-B01" w:hAnsi="FZHei-B01" w:hint="eastAsia"/>
          <w:b/>
          <w:color w:val="000000" w:themeColor="text1"/>
          <w:sz w:val="20"/>
        </w:rPr>
        <w:t>微服务</w:t>
      </w:r>
      <w:proofErr w:type="gramEnd"/>
      <w:r w:rsidR="000D2714" w:rsidRPr="00181F08">
        <w:rPr>
          <w:rFonts w:ascii="FZHei-B01" w:hAnsi="FZHei-B01" w:hint="eastAsia"/>
          <w:b/>
          <w:color w:val="000000" w:themeColor="text1"/>
          <w:sz w:val="20"/>
        </w:rPr>
        <w:t>体系架构</w:t>
      </w:r>
    </w:p>
    <w:p w14:paraId="5FFD1FF9" w14:textId="387CE656" w:rsidR="000D2714" w:rsidRPr="00181F08" w:rsidRDefault="000D2714" w:rsidP="00A16C19">
      <w:pPr>
        <w:pStyle w:val="074"/>
        <w:ind w:firstLine="372"/>
        <w:rPr>
          <w:rFonts w:ascii="FZShuSong-Z01S" w:hAnsi="FZShuSong-Z01S" w:cs="Times New Roman" w:hint="eastAsia"/>
          <w:color w:val="000000" w:themeColor="text1"/>
          <w:sz w:val="20"/>
        </w:rPr>
      </w:pPr>
      <w:proofErr w:type="gramStart"/>
      <w:r w:rsidRPr="00181F08">
        <w:rPr>
          <w:rFonts w:ascii="FZShuSong-Z01S" w:hAnsi="FZShuSong-Z01S" w:cs="Times New Roman" w:hint="eastAsia"/>
          <w:color w:val="000000" w:themeColor="text1"/>
          <w:sz w:val="20"/>
        </w:rPr>
        <w:t>微服务</w:t>
      </w:r>
      <w:proofErr w:type="gramEnd"/>
      <w:r w:rsidR="00CF0F8D" w:rsidRPr="00181F08">
        <w:rPr>
          <w:rFonts w:ascii="FZShuSong-Z01S" w:hAnsi="FZShuSong-Z01S" w:cs="Times New Roman" w:hint="eastAsia"/>
          <w:color w:val="000000" w:themeColor="text1"/>
          <w:sz w:val="20"/>
        </w:rPr>
        <w:t>体系架构是一种服务化思想</w:t>
      </w:r>
      <w:r w:rsidR="008E7F2D" w:rsidRPr="008E7F2D">
        <w:rPr>
          <w:rFonts w:ascii="FZShuSong-Z01S" w:hAnsi="FZShuSong-Z01S" w:cs="Times New Roman" w:hint="eastAsia"/>
          <w:color w:val="000000" w:themeColor="text1"/>
          <w:sz w:val="20"/>
          <w:vertAlign w:val="superscript"/>
        </w:rPr>
        <w:t>[</w:t>
      </w:r>
      <w:r w:rsidR="008E7F2D" w:rsidRPr="008E7F2D">
        <w:rPr>
          <w:rFonts w:ascii="FZShuSong-Z01S" w:hAnsi="FZShuSong-Z01S" w:cs="Times New Roman"/>
          <w:color w:val="000000" w:themeColor="text1"/>
          <w:sz w:val="20"/>
          <w:vertAlign w:val="superscript"/>
        </w:rPr>
        <w:t>4]</w:t>
      </w:r>
      <w:r w:rsidR="00CF0F8D" w:rsidRPr="00181F08">
        <w:rPr>
          <w:rFonts w:ascii="FZShuSong-Z01S" w:hAnsi="FZShuSong-Z01S" w:cs="Times New Roman" w:hint="eastAsia"/>
          <w:color w:val="000000" w:themeColor="text1"/>
          <w:sz w:val="20"/>
        </w:rPr>
        <w:t>，是一种以功能为主的服务化设计理念</w:t>
      </w:r>
      <w:r w:rsidR="006A0CE4" w:rsidRPr="006A0CE4">
        <w:rPr>
          <w:rFonts w:ascii="FZShuSong-Z01S" w:hAnsi="FZShuSong-Z01S" w:cs="Times New Roman" w:hint="eastAsia"/>
          <w:color w:val="000000" w:themeColor="text1"/>
          <w:sz w:val="20"/>
          <w:vertAlign w:val="superscript"/>
        </w:rPr>
        <w:t>[</w:t>
      </w:r>
      <w:r w:rsidR="006A0CE4" w:rsidRPr="006A0CE4">
        <w:rPr>
          <w:rFonts w:ascii="FZShuSong-Z01S" w:hAnsi="FZShuSong-Z01S" w:cs="Times New Roman"/>
          <w:color w:val="000000" w:themeColor="text1"/>
          <w:sz w:val="20"/>
          <w:vertAlign w:val="superscript"/>
        </w:rPr>
        <w:t>5]</w:t>
      </w:r>
      <w:r w:rsidR="00CF0F8D" w:rsidRPr="00181F08">
        <w:rPr>
          <w:rFonts w:ascii="FZShuSong-Z01S" w:hAnsi="FZShuSong-Z01S" w:cs="Times New Roman" w:hint="eastAsia"/>
          <w:color w:val="000000" w:themeColor="text1"/>
          <w:sz w:val="20"/>
        </w:rPr>
        <w:t>，</w:t>
      </w:r>
      <w:proofErr w:type="gramStart"/>
      <w:r w:rsidR="00E00087" w:rsidRPr="00181F08">
        <w:rPr>
          <w:rFonts w:ascii="FZShuSong-Z01S" w:hAnsi="FZShuSong-Z01S" w:cs="Times New Roman" w:hint="eastAsia"/>
          <w:color w:val="000000" w:themeColor="text1"/>
          <w:sz w:val="20"/>
        </w:rPr>
        <w:t>微服务</w:t>
      </w:r>
      <w:proofErr w:type="gramEnd"/>
      <w:r w:rsidR="00E00087" w:rsidRPr="00181F08">
        <w:rPr>
          <w:rFonts w:ascii="FZShuSong-Z01S" w:hAnsi="FZShuSong-Z01S" w:cs="Times New Roman" w:hint="eastAsia"/>
          <w:color w:val="000000" w:themeColor="text1"/>
          <w:sz w:val="20"/>
        </w:rPr>
        <w:t>体系架构倡导在传统软件应用的基础上，将系统业务按照功能拆分为更加细粒度的服务，每一个服务都具有自主运行的业务功能和对外开放不受语</w:t>
      </w:r>
      <w:r w:rsidR="00E00087" w:rsidRPr="00181F08">
        <w:rPr>
          <w:rFonts w:ascii="FZShuSong-Z01S" w:hAnsi="FZShuSong-Z01S" w:cs="Times New Roman" w:hint="eastAsia"/>
          <w:color w:val="000000" w:themeColor="text1"/>
          <w:sz w:val="20"/>
        </w:rPr>
        <w:t>言限制的</w:t>
      </w:r>
      <w:r w:rsidR="00E00087" w:rsidRPr="00181F08">
        <w:rPr>
          <w:rFonts w:ascii="FZShuSong-Z01S" w:hAnsi="FZShuSong-Z01S" w:cs="Times New Roman" w:hint="eastAsia"/>
          <w:color w:val="000000" w:themeColor="text1"/>
          <w:sz w:val="20"/>
        </w:rPr>
        <w:t>A</w:t>
      </w:r>
      <w:r w:rsidR="00E00087" w:rsidRPr="00181F08">
        <w:rPr>
          <w:rFonts w:ascii="FZShuSong-Z01S" w:hAnsi="FZShuSong-Z01S" w:cs="Times New Roman"/>
          <w:color w:val="000000" w:themeColor="text1"/>
          <w:sz w:val="20"/>
        </w:rPr>
        <w:t>PI</w:t>
      </w:r>
      <w:r w:rsidR="00E00087" w:rsidRPr="00181F08">
        <w:rPr>
          <w:rFonts w:ascii="FZShuSong-Z01S" w:hAnsi="FZShuSong-Z01S" w:cs="Times New Roman" w:hint="eastAsia"/>
          <w:color w:val="000000" w:themeColor="text1"/>
          <w:sz w:val="20"/>
        </w:rPr>
        <w:t>接口。</w:t>
      </w:r>
      <w:proofErr w:type="gramStart"/>
      <w:r w:rsidR="00D61E91" w:rsidRPr="00181F08">
        <w:rPr>
          <w:rFonts w:ascii="FZShuSong-Z01S" w:hAnsi="FZShuSong-Z01S" w:cs="Times New Roman" w:hint="eastAsia"/>
          <w:color w:val="000000" w:themeColor="text1"/>
          <w:sz w:val="20"/>
        </w:rPr>
        <w:t>微服务</w:t>
      </w:r>
      <w:proofErr w:type="gramEnd"/>
      <w:r w:rsidR="00D61E91" w:rsidRPr="00181F08">
        <w:rPr>
          <w:rFonts w:ascii="FZShuSong-Z01S" w:hAnsi="FZShuSong-Z01S" w:cs="Times New Roman" w:hint="eastAsia"/>
          <w:color w:val="000000" w:themeColor="text1"/>
          <w:sz w:val="20"/>
        </w:rPr>
        <w:t>框架耦合度地的特性，可以很好的应用于现有</w:t>
      </w:r>
      <w:proofErr w:type="gramStart"/>
      <w:r w:rsidR="00D61E91" w:rsidRPr="00181F08">
        <w:rPr>
          <w:rFonts w:ascii="FZShuSong-Z01S" w:hAnsi="FZShuSong-Z01S" w:cs="Times New Roman" w:hint="eastAsia"/>
          <w:color w:val="000000" w:themeColor="text1"/>
          <w:sz w:val="20"/>
        </w:rPr>
        <w:t>云制造</w:t>
      </w:r>
      <w:proofErr w:type="gramEnd"/>
      <w:r w:rsidR="00D61E91" w:rsidRPr="00181F08">
        <w:rPr>
          <w:rFonts w:ascii="FZShuSong-Z01S" w:hAnsi="FZShuSong-Z01S" w:cs="Times New Roman" w:hint="eastAsia"/>
          <w:color w:val="000000" w:themeColor="text1"/>
          <w:sz w:val="20"/>
        </w:rPr>
        <w:t>领域中。</w:t>
      </w:r>
    </w:p>
    <w:p w14:paraId="1F4CCA3D" w14:textId="3DFD9B82" w:rsidR="00D61E91" w:rsidRPr="00181F08" w:rsidRDefault="00BE3934" w:rsidP="00BE3934">
      <w:pPr>
        <w:pStyle w:val="074"/>
        <w:ind w:firstLine="0"/>
        <w:rPr>
          <w:rFonts w:ascii="FZShuSong-Z01S" w:hAnsi="FZShuSong-Z01S" w:cs="Times New Roman" w:hint="eastAsia"/>
          <w:color w:val="000000" w:themeColor="text1"/>
          <w:sz w:val="20"/>
        </w:rPr>
      </w:pPr>
      <w:r w:rsidRPr="00181F08">
        <w:rPr>
          <w:noProof/>
          <w:color w:val="000000" w:themeColor="text1"/>
        </w:rPr>
        <w:drawing>
          <wp:inline distT="0" distB="0" distL="0" distR="0" wp14:anchorId="74207CE6" wp14:editId="583939AB">
            <wp:extent cx="2679590" cy="1128661"/>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1264" cy="1129366"/>
                    </a:xfrm>
                    <a:prstGeom prst="rect">
                      <a:avLst/>
                    </a:prstGeom>
                  </pic:spPr>
                </pic:pic>
              </a:graphicData>
            </a:graphic>
          </wp:inline>
        </w:drawing>
      </w:r>
    </w:p>
    <w:p w14:paraId="4543A976" w14:textId="4503B144" w:rsidR="00BE3934" w:rsidRPr="00181F08" w:rsidRDefault="00BE3934" w:rsidP="00BE3934">
      <w:pPr>
        <w:pStyle w:val="a0"/>
        <w:ind w:firstLineChars="0" w:firstLine="0"/>
        <w:jc w:val="center"/>
        <w:rPr>
          <w:color w:val="000000" w:themeColor="text1"/>
        </w:rPr>
      </w:pPr>
      <w:r w:rsidRPr="00181F08">
        <w:rPr>
          <w:rFonts w:hint="eastAsia"/>
          <w:color w:val="000000" w:themeColor="text1"/>
        </w:rPr>
        <w:t>图</w:t>
      </w:r>
      <w:r w:rsidRPr="00181F08">
        <w:rPr>
          <w:rFonts w:hint="eastAsia"/>
          <w:color w:val="000000" w:themeColor="text1"/>
        </w:rPr>
        <w:t xml:space="preserve">1   </w:t>
      </w:r>
      <w:proofErr w:type="gramStart"/>
      <w:r w:rsidR="00142FD1" w:rsidRPr="00181F08">
        <w:rPr>
          <w:rFonts w:hint="eastAsia"/>
          <w:color w:val="000000" w:themeColor="text1"/>
        </w:rPr>
        <w:t>微服务</w:t>
      </w:r>
      <w:proofErr w:type="gramEnd"/>
      <w:r w:rsidR="00142FD1" w:rsidRPr="00181F08">
        <w:rPr>
          <w:rFonts w:hint="eastAsia"/>
          <w:color w:val="000000" w:themeColor="text1"/>
        </w:rPr>
        <w:t>体系架构</w:t>
      </w:r>
    </w:p>
    <w:p w14:paraId="589FE66E" w14:textId="77777777" w:rsidR="007C20CF" w:rsidRPr="00181F08" w:rsidRDefault="002B1063" w:rsidP="007C20CF">
      <w:pPr>
        <w:pStyle w:val="074"/>
        <w:rPr>
          <w:rFonts w:ascii="FZShuSong-Z01S" w:hAnsi="FZShuSong-Z01S" w:cs="Times New Roman" w:hint="eastAsia"/>
          <w:color w:val="000000" w:themeColor="text1"/>
          <w:sz w:val="20"/>
        </w:rPr>
      </w:pPr>
      <w:r w:rsidRPr="00181F08">
        <w:rPr>
          <w:rFonts w:ascii="FZShuSong-Z01S" w:hAnsi="FZShuSong-Z01S" w:cs="Times New Roman" w:hint="eastAsia"/>
          <w:color w:val="000000" w:themeColor="text1"/>
          <w:sz w:val="20"/>
        </w:rPr>
        <w:t>在</w:t>
      </w:r>
      <w:proofErr w:type="gramStart"/>
      <w:r w:rsidRPr="00181F08">
        <w:rPr>
          <w:rFonts w:ascii="FZShuSong-Z01S" w:hAnsi="FZShuSong-Z01S" w:cs="Times New Roman" w:hint="eastAsia"/>
          <w:color w:val="000000" w:themeColor="text1"/>
          <w:sz w:val="20"/>
        </w:rPr>
        <w:t>微服务</w:t>
      </w:r>
      <w:proofErr w:type="gramEnd"/>
      <w:r w:rsidRPr="00181F08">
        <w:rPr>
          <w:rFonts w:ascii="FZShuSong-Z01S" w:hAnsi="FZShuSong-Z01S" w:cs="Times New Roman" w:hint="eastAsia"/>
          <w:color w:val="000000" w:themeColor="text1"/>
          <w:sz w:val="20"/>
        </w:rPr>
        <w:t>体系架构中，主要由服务消费者，服务注册中心，服务提供者，原子服务，复杂服务组成。</w:t>
      </w:r>
    </w:p>
    <w:p w14:paraId="1CD288CE" w14:textId="77777777" w:rsidR="00BF1322" w:rsidRPr="00181F08" w:rsidRDefault="00E639D5" w:rsidP="008253C5">
      <w:pPr>
        <w:pStyle w:val="074"/>
        <w:rPr>
          <w:rFonts w:ascii="FZShuSong-Z01S" w:hAnsi="FZShuSong-Z01S" w:cs="Times New Roman" w:hint="eastAsia"/>
          <w:color w:val="000000" w:themeColor="text1"/>
          <w:sz w:val="20"/>
        </w:rPr>
      </w:pPr>
      <w:r w:rsidRPr="00181F08">
        <w:rPr>
          <w:rFonts w:ascii="FZShuSong-Z01S" w:hAnsi="FZShuSong-Z01S" w:cs="Times New Roman" w:hint="eastAsia"/>
          <w:color w:val="000000" w:themeColor="text1"/>
          <w:sz w:val="20"/>
        </w:rPr>
        <w:t>服务消费者</w:t>
      </w:r>
      <w:proofErr w:type="spellStart"/>
      <w:r w:rsidR="007C20CF" w:rsidRPr="00181F08">
        <w:rPr>
          <w:rFonts w:ascii="FZShuSong-Z01S" w:hAnsi="FZShuSong-Z01S" w:cs="Times New Roman" w:hint="eastAsia"/>
          <w:color w:val="000000" w:themeColor="text1"/>
          <w:sz w:val="20"/>
        </w:rPr>
        <w:t>S</w:t>
      </w:r>
      <w:r w:rsidR="007C20CF" w:rsidRPr="00181F08">
        <w:rPr>
          <w:rFonts w:ascii="FZShuSong-Z01S" w:hAnsi="FZShuSong-Z01S" w:cs="Times New Roman"/>
          <w:color w:val="000000" w:themeColor="text1"/>
          <w:sz w:val="20"/>
        </w:rPr>
        <w:t>erviceCon</w:t>
      </w:r>
      <w:r w:rsidR="008253C5" w:rsidRPr="00181F08">
        <w:rPr>
          <w:rFonts w:ascii="FZShuSong-Z01S" w:hAnsi="FZShuSong-Z01S" w:cs="Times New Roman"/>
          <w:color w:val="000000" w:themeColor="text1"/>
          <w:sz w:val="20"/>
        </w:rPr>
        <w:t>sumer</w:t>
      </w:r>
      <w:proofErr w:type="spellEnd"/>
      <w:r w:rsidR="008253C5" w:rsidRPr="00181F08">
        <w:rPr>
          <w:rFonts w:ascii="FZShuSong-Z01S" w:hAnsi="FZShuSong-Z01S" w:cs="Times New Roman" w:hint="eastAsia"/>
          <w:color w:val="000000" w:themeColor="text1"/>
          <w:sz w:val="20"/>
        </w:rPr>
        <w:t>=</w:t>
      </w:r>
      <m:oMath>
        <m:r>
          <w:rPr>
            <w:rFonts w:ascii="Cambria Math" w:hAnsi="Cambria Math" w:cs="Times New Roman" w:hint="eastAsia"/>
            <w:color w:val="000000" w:themeColor="text1"/>
            <w:sz w:val="20"/>
          </w:rPr>
          <m:t>{</m:t>
        </m:r>
        <m:r>
          <w:rPr>
            <w:rFonts w:ascii="Cambria Math" w:hAnsi="Cambria Math" w:cs="Times New Roman"/>
            <w:color w:val="000000" w:themeColor="text1"/>
            <w:sz w:val="20"/>
          </w:rPr>
          <m:t>F</m:t>
        </m:r>
        <m:r>
          <w:rPr>
            <w:rFonts w:ascii="Cambria Math" w:hAnsi="Cambria Math" w:cs="Times New Roman" w:hint="eastAsia"/>
            <w:color w:val="000000" w:themeColor="text1"/>
            <w:sz w:val="20"/>
          </w:rPr>
          <m:t>un</m:t>
        </m:r>
        <m:r>
          <w:rPr>
            <w:rFonts w:ascii="Cambria Math" w:hAnsi="Cambria Math" w:cs="Times New Roman"/>
            <w:color w:val="000000" w:themeColor="text1"/>
            <w:sz w:val="20"/>
          </w:rPr>
          <m:t>c1∪Func…∪F</m:t>
        </m:r>
        <m:r>
          <w:rPr>
            <w:rFonts w:ascii="Cambria Math" w:hAnsi="Cambria Math" w:cs="Times New Roman" w:hint="eastAsia"/>
            <w:color w:val="000000" w:themeColor="text1"/>
            <w:sz w:val="20"/>
          </w:rPr>
          <m:t>unc</m:t>
        </m:r>
        <m:r>
          <w:rPr>
            <w:rFonts w:ascii="Cambria Math" w:hAnsi="Cambria Math" w:cs="Times New Roman"/>
            <w:color w:val="000000" w:themeColor="text1"/>
            <w:sz w:val="20"/>
          </w:rPr>
          <m:t>N</m:t>
        </m:r>
        <m:r>
          <w:rPr>
            <w:rFonts w:ascii="Cambria Math" w:hAnsi="Cambria Math" w:cs="Times New Roman" w:hint="eastAsia"/>
            <w:color w:val="000000" w:themeColor="text1"/>
            <w:sz w:val="20"/>
          </w:rPr>
          <m:t>}</m:t>
        </m:r>
      </m:oMath>
      <w:r w:rsidRPr="00181F08">
        <w:rPr>
          <w:rFonts w:ascii="FZShuSong-Z01S" w:hAnsi="FZShuSong-Z01S" w:cs="Times New Roman" w:hint="eastAsia"/>
          <w:color w:val="000000" w:themeColor="text1"/>
          <w:sz w:val="20"/>
        </w:rPr>
        <w:t>。</w:t>
      </w:r>
      <m:oMath>
        <m:r>
          <w:rPr>
            <w:rFonts w:ascii="Cambria Math" w:hAnsi="Cambria Math" w:cs="Times New Roman"/>
            <w:color w:val="000000" w:themeColor="text1"/>
            <w:sz w:val="20"/>
          </w:rPr>
          <m:t>F</m:t>
        </m:r>
        <m:r>
          <w:rPr>
            <w:rFonts w:ascii="Cambria Math" w:hAnsi="Cambria Math" w:cs="Times New Roman" w:hint="eastAsia"/>
            <w:color w:val="000000" w:themeColor="text1"/>
            <w:sz w:val="20"/>
          </w:rPr>
          <m:t>un</m:t>
        </m:r>
        <m:r>
          <w:rPr>
            <w:rFonts w:ascii="Cambria Math" w:hAnsi="Cambria Math" w:cs="Times New Roman"/>
            <w:color w:val="000000" w:themeColor="text1"/>
            <w:sz w:val="20"/>
          </w:rPr>
          <m:t>cN</m:t>
        </m:r>
      </m:oMath>
      <w:r w:rsidRPr="00181F08">
        <w:rPr>
          <w:rFonts w:ascii="FZShuSong-Z01S" w:hAnsi="FZShuSong-Z01S" w:cs="Times New Roman" w:hint="eastAsia"/>
          <w:color w:val="000000" w:themeColor="text1"/>
          <w:sz w:val="20"/>
        </w:rPr>
        <w:t>为期望调用的功能需求，服务消费者为</w:t>
      </w:r>
      <w:r w:rsidRPr="00181F08">
        <w:rPr>
          <w:rFonts w:ascii="FZShuSong-Z01S" w:hAnsi="FZShuSong-Z01S" w:cs="Times New Roman" w:hint="eastAsia"/>
          <w:color w:val="000000" w:themeColor="text1"/>
          <w:sz w:val="20"/>
        </w:rPr>
        <w:t>N</w:t>
      </w:r>
      <w:proofErr w:type="gramStart"/>
      <w:r w:rsidRPr="00181F08">
        <w:rPr>
          <w:rFonts w:ascii="FZShuSong-Z01S" w:hAnsi="FZShuSong-Z01S" w:cs="Times New Roman" w:hint="eastAsia"/>
          <w:color w:val="000000" w:themeColor="text1"/>
          <w:sz w:val="20"/>
        </w:rPr>
        <w:t>个</w:t>
      </w:r>
      <w:proofErr w:type="gramEnd"/>
      <w:r w:rsidRPr="00181F08">
        <w:rPr>
          <w:rFonts w:ascii="FZShuSong-Z01S" w:hAnsi="FZShuSong-Z01S" w:cs="Times New Roman" w:hint="eastAsia"/>
          <w:color w:val="000000" w:themeColor="text1"/>
          <w:sz w:val="20"/>
        </w:rPr>
        <w:t>功能需求的并集。</w:t>
      </w:r>
    </w:p>
    <w:p w14:paraId="5E9AC723" w14:textId="1B488FD6" w:rsidR="00E639D5" w:rsidRPr="00181F08" w:rsidRDefault="007C20CF" w:rsidP="008253C5">
      <w:pPr>
        <w:pStyle w:val="074"/>
        <w:rPr>
          <w:rFonts w:ascii="FZShuSong-Z01S" w:hAnsi="FZShuSong-Z01S" w:cs="Times New Roman" w:hint="eastAsia"/>
          <w:color w:val="000000" w:themeColor="text1"/>
          <w:sz w:val="20"/>
        </w:rPr>
      </w:pPr>
      <w:r w:rsidRPr="00181F08">
        <w:rPr>
          <w:rFonts w:ascii="FZShuSong-Z01S" w:hAnsi="FZShuSong-Z01S" w:cs="Times New Roman" w:hint="eastAsia"/>
          <w:color w:val="000000" w:themeColor="text1"/>
          <w:sz w:val="20"/>
        </w:rPr>
        <w:t>服务注册中心</w:t>
      </w:r>
      <w:proofErr w:type="spellStart"/>
      <w:r w:rsidR="00BF1322" w:rsidRPr="00181F08">
        <w:rPr>
          <w:rFonts w:ascii="FZShuSong-Z01S" w:hAnsi="FZShuSong-Z01S" w:cs="Times New Roman" w:hint="eastAsia"/>
          <w:color w:val="000000" w:themeColor="text1"/>
          <w:sz w:val="20"/>
        </w:rPr>
        <w:t>S</w:t>
      </w:r>
      <w:r w:rsidR="00BF1322" w:rsidRPr="00181F08">
        <w:rPr>
          <w:rFonts w:ascii="FZShuSong-Z01S" w:hAnsi="FZShuSong-Z01S" w:cs="Times New Roman"/>
          <w:color w:val="000000" w:themeColor="text1"/>
          <w:sz w:val="20"/>
        </w:rPr>
        <w:t>ervice</w:t>
      </w:r>
      <w:r w:rsidRPr="00181F08">
        <w:rPr>
          <w:rFonts w:ascii="FZShuSong-Z01S" w:hAnsi="FZShuSong-Z01S" w:cs="Times New Roman"/>
          <w:color w:val="000000" w:themeColor="text1"/>
          <w:sz w:val="20"/>
        </w:rPr>
        <w:t>Center</w:t>
      </w:r>
      <w:proofErr w:type="spellEnd"/>
      <w:r w:rsidRPr="00181F08">
        <w:rPr>
          <w:rFonts w:ascii="FZShuSong-Z01S" w:hAnsi="FZShuSong-Z01S" w:cs="Times New Roman" w:hint="eastAsia"/>
          <w:color w:val="000000" w:themeColor="text1"/>
          <w:sz w:val="20"/>
        </w:rPr>
        <w:t>=</w:t>
      </w:r>
      <m:oMath>
        <m:d>
          <m:dPr>
            <m:begChr m:val="{"/>
            <m:endChr m:val="}"/>
            <m:ctrlPr>
              <w:rPr>
                <w:rFonts w:ascii="Cambria Math" w:hAnsi="Cambria Math" w:cs="Times New Roman"/>
                <w:i/>
                <w:color w:val="000000" w:themeColor="text1"/>
                <w:sz w:val="20"/>
              </w:rPr>
            </m:ctrlPr>
          </m:dPr>
          <m:e>
            <m:r>
              <w:rPr>
                <w:rFonts w:ascii="Cambria Math" w:hAnsi="Cambria Math" w:cs="Times New Roman"/>
                <w:color w:val="000000" w:themeColor="text1"/>
                <w:sz w:val="20"/>
              </w:rPr>
              <m:t>S</m:t>
            </m:r>
            <m:r>
              <w:rPr>
                <w:rFonts w:ascii="Cambria Math" w:hAnsi="Cambria Math" w:cs="Times New Roman" w:hint="eastAsia"/>
                <w:color w:val="000000" w:themeColor="text1"/>
                <w:sz w:val="20"/>
              </w:rPr>
              <m:t>erv</m:t>
            </m:r>
            <m:r>
              <w:rPr>
                <w:rFonts w:ascii="Cambria Math" w:hAnsi="Cambria Math" w:cs="Times New Roman"/>
                <w:color w:val="000000" w:themeColor="text1"/>
                <w:sz w:val="20"/>
              </w:rPr>
              <m:t>1∪Serv2∪Serv3…∪ServiceN</m:t>
            </m:r>
          </m:e>
        </m:d>
      </m:oMath>
      <w:r w:rsidRPr="00181F08">
        <w:rPr>
          <w:rFonts w:ascii="FZShuSong-Z01S" w:hAnsi="FZShuSong-Z01S" w:cs="Times New Roman" w:hint="eastAsia"/>
          <w:color w:val="000000" w:themeColor="text1"/>
          <w:sz w:val="20"/>
        </w:rPr>
        <w:t>。</w:t>
      </w:r>
      <m:oMath>
        <m:r>
          <w:rPr>
            <w:rFonts w:ascii="Cambria Math" w:hAnsi="Cambria Math" w:cs="Times New Roman"/>
            <w:color w:val="000000" w:themeColor="text1"/>
            <w:sz w:val="20"/>
          </w:rPr>
          <m:t>S</m:t>
        </m:r>
        <m:r>
          <w:rPr>
            <w:rFonts w:ascii="Cambria Math" w:hAnsi="Cambria Math" w:cs="Times New Roman" w:hint="eastAsia"/>
            <w:color w:val="000000" w:themeColor="text1"/>
            <w:sz w:val="20"/>
          </w:rPr>
          <m:t>erv</m:t>
        </m:r>
        <m:r>
          <w:rPr>
            <w:rFonts w:ascii="Cambria Math" w:hAnsi="Cambria Math" w:cs="Times New Roman"/>
            <w:color w:val="000000" w:themeColor="text1"/>
            <w:sz w:val="20"/>
          </w:rPr>
          <m:t>1</m:t>
        </m:r>
      </m:oMath>
      <w:r w:rsidRPr="00181F08">
        <w:rPr>
          <w:rFonts w:ascii="FZShuSong-Z01S" w:hAnsi="FZShuSong-Z01S" w:cs="Times New Roman" w:hint="eastAsia"/>
          <w:color w:val="000000" w:themeColor="text1"/>
          <w:sz w:val="20"/>
        </w:rPr>
        <w:t>为服务注册中心内已经发布的服务。</w:t>
      </w:r>
      <w:r w:rsidR="003550E2" w:rsidRPr="00181F08">
        <w:rPr>
          <w:rFonts w:ascii="FZShuSong-Z01S" w:hAnsi="FZShuSong-Z01S" w:cs="Times New Roman" w:hint="eastAsia"/>
          <w:color w:val="000000" w:themeColor="text1"/>
          <w:sz w:val="20"/>
        </w:rPr>
        <w:t>服务注册中心为已经发布的服务集合。</w:t>
      </w:r>
      <w:r w:rsidR="00E639D5" w:rsidRPr="00181F08">
        <w:rPr>
          <w:rFonts w:ascii="FZShuSong-Z01S" w:hAnsi="FZShuSong-Z01S" w:cs="Times New Roman"/>
          <w:color w:val="000000" w:themeColor="text1"/>
          <w:sz w:val="20"/>
        </w:rPr>
        <w:tab/>
      </w:r>
    </w:p>
    <w:p w14:paraId="3A676A11" w14:textId="30333501" w:rsidR="00142FD1" w:rsidRPr="00181F08" w:rsidRDefault="00D07F09" w:rsidP="00A16C19">
      <w:pPr>
        <w:pStyle w:val="074"/>
        <w:rPr>
          <w:rFonts w:ascii="FZShuSong-Z01S" w:hAnsi="FZShuSong-Z01S" w:cs="Times New Roman" w:hint="eastAsia"/>
          <w:color w:val="000000" w:themeColor="text1"/>
          <w:sz w:val="20"/>
        </w:rPr>
      </w:pPr>
      <w:r w:rsidRPr="00181F08">
        <w:rPr>
          <w:rFonts w:ascii="FZShuSong-Z01S" w:hAnsi="FZShuSong-Z01S" w:cs="Times New Roman" w:hint="eastAsia"/>
          <w:color w:val="000000" w:themeColor="text1"/>
          <w:sz w:val="20"/>
        </w:rPr>
        <w:t>原子服务</w:t>
      </w:r>
      <w:proofErr w:type="spellStart"/>
      <w:r w:rsidRPr="00181F08">
        <w:rPr>
          <w:rFonts w:ascii="FZShuSong-Z01S" w:hAnsi="FZShuSong-Z01S" w:cs="Times New Roman"/>
          <w:color w:val="000000" w:themeColor="text1"/>
          <w:sz w:val="20"/>
        </w:rPr>
        <w:t>AtomicService</w:t>
      </w:r>
      <w:proofErr w:type="spellEnd"/>
      <w:r w:rsidRPr="00181F08">
        <w:rPr>
          <w:rFonts w:ascii="FZShuSong-Z01S" w:hAnsi="FZShuSong-Z01S" w:cs="Times New Roman" w:hint="eastAsia"/>
          <w:color w:val="000000" w:themeColor="text1"/>
          <w:sz w:val="20"/>
        </w:rPr>
        <w:t>=</w:t>
      </w:r>
      <m:oMath>
        <m:r>
          <w:rPr>
            <w:rFonts w:ascii="Cambria Math" w:hAnsi="Cambria Math" w:cs="Times New Roman" w:hint="eastAsia"/>
            <w:color w:val="000000" w:themeColor="text1"/>
            <w:sz w:val="20"/>
          </w:rPr>
          <m:t>{</m:t>
        </m:r>
        <m:r>
          <w:rPr>
            <w:rFonts w:ascii="Cambria Math" w:hAnsi="Cambria Math" w:cs="Times New Roman"/>
            <w:color w:val="000000" w:themeColor="text1"/>
            <w:sz w:val="20"/>
          </w:rPr>
          <m:t>S</m:t>
        </m:r>
        <m:r>
          <w:rPr>
            <w:rFonts w:ascii="Cambria Math" w:hAnsi="Cambria Math" w:cs="Times New Roman" w:hint="eastAsia"/>
            <w:color w:val="000000" w:themeColor="text1"/>
            <w:sz w:val="20"/>
          </w:rPr>
          <m:t>ervice</m:t>
        </m:r>
        <m:r>
          <w:rPr>
            <w:rFonts w:ascii="Cambria Math" w:hAnsi="Cambria Math" w:cs="Times New Roman"/>
            <w:color w:val="000000" w:themeColor="text1"/>
            <w:sz w:val="20"/>
          </w:rPr>
          <m:t>1</m:t>
        </m:r>
        <m:r>
          <w:rPr>
            <w:rFonts w:ascii="Cambria Math" w:hAnsi="Cambria Math" w:cs="Times New Roman" w:hint="eastAsia"/>
            <w:color w:val="000000" w:themeColor="text1"/>
            <w:sz w:val="20"/>
          </w:rPr>
          <m:t>}</m:t>
        </m:r>
      </m:oMath>
      <w:r w:rsidR="00523FAB" w:rsidRPr="00181F08">
        <w:rPr>
          <w:rFonts w:ascii="FZShuSong-Z01S" w:hAnsi="FZShuSong-Z01S" w:cs="Times New Roman" w:hint="eastAsia"/>
          <w:color w:val="000000" w:themeColor="text1"/>
          <w:sz w:val="20"/>
        </w:rPr>
        <w:t>，原子服务即不可细分的</w:t>
      </w:r>
      <w:r w:rsidR="00665A8A" w:rsidRPr="00181F08">
        <w:rPr>
          <w:rFonts w:ascii="FZShuSong-Z01S" w:hAnsi="FZShuSong-Z01S" w:cs="Times New Roman" w:hint="eastAsia"/>
          <w:color w:val="000000" w:themeColor="text1"/>
          <w:sz w:val="20"/>
        </w:rPr>
        <w:t>单一服务。</w:t>
      </w:r>
    </w:p>
    <w:p w14:paraId="37853896" w14:textId="38AD78B0" w:rsidR="00A34556" w:rsidRPr="00181F08" w:rsidRDefault="00A34556" w:rsidP="00A16C19">
      <w:pPr>
        <w:pStyle w:val="074"/>
        <w:rPr>
          <w:rFonts w:ascii="FZShuSong-Z01S" w:hAnsi="FZShuSong-Z01S" w:cs="Times New Roman" w:hint="eastAsia"/>
          <w:color w:val="000000" w:themeColor="text1"/>
          <w:sz w:val="20"/>
        </w:rPr>
      </w:pPr>
      <w:r w:rsidRPr="00181F08">
        <w:rPr>
          <w:rFonts w:ascii="FZShuSong-Z01S" w:hAnsi="FZShuSong-Z01S" w:cs="Times New Roman" w:hint="eastAsia"/>
          <w:color w:val="000000" w:themeColor="text1"/>
          <w:sz w:val="20"/>
        </w:rPr>
        <w:t>复杂服务</w:t>
      </w:r>
      <w:r w:rsidRPr="00181F08">
        <w:rPr>
          <w:rFonts w:ascii="FZShuSong-Z01S" w:hAnsi="FZShuSong-Z01S" w:cs="Times New Roman"/>
          <w:color w:val="000000" w:themeColor="text1"/>
          <w:sz w:val="20"/>
        </w:rPr>
        <w:t>Complex service</w:t>
      </w:r>
      <w:r w:rsidRPr="00181F08">
        <w:rPr>
          <w:rFonts w:ascii="FZShuSong-Z01S" w:hAnsi="FZShuSong-Z01S" w:cs="Times New Roman" w:hint="eastAsia"/>
          <w:color w:val="000000" w:themeColor="text1"/>
          <w:sz w:val="20"/>
        </w:rPr>
        <w:t>=</w:t>
      </w:r>
      <m:oMath>
        <m:r>
          <w:rPr>
            <w:rFonts w:ascii="Cambria Math" w:hAnsi="Cambria Math" w:cs="Times New Roman"/>
            <w:color w:val="000000" w:themeColor="text1"/>
            <w:sz w:val="20"/>
          </w:rPr>
          <m:t>{S</m:t>
        </m:r>
        <m:r>
          <w:rPr>
            <w:rFonts w:ascii="Cambria Math" w:hAnsi="Cambria Math" w:cs="Times New Roman" w:hint="eastAsia"/>
            <w:color w:val="000000" w:themeColor="text1"/>
            <w:sz w:val="20"/>
          </w:rPr>
          <m:t>ervice</m:t>
        </m:r>
        <m:r>
          <w:rPr>
            <w:rFonts w:ascii="Cambria Math" w:hAnsi="Cambria Math" w:cs="Times New Roman"/>
            <w:color w:val="000000" w:themeColor="text1"/>
            <w:sz w:val="20"/>
          </w:rPr>
          <m:t>1→M→Service2→M→ServiceN}</m:t>
        </m:r>
      </m:oMath>
      <w:r w:rsidR="00D72601" w:rsidRPr="00181F08">
        <w:rPr>
          <w:rFonts w:ascii="FZShuSong-Z01S" w:hAnsi="FZShuSong-Z01S" w:cs="Times New Roman" w:hint="eastAsia"/>
          <w:color w:val="000000" w:themeColor="text1"/>
          <w:sz w:val="20"/>
        </w:rPr>
        <w:t>，</w:t>
      </w:r>
      <m:oMath>
        <m:r>
          <w:rPr>
            <w:rFonts w:ascii="Cambria Math" w:hAnsi="Cambria Math" w:cs="Times New Roman"/>
            <w:color w:val="000000" w:themeColor="text1"/>
            <w:sz w:val="20"/>
          </w:rPr>
          <m:t>S</m:t>
        </m:r>
        <m:r>
          <w:rPr>
            <w:rFonts w:ascii="Cambria Math" w:hAnsi="Cambria Math" w:cs="Times New Roman" w:hint="eastAsia"/>
            <w:color w:val="000000" w:themeColor="text1"/>
            <w:sz w:val="20"/>
          </w:rPr>
          <m:t>ervice</m:t>
        </m:r>
        <m:r>
          <w:rPr>
            <w:rFonts w:ascii="Cambria Math" w:hAnsi="Cambria Math" w:cs="Times New Roman"/>
            <w:color w:val="000000" w:themeColor="text1"/>
            <w:sz w:val="20"/>
          </w:rPr>
          <m:t>1,2</m:t>
        </m:r>
      </m:oMath>
      <w:r w:rsidR="00D72601" w:rsidRPr="00181F08">
        <w:rPr>
          <w:rFonts w:ascii="FZShuSong-Z01S" w:hAnsi="FZShuSong-Z01S" w:cs="Times New Roman" w:hint="eastAsia"/>
          <w:color w:val="000000" w:themeColor="text1"/>
          <w:sz w:val="20"/>
        </w:rPr>
        <w:t>为原子服务，</w:t>
      </w:r>
      <w:r w:rsidR="00D72601" w:rsidRPr="00181F08">
        <w:rPr>
          <w:rFonts w:ascii="FZShuSong-Z01S" w:hAnsi="FZShuSong-Z01S" w:cs="Times New Roman" w:hint="eastAsia"/>
          <w:color w:val="000000" w:themeColor="text1"/>
          <w:sz w:val="20"/>
        </w:rPr>
        <w:t>M</w:t>
      </w:r>
      <w:r w:rsidR="00D72601" w:rsidRPr="00181F08">
        <w:rPr>
          <w:rFonts w:ascii="FZShuSong-Z01S" w:hAnsi="FZShuSong-Z01S" w:cs="Times New Roman" w:hint="eastAsia"/>
          <w:color w:val="000000" w:themeColor="text1"/>
          <w:sz w:val="20"/>
        </w:rPr>
        <w:t>为服务间传输数据。</w:t>
      </w:r>
    </w:p>
    <w:p w14:paraId="71FBBAFF" w14:textId="701BA860" w:rsidR="00936A24" w:rsidRPr="00181F08" w:rsidRDefault="00936A24" w:rsidP="001E378E">
      <w:pPr>
        <w:pStyle w:val="074"/>
        <w:rPr>
          <w:rFonts w:ascii="FZShuSong-Z01S" w:hAnsi="FZShuSong-Z01S" w:cs="Times New Roman" w:hint="eastAsia"/>
          <w:color w:val="000000" w:themeColor="text1"/>
          <w:sz w:val="20"/>
        </w:rPr>
      </w:pPr>
      <w:r w:rsidRPr="00181F08">
        <w:rPr>
          <w:rFonts w:ascii="FZShuSong-Z01S" w:hAnsi="FZShuSong-Z01S" w:cs="Times New Roman" w:hint="eastAsia"/>
          <w:color w:val="000000" w:themeColor="text1"/>
          <w:sz w:val="20"/>
        </w:rPr>
        <w:lastRenderedPageBreak/>
        <w:t>服务提供者</w:t>
      </w:r>
      <w:proofErr w:type="spellStart"/>
      <w:r w:rsidRPr="00181F08">
        <w:rPr>
          <w:rFonts w:ascii="FZShuSong-Z01S" w:hAnsi="FZShuSong-Z01S" w:cs="Times New Roman"/>
          <w:color w:val="000000" w:themeColor="text1"/>
          <w:sz w:val="20"/>
        </w:rPr>
        <w:t>Servic</w:t>
      </w:r>
      <w:r w:rsidRPr="00181F08">
        <w:rPr>
          <w:rFonts w:ascii="FZShuSong-Z01S" w:hAnsi="FZShuSong-Z01S" w:cs="Times New Roman" w:hint="eastAsia"/>
          <w:color w:val="000000" w:themeColor="text1"/>
          <w:sz w:val="20"/>
        </w:rPr>
        <w:t>e</w:t>
      </w:r>
      <w:r w:rsidRPr="00181F08">
        <w:rPr>
          <w:rFonts w:ascii="FZShuSong-Z01S" w:hAnsi="FZShuSong-Z01S" w:cs="Times New Roman"/>
          <w:color w:val="000000" w:themeColor="text1"/>
          <w:sz w:val="20"/>
        </w:rPr>
        <w:t>Provider</w:t>
      </w:r>
      <w:proofErr w:type="spellEnd"/>
      <w:r w:rsidRPr="00181F08">
        <w:rPr>
          <w:rFonts w:ascii="FZShuSong-Z01S" w:hAnsi="FZShuSong-Z01S" w:cs="Times New Roman"/>
          <w:color w:val="000000" w:themeColor="text1"/>
          <w:sz w:val="20"/>
        </w:rPr>
        <w:t>={</w:t>
      </w:r>
      <w:r w:rsidR="001E378E" w:rsidRPr="00181F08">
        <w:rPr>
          <w:rFonts w:ascii="FZShuSong-Z01S" w:hAnsi="FZShuSong-Z01S" w:cs="Times New Roman"/>
          <w:color w:val="000000" w:themeColor="text1"/>
          <w:sz w:val="20"/>
        </w:rPr>
        <w:t xml:space="preserve">Atomic1, Atomic2, </w:t>
      </w:r>
      <w:proofErr w:type="spellStart"/>
      <w:r w:rsidR="001E378E" w:rsidRPr="00181F08">
        <w:rPr>
          <w:rFonts w:ascii="FZShuSong-Z01S" w:hAnsi="FZShuSong-Z01S" w:cs="Times New Roman"/>
          <w:color w:val="000000" w:themeColor="text1"/>
          <w:sz w:val="20"/>
        </w:rPr>
        <w:t>Atomic</w:t>
      </w:r>
      <w:r w:rsidR="00BA13B2" w:rsidRPr="00181F08">
        <w:rPr>
          <w:rFonts w:ascii="FZShuSong-Z01S" w:hAnsi="FZShuSong-Z01S" w:cs="Times New Roman"/>
          <w:color w:val="000000" w:themeColor="text1"/>
          <w:sz w:val="20"/>
        </w:rPr>
        <w:t>N</w:t>
      </w:r>
      <w:proofErr w:type="spellEnd"/>
      <w:r w:rsidRPr="00181F08">
        <w:rPr>
          <w:rFonts w:ascii="FZShuSong-Z01S" w:hAnsi="FZShuSong-Z01S" w:cs="Times New Roman"/>
          <w:color w:val="000000" w:themeColor="text1"/>
          <w:sz w:val="20"/>
        </w:rPr>
        <w:t>}</w:t>
      </w:r>
      <w:r w:rsidR="00B871E9" w:rsidRPr="00181F08">
        <w:rPr>
          <w:rFonts w:ascii="FZShuSong-Z01S" w:hAnsi="FZShuSong-Z01S" w:cs="Times New Roman" w:hint="eastAsia"/>
          <w:color w:val="000000" w:themeColor="text1"/>
          <w:sz w:val="20"/>
        </w:rPr>
        <w:t>提供了若干原子服务。</w:t>
      </w:r>
    </w:p>
    <w:p w14:paraId="792AD120" w14:textId="562090FF" w:rsidR="00A16C19" w:rsidRPr="00D8077A" w:rsidRDefault="00A16C19" w:rsidP="00A16C19">
      <w:pPr>
        <w:pStyle w:val="074"/>
        <w:rPr>
          <w:rFonts w:ascii="FZShuSong-Z01S" w:hAnsi="FZShuSong-Z01S" w:cs="Times New Roman" w:hint="eastAsia"/>
          <w:b/>
          <w:color w:val="000000"/>
          <w:sz w:val="20"/>
        </w:rPr>
      </w:pPr>
      <w:r>
        <w:rPr>
          <w:rFonts w:ascii="FZHei-B01" w:hAnsi="FZHei-B01" w:cs="Times New Roman"/>
          <w:b/>
          <w:color w:val="000000"/>
          <w:sz w:val="20"/>
        </w:rPr>
        <w:t>2</w:t>
      </w:r>
      <w:r>
        <w:rPr>
          <w:rFonts w:ascii="FZHei-B01" w:hAnsi="FZHei-B01" w:cs="Times New Roman" w:hint="eastAsia"/>
          <w:b/>
          <w:color w:val="000000"/>
          <w:sz w:val="20"/>
        </w:rPr>
        <w:t xml:space="preserve"> </w:t>
      </w:r>
      <w:r w:rsidRPr="00A16C19">
        <w:rPr>
          <w:rFonts w:ascii="FZHei-B01" w:hAnsi="FZHei-B01" w:hint="eastAsia"/>
          <w:b/>
          <w:color w:val="000000"/>
          <w:sz w:val="20"/>
        </w:rPr>
        <w:t>面向服务过程的微服务化封装方法</w:t>
      </w:r>
    </w:p>
    <w:p w14:paraId="513E8B28" w14:textId="0BB6BACC" w:rsidR="00E748EB" w:rsidRPr="00181F08" w:rsidRDefault="00AA6FF0" w:rsidP="00CF459E">
      <w:pPr>
        <w:pStyle w:val="074"/>
        <w:ind w:firstLine="372"/>
        <w:rPr>
          <w:rFonts w:ascii="FZShuSong-Z01S" w:hAnsi="FZShuSong-Z01S" w:cs="Times New Roman" w:hint="eastAsia"/>
          <w:color w:val="000000" w:themeColor="text1"/>
          <w:sz w:val="20"/>
        </w:rPr>
      </w:pPr>
      <w:r w:rsidRPr="00181F08">
        <w:rPr>
          <w:rFonts w:ascii="FZShuSong-Z01S" w:hAnsi="FZShuSong-Z01S" w:cs="Times New Roman" w:hint="eastAsia"/>
          <w:color w:val="000000" w:themeColor="text1"/>
          <w:sz w:val="20"/>
        </w:rPr>
        <w:t>在社会生活中，服务过程指与服务生产，交易，消费有关的程序，操作方针，组织机制，人员处理的使用规则，对顾客参与的规定，指导，活动的流程。</w:t>
      </w:r>
      <w:r w:rsidR="004E400D" w:rsidRPr="00181F08">
        <w:rPr>
          <w:rFonts w:ascii="FZShuSong-Z01S" w:hAnsi="FZShuSong-Z01S" w:cs="Times New Roman" w:hint="eastAsia"/>
          <w:color w:val="000000" w:themeColor="text1"/>
          <w:sz w:val="20"/>
        </w:rPr>
        <w:t>在</w:t>
      </w:r>
      <w:proofErr w:type="gramStart"/>
      <w:r w:rsidR="004E400D" w:rsidRPr="00181F08">
        <w:rPr>
          <w:rFonts w:ascii="FZShuSong-Z01S" w:hAnsi="FZShuSong-Z01S" w:cs="Times New Roman" w:hint="eastAsia"/>
          <w:color w:val="000000" w:themeColor="text1"/>
          <w:sz w:val="20"/>
        </w:rPr>
        <w:t>云制造</w:t>
      </w:r>
      <w:proofErr w:type="gramEnd"/>
      <w:r w:rsidR="004E400D" w:rsidRPr="00181F08">
        <w:rPr>
          <w:rFonts w:ascii="FZShuSong-Z01S" w:hAnsi="FZShuSong-Z01S" w:cs="Times New Roman" w:hint="eastAsia"/>
          <w:color w:val="000000" w:themeColor="text1"/>
          <w:sz w:val="20"/>
        </w:rPr>
        <w:t>执行系统中，服务过程是指本地系统云服务化后，云端所提供的功能服务化封装过程中涉及得企业本地化资源和所涉及得其他云服务化功能，以及操作人员对于</w:t>
      </w:r>
      <w:proofErr w:type="gramStart"/>
      <w:r w:rsidR="004E400D" w:rsidRPr="00181F08">
        <w:rPr>
          <w:rFonts w:ascii="FZShuSong-Z01S" w:hAnsi="FZShuSong-Z01S" w:cs="Times New Roman" w:hint="eastAsia"/>
          <w:color w:val="000000" w:themeColor="text1"/>
          <w:sz w:val="20"/>
        </w:rPr>
        <w:t>云服务</w:t>
      </w:r>
      <w:proofErr w:type="gramEnd"/>
      <w:r w:rsidR="004E400D" w:rsidRPr="00181F08">
        <w:rPr>
          <w:rFonts w:ascii="FZShuSong-Z01S" w:hAnsi="FZShuSong-Z01S" w:cs="Times New Roman" w:hint="eastAsia"/>
          <w:color w:val="000000" w:themeColor="text1"/>
          <w:sz w:val="20"/>
        </w:rPr>
        <w:t>的操作流程以及运行机理。</w:t>
      </w:r>
    </w:p>
    <w:p w14:paraId="7F4448AF" w14:textId="31857536" w:rsidR="00A73159" w:rsidRPr="00181F08" w:rsidRDefault="00A73159" w:rsidP="00CF459E">
      <w:pPr>
        <w:pStyle w:val="074"/>
        <w:ind w:firstLine="372"/>
        <w:rPr>
          <w:rFonts w:ascii="FZShuSong-Z01S" w:hAnsi="FZShuSong-Z01S" w:cs="Times New Roman" w:hint="eastAsia"/>
          <w:color w:val="000000" w:themeColor="text1"/>
          <w:sz w:val="20"/>
        </w:rPr>
      </w:pPr>
      <w:r w:rsidRPr="00181F08">
        <w:rPr>
          <w:rFonts w:ascii="FZShuSong-Z01S" w:hAnsi="FZShuSong-Z01S" w:cs="Times New Roman" w:hint="eastAsia"/>
          <w:color w:val="000000" w:themeColor="text1"/>
          <w:sz w:val="20"/>
        </w:rPr>
        <w:t>在基于</w:t>
      </w:r>
      <w:proofErr w:type="gramStart"/>
      <w:r w:rsidRPr="00181F08">
        <w:rPr>
          <w:rFonts w:ascii="FZShuSong-Z01S" w:hAnsi="FZShuSong-Z01S" w:cs="Times New Roman" w:hint="eastAsia"/>
          <w:color w:val="000000" w:themeColor="text1"/>
          <w:sz w:val="20"/>
        </w:rPr>
        <w:t>微服务</w:t>
      </w:r>
      <w:proofErr w:type="gramEnd"/>
      <w:r w:rsidRPr="00181F08">
        <w:rPr>
          <w:rFonts w:ascii="FZShuSong-Z01S" w:hAnsi="FZShuSong-Z01S" w:cs="Times New Roman" w:hint="eastAsia"/>
          <w:color w:val="000000" w:themeColor="text1"/>
          <w:sz w:val="20"/>
        </w:rPr>
        <w:t>体系架构下，面向服务过程的服务化封装方法注重描述服务调用过程，服务功能涉及人员，服务功能涉及资源，服务化可调用流程和服务化被调用流程。</w:t>
      </w:r>
    </w:p>
    <w:p w14:paraId="3F11003F" w14:textId="623CA7B1" w:rsidR="000850D5" w:rsidRPr="00181F08" w:rsidRDefault="000850D5" w:rsidP="000850D5">
      <w:pPr>
        <w:pStyle w:val="074"/>
        <w:ind w:firstLine="372"/>
        <w:rPr>
          <w:rFonts w:ascii="FZShuSong-Z01S" w:hAnsi="FZShuSong-Z01S" w:cs="Times New Roman" w:hint="eastAsia"/>
          <w:color w:val="000000" w:themeColor="text1"/>
          <w:sz w:val="20"/>
        </w:rPr>
      </w:pPr>
      <w:r w:rsidRPr="00181F08">
        <w:rPr>
          <w:rFonts w:ascii="FZShuSong-Z01S" w:hAnsi="FZShuSong-Z01S" w:cs="Times New Roman" w:hint="eastAsia"/>
          <w:color w:val="000000" w:themeColor="text1"/>
          <w:sz w:val="20"/>
        </w:rPr>
        <w:t>Service</w:t>
      </w:r>
      <w:r w:rsidRPr="00181F08">
        <w:rPr>
          <w:rFonts w:ascii="FZShuSong-Z01S" w:hAnsi="FZShuSong-Z01S" w:cs="Times New Roman"/>
          <w:color w:val="000000" w:themeColor="text1"/>
          <w:sz w:val="20"/>
        </w:rPr>
        <w:t xml:space="preserve">=&lt;Service </w:t>
      </w:r>
      <w:proofErr w:type="gramStart"/>
      <w:r w:rsidRPr="00181F08">
        <w:rPr>
          <w:rFonts w:ascii="FZShuSong-Z01S" w:hAnsi="FZShuSong-Z01S" w:cs="Times New Roman"/>
          <w:color w:val="000000" w:themeColor="text1"/>
          <w:sz w:val="20"/>
        </w:rPr>
        <w:t>Information ,</w:t>
      </w:r>
      <w:proofErr w:type="spellStart"/>
      <w:r w:rsidRPr="00181F08">
        <w:rPr>
          <w:rFonts w:ascii="FZShuSong-Z01S" w:hAnsi="FZShuSong-Z01S" w:cs="Times New Roman"/>
          <w:color w:val="000000" w:themeColor="text1"/>
          <w:sz w:val="20"/>
        </w:rPr>
        <w:t>WorkshopElem</w:t>
      </w:r>
      <w:proofErr w:type="spellEnd"/>
      <w:proofErr w:type="gramEnd"/>
    </w:p>
    <w:p w14:paraId="67EE6B90" w14:textId="173189A3" w:rsidR="000850D5" w:rsidRPr="00181F08" w:rsidRDefault="000850D5" w:rsidP="000850D5">
      <w:pPr>
        <w:pStyle w:val="074"/>
        <w:ind w:firstLine="0"/>
        <w:rPr>
          <w:rFonts w:ascii="FZShuSong-Z01S" w:hAnsi="FZShuSong-Z01S" w:cs="Times New Roman" w:hint="eastAsia"/>
          <w:color w:val="000000" w:themeColor="text1"/>
          <w:sz w:val="20"/>
        </w:rPr>
      </w:pPr>
      <w:proofErr w:type="spellStart"/>
      <w:proofErr w:type="gramStart"/>
      <w:r w:rsidRPr="00181F08">
        <w:rPr>
          <w:rFonts w:ascii="FZShuSong-Z01S" w:hAnsi="FZShuSong-Z01S" w:cs="Times New Roman"/>
          <w:color w:val="000000" w:themeColor="text1"/>
          <w:sz w:val="20"/>
        </w:rPr>
        <w:t>ents,</w:t>
      </w:r>
      <w:proofErr w:type="gramEnd"/>
      <w:r w:rsidRPr="00181F08">
        <w:rPr>
          <w:rFonts w:ascii="FZShuSong-Z01S" w:hAnsi="FZShuSong-Z01S" w:cs="Times New Roman"/>
          <w:color w:val="000000" w:themeColor="text1"/>
          <w:sz w:val="20"/>
        </w:rPr>
        <w:t>CallableServicesList,CalledServiceList</w:t>
      </w:r>
      <w:r w:rsidR="00990A95" w:rsidRPr="00181F08">
        <w:rPr>
          <w:rFonts w:ascii="FZShuSong-Z01S" w:hAnsi="FZShuSong-Z01S" w:cs="Times New Roman"/>
          <w:color w:val="000000" w:themeColor="text1"/>
          <w:sz w:val="20"/>
        </w:rPr>
        <w:t>,</w:t>
      </w:r>
      <w:r w:rsidR="00773F98" w:rsidRPr="00181F08">
        <w:rPr>
          <w:color w:val="000000" w:themeColor="text1"/>
        </w:rPr>
        <w:t>Service</w:t>
      </w:r>
      <w:r w:rsidR="00773F98" w:rsidRPr="00181F08">
        <w:rPr>
          <w:rFonts w:ascii="FZShuSong-Z01S" w:hAnsi="FZShuSong-Z01S" w:cs="Times New Roman"/>
          <w:color w:val="000000" w:themeColor="text1"/>
          <w:sz w:val="20"/>
        </w:rPr>
        <w:t>Taboo</w:t>
      </w:r>
      <w:proofErr w:type="spellEnd"/>
      <w:r w:rsidRPr="00181F08">
        <w:rPr>
          <w:rFonts w:ascii="FZShuSong-Z01S" w:hAnsi="FZShuSong-Z01S" w:cs="Times New Roman"/>
          <w:color w:val="000000" w:themeColor="text1"/>
          <w:sz w:val="20"/>
        </w:rPr>
        <w:t>&gt;</w:t>
      </w:r>
    </w:p>
    <w:p w14:paraId="055366C7" w14:textId="6B9A9EC8" w:rsidR="00565870" w:rsidRPr="00181F08" w:rsidRDefault="00773F98" w:rsidP="00565870">
      <w:pPr>
        <w:pStyle w:val="074"/>
        <w:ind w:firstLine="372"/>
        <w:rPr>
          <w:rFonts w:ascii="FZShuSong-Z01S" w:hAnsi="FZShuSong-Z01S" w:cs="Times New Roman" w:hint="eastAsia"/>
          <w:color w:val="000000" w:themeColor="text1"/>
          <w:sz w:val="20"/>
        </w:rPr>
      </w:pPr>
      <w:r w:rsidRPr="00181F08">
        <w:rPr>
          <w:rFonts w:ascii="FZShuSong-Z01S" w:hAnsi="FZShuSong-Z01S" w:cs="Times New Roman"/>
          <w:color w:val="000000" w:themeColor="text1"/>
          <w:sz w:val="20"/>
        </w:rPr>
        <w:t>Service Information</w:t>
      </w:r>
      <w:r w:rsidR="007C0E24" w:rsidRPr="00181F08">
        <w:rPr>
          <w:rFonts w:ascii="FZShuSong-Z01S" w:hAnsi="FZShuSong-Z01S" w:cs="Times New Roman" w:hint="eastAsia"/>
          <w:color w:val="000000" w:themeColor="text1"/>
          <w:sz w:val="20"/>
        </w:rPr>
        <w:t>(</w:t>
      </w:r>
      <w:r w:rsidRPr="00181F08">
        <w:rPr>
          <w:rFonts w:ascii="FZShuSong-Z01S" w:hAnsi="FZShuSong-Z01S" w:cs="Times New Roman" w:hint="eastAsia"/>
          <w:color w:val="000000" w:themeColor="text1"/>
          <w:sz w:val="20"/>
        </w:rPr>
        <w:t>服务信息</w:t>
      </w:r>
      <w:r w:rsidR="007C0E24" w:rsidRPr="00181F08">
        <w:rPr>
          <w:rFonts w:ascii="FZShuSong-Z01S" w:hAnsi="FZShuSong-Z01S" w:cs="Times New Roman"/>
          <w:color w:val="000000" w:themeColor="text1"/>
          <w:sz w:val="20"/>
        </w:rPr>
        <w:t>)</w:t>
      </w:r>
      <w:r w:rsidR="00565870" w:rsidRPr="00181F08">
        <w:rPr>
          <w:rFonts w:ascii="FZShuSong-Z01S" w:hAnsi="FZShuSong-Z01S" w:cs="Times New Roman" w:hint="eastAsia"/>
          <w:color w:val="000000" w:themeColor="text1"/>
          <w:sz w:val="20"/>
        </w:rPr>
        <w:t>=&lt;</w:t>
      </w:r>
      <w:proofErr w:type="spellStart"/>
      <w:r w:rsidR="00FE72AB" w:rsidRPr="00181F08">
        <w:rPr>
          <w:rFonts w:ascii="FZShuSong-Z01S" w:hAnsi="FZShuSong-Z01S" w:cs="Times New Roman" w:hint="eastAsia"/>
          <w:color w:val="000000" w:themeColor="text1"/>
          <w:sz w:val="20"/>
        </w:rPr>
        <w:t>ServiceID</w:t>
      </w:r>
      <w:proofErr w:type="spellEnd"/>
    </w:p>
    <w:p w14:paraId="331EA62B" w14:textId="77777777" w:rsidR="00565870" w:rsidRPr="00181F08" w:rsidRDefault="007C0E24" w:rsidP="00565870">
      <w:pPr>
        <w:pStyle w:val="074"/>
        <w:ind w:firstLine="0"/>
        <w:rPr>
          <w:rFonts w:ascii="FZShuSong-Z01S" w:hAnsi="FZShuSong-Z01S" w:cs="Times New Roman" w:hint="eastAsia"/>
          <w:color w:val="000000" w:themeColor="text1"/>
          <w:sz w:val="20"/>
        </w:rPr>
      </w:pPr>
      <w:r w:rsidRPr="00181F08">
        <w:rPr>
          <w:rFonts w:ascii="FZShuSong-Z01S" w:hAnsi="FZShuSong-Z01S" w:cs="Times New Roman" w:hint="eastAsia"/>
          <w:color w:val="000000" w:themeColor="text1"/>
          <w:sz w:val="20"/>
        </w:rPr>
        <w:t>(</w:t>
      </w:r>
      <w:r w:rsidR="00FE72AB" w:rsidRPr="00181F08">
        <w:rPr>
          <w:rFonts w:ascii="FZShuSong-Z01S" w:hAnsi="FZShuSong-Z01S" w:cs="Times New Roman" w:hint="eastAsia"/>
          <w:color w:val="000000" w:themeColor="text1"/>
          <w:sz w:val="20"/>
        </w:rPr>
        <w:t>服务</w:t>
      </w:r>
      <w:r w:rsidR="00FE72AB" w:rsidRPr="00181F08">
        <w:rPr>
          <w:rFonts w:ascii="FZShuSong-Z01S" w:hAnsi="FZShuSong-Z01S" w:cs="Times New Roman" w:hint="eastAsia"/>
          <w:color w:val="000000" w:themeColor="text1"/>
          <w:sz w:val="20"/>
        </w:rPr>
        <w:t>I</w:t>
      </w:r>
      <w:r w:rsidR="00FE72AB" w:rsidRPr="00181F08">
        <w:rPr>
          <w:rFonts w:ascii="FZShuSong-Z01S" w:hAnsi="FZShuSong-Z01S" w:cs="Times New Roman"/>
          <w:color w:val="000000" w:themeColor="text1"/>
          <w:sz w:val="20"/>
        </w:rPr>
        <w:t>D</w:t>
      </w:r>
      <w:r w:rsidRPr="00181F08">
        <w:rPr>
          <w:rFonts w:ascii="FZShuSong-Z01S" w:hAnsi="FZShuSong-Z01S" w:cs="Times New Roman"/>
          <w:color w:val="000000" w:themeColor="text1"/>
          <w:sz w:val="20"/>
        </w:rPr>
        <w:t>),</w:t>
      </w:r>
      <w:proofErr w:type="spellStart"/>
      <w:r w:rsidR="00FE72AB" w:rsidRPr="00181F08">
        <w:rPr>
          <w:rFonts w:ascii="FZShuSong-Z01S" w:hAnsi="FZShuSong-Z01S" w:cs="Times New Roman" w:hint="eastAsia"/>
          <w:color w:val="000000" w:themeColor="text1"/>
          <w:sz w:val="20"/>
        </w:rPr>
        <w:t>ServiceName</w:t>
      </w:r>
      <w:proofErr w:type="spellEnd"/>
      <w:r w:rsidRPr="00181F08">
        <w:rPr>
          <w:rFonts w:ascii="FZShuSong-Z01S" w:hAnsi="FZShuSong-Z01S" w:cs="Times New Roman" w:hint="eastAsia"/>
          <w:color w:val="000000" w:themeColor="text1"/>
          <w:sz w:val="20"/>
        </w:rPr>
        <w:t>(</w:t>
      </w:r>
      <w:r w:rsidR="00FE72AB" w:rsidRPr="00181F08">
        <w:rPr>
          <w:rFonts w:ascii="FZShuSong-Z01S" w:hAnsi="FZShuSong-Z01S" w:cs="Times New Roman" w:hint="eastAsia"/>
          <w:color w:val="000000" w:themeColor="text1"/>
          <w:sz w:val="20"/>
        </w:rPr>
        <w:t>服务名称</w:t>
      </w:r>
      <w:r w:rsidRPr="00181F08">
        <w:rPr>
          <w:rFonts w:ascii="FZShuSong-Z01S" w:hAnsi="FZShuSong-Z01S" w:cs="Times New Roman"/>
          <w:color w:val="000000" w:themeColor="text1"/>
          <w:sz w:val="20"/>
        </w:rPr>
        <w:t>)</w:t>
      </w:r>
      <w:r w:rsidR="00FE72AB" w:rsidRPr="00181F08">
        <w:rPr>
          <w:rFonts w:ascii="FZShuSong-Z01S" w:hAnsi="FZShuSong-Z01S" w:cs="Times New Roman" w:hint="eastAsia"/>
          <w:color w:val="000000" w:themeColor="text1"/>
          <w:sz w:val="20"/>
        </w:rPr>
        <w:t>，</w:t>
      </w:r>
      <w:proofErr w:type="spellStart"/>
      <w:r w:rsidR="00FE72AB" w:rsidRPr="00181F08">
        <w:rPr>
          <w:rFonts w:ascii="FZShuSong-Z01S" w:hAnsi="FZShuSong-Z01S" w:cs="Times New Roman" w:hint="eastAsia"/>
          <w:color w:val="000000" w:themeColor="text1"/>
          <w:sz w:val="20"/>
        </w:rPr>
        <w:t>ServiceIP</w:t>
      </w:r>
      <w:proofErr w:type="spellEnd"/>
      <w:r w:rsidRPr="00181F08">
        <w:rPr>
          <w:rFonts w:ascii="FZShuSong-Z01S" w:hAnsi="FZShuSong-Z01S" w:cs="Times New Roman" w:hint="eastAsia"/>
          <w:color w:val="000000" w:themeColor="text1"/>
          <w:sz w:val="20"/>
        </w:rPr>
        <w:t>(</w:t>
      </w:r>
      <w:r w:rsidR="00FE72AB" w:rsidRPr="00181F08">
        <w:rPr>
          <w:rFonts w:ascii="FZShuSong-Z01S" w:hAnsi="FZShuSong-Z01S" w:cs="Times New Roman" w:hint="eastAsia"/>
          <w:color w:val="000000" w:themeColor="text1"/>
          <w:sz w:val="20"/>
        </w:rPr>
        <w:t>服务</w:t>
      </w:r>
      <w:r w:rsidR="00FE72AB" w:rsidRPr="00181F08">
        <w:rPr>
          <w:rFonts w:ascii="FZShuSong-Z01S" w:hAnsi="FZShuSong-Z01S" w:cs="Times New Roman" w:hint="eastAsia"/>
          <w:color w:val="000000" w:themeColor="text1"/>
          <w:sz w:val="20"/>
        </w:rPr>
        <w:t>I</w:t>
      </w:r>
      <w:r w:rsidR="00FE72AB" w:rsidRPr="00181F08">
        <w:rPr>
          <w:rFonts w:ascii="FZShuSong-Z01S" w:hAnsi="FZShuSong-Z01S" w:cs="Times New Roman"/>
          <w:color w:val="000000" w:themeColor="text1"/>
          <w:sz w:val="20"/>
        </w:rPr>
        <w:t>P</w:t>
      </w:r>
      <w:r w:rsidR="00FE72AB" w:rsidRPr="00181F08">
        <w:rPr>
          <w:rFonts w:ascii="FZShuSong-Z01S" w:hAnsi="FZShuSong-Z01S" w:cs="Times New Roman" w:hint="eastAsia"/>
          <w:color w:val="000000" w:themeColor="text1"/>
          <w:sz w:val="20"/>
        </w:rPr>
        <w:t>地址</w:t>
      </w:r>
      <w:r w:rsidRPr="00181F08">
        <w:rPr>
          <w:rFonts w:ascii="FZShuSong-Z01S" w:hAnsi="FZShuSong-Z01S" w:cs="Times New Roman"/>
          <w:color w:val="000000" w:themeColor="text1"/>
          <w:sz w:val="20"/>
        </w:rPr>
        <w:t>)</w:t>
      </w:r>
      <w:r w:rsidR="00FE72AB" w:rsidRPr="00181F08">
        <w:rPr>
          <w:rFonts w:ascii="FZShuSong-Z01S" w:hAnsi="FZShuSong-Z01S" w:cs="Times New Roman" w:hint="eastAsia"/>
          <w:color w:val="000000" w:themeColor="text1"/>
          <w:sz w:val="20"/>
        </w:rPr>
        <w:t>，</w:t>
      </w:r>
      <w:proofErr w:type="spellStart"/>
      <w:r w:rsidR="00FE72AB" w:rsidRPr="00181F08">
        <w:rPr>
          <w:rFonts w:ascii="FZShuSong-Z01S" w:hAnsi="FZShuSong-Z01S" w:cs="Times New Roman" w:hint="eastAsia"/>
          <w:color w:val="000000" w:themeColor="text1"/>
          <w:sz w:val="20"/>
        </w:rPr>
        <w:t>ServicePort</w:t>
      </w:r>
      <w:proofErr w:type="spellEnd"/>
      <w:r w:rsidRPr="00181F08">
        <w:rPr>
          <w:rFonts w:ascii="FZShuSong-Z01S" w:hAnsi="FZShuSong-Z01S" w:cs="Times New Roman" w:hint="eastAsia"/>
          <w:color w:val="000000" w:themeColor="text1"/>
          <w:sz w:val="20"/>
        </w:rPr>
        <w:t>(</w:t>
      </w:r>
      <w:r w:rsidR="00FE72AB" w:rsidRPr="00181F08">
        <w:rPr>
          <w:rFonts w:ascii="FZShuSong-Z01S" w:hAnsi="FZShuSong-Z01S" w:cs="Times New Roman" w:hint="eastAsia"/>
          <w:color w:val="000000" w:themeColor="text1"/>
          <w:sz w:val="20"/>
        </w:rPr>
        <w:t>服务端口</w:t>
      </w:r>
      <w:r w:rsidRPr="00181F08">
        <w:rPr>
          <w:rFonts w:ascii="FZShuSong-Z01S" w:hAnsi="FZShuSong-Z01S" w:cs="Times New Roman"/>
          <w:color w:val="000000" w:themeColor="text1"/>
          <w:sz w:val="20"/>
        </w:rPr>
        <w:t>)</w:t>
      </w:r>
      <w:r w:rsidR="00FE72AB" w:rsidRPr="00181F08">
        <w:rPr>
          <w:rFonts w:ascii="FZShuSong-Z01S" w:hAnsi="FZShuSong-Z01S" w:cs="Times New Roman" w:hint="eastAsia"/>
          <w:color w:val="000000" w:themeColor="text1"/>
          <w:sz w:val="20"/>
        </w:rPr>
        <w:t>，</w:t>
      </w:r>
      <w:proofErr w:type="spellStart"/>
      <w:r w:rsidR="00FE72AB" w:rsidRPr="00181F08">
        <w:rPr>
          <w:rFonts w:ascii="FZShuSong-Z01S" w:hAnsi="FZShuSong-Z01S" w:cs="Times New Roman" w:hint="eastAsia"/>
          <w:color w:val="000000" w:themeColor="text1"/>
          <w:sz w:val="20"/>
        </w:rPr>
        <w:t>ServicePr</w:t>
      </w:r>
      <w:proofErr w:type="spellEnd"/>
    </w:p>
    <w:p w14:paraId="6279E3AA" w14:textId="39D99FC1" w:rsidR="00773F98" w:rsidRPr="00181F08" w:rsidRDefault="00FE72AB" w:rsidP="005A67D2">
      <w:pPr>
        <w:pStyle w:val="074"/>
        <w:ind w:firstLine="0"/>
        <w:rPr>
          <w:rFonts w:ascii="FZShuSong-Z01S" w:hAnsi="FZShuSong-Z01S" w:cs="Times New Roman" w:hint="eastAsia"/>
          <w:color w:val="000000" w:themeColor="text1"/>
          <w:sz w:val="20"/>
        </w:rPr>
      </w:pPr>
      <w:proofErr w:type="spellStart"/>
      <w:r w:rsidRPr="00181F08">
        <w:rPr>
          <w:rFonts w:ascii="FZShuSong-Z01S" w:hAnsi="FZShuSong-Z01S" w:cs="Times New Roman" w:hint="eastAsia"/>
          <w:color w:val="000000" w:themeColor="text1"/>
          <w:sz w:val="20"/>
        </w:rPr>
        <w:t>ovider</w:t>
      </w:r>
      <w:proofErr w:type="spellEnd"/>
      <w:r w:rsidR="007C0E24" w:rsidRPr="00181F08">
        <w:rPr>
          <w:rFonts w:ascii="FZShuSong-Z01S" w:hAnsi="FZShuSong-Z01S" w:cs="Times New Roman" w:hint="eastAsia"/>
          <w:color w:val="000000" w:themeColor="text1"/>
          <w:sz w:val="20"/>
        </w:rPr>
        <w:t>(</w:t>
      </w:r>
      <w:r w:rsidRPr="00181F08">
        <w:rPr>
          <w:rFonts w:ascii="FZShuSong-Z01S" w:hAnsi="FZShuSong-Z01S" w:cs="Times New Roman" w:hint="eastAsia"/>
          <w:color w:val="000000" w:themeColor="text1"/>
          <w:sz w:val="20"/>
        </w:rPr>
        <w:t>服务提供者</w:t>
      </w:r>
      <w:r w:rsidR="007C0E24" w:rsidRPr="00181F08">
        <w:rPr>
          <w:rFonts w:ascii="FZShuSong-Z01S" w:hAnsi="FZShuSong-Z01S" w:cs="Times New Roman"/>
          <w:color w:val="000000" w:themeColor="text1"/>
          <w:sz w:val="20"/>
        </w:rPr>
        <w:t>)</w:t>
      </w:r>
      <w:r w:rsidRPr="00181F08">
        <w:rPr>
          <w:rFonts w:ascii="FZShuSong-Z01S" w:hAnsi="FZShuSong-Z01S" w:cs="Times New Roman" w:hint="eastAsia"/>
          <w:color w:val="000000" w:themeColor="text1"/>
          <w:sz w:val="20"/>
        </w:rPr>
        <w:t>，</w:t>
      </w:r>
      <w:proofErr w:type="spellStart"/>
      <w:r w:rsidRPr="00181F08">
        <w:rPr>
          <w:rFonts w:ascii="FZShuSong-Z01S" w:hAnsi="FZShuSong-Z01S" w:cs="Times New Roman" w:hint="eastAsia"/>
          <w:color w:val="000000" w:themeColor="text1"/>
          <w:sz w:val="20"/>
        </w:rPr>
        <w:t>ServiceDes</w:t>
      </w:r>
      <w:r w:rsidR="005A67D2" w:rsidRPr="00181F08">
        <w:rPr>
          <w:rFonts w:ascii="FZShuSong-Z01S" w:hAnsi="FZShuSong-Z01S" w:cs="Times New Roman"/>
          <w:color w:val="000000" w:themeColor="text1"/>
          <w:sz w:val="20"/>
        </w:rPr>
        <w:t>c</w:t>
      </w:r>
      <w:r w:rsidRPr="00181F08">
        <w:rPr>
          <w:rFonts w:ascii="FZShuSong-Z01S" w:hAnsi="FZShuSong-Z01S" w:cs="Times New Roman" w:hint="eastAsia"/>
          <w:color w:val="000000" w:themeColor="text1"/>
          <w:sz w:val="20"/>
        </w:rPr>
        <w:t>ription</w:t>
      </w:r>
      <w:proofErr w:type="spellEnd"/>
      <w:r w:rsidR="007C0E24" w:rsidRPr="00181F08">
        <w:rPr>
          <w:rFonts w:ascii="FZShuSong-Z01S" w:hAnsi="FZShuSong-Z01S" w:cs="Times New Roman" w:hint="eastAsia"/>
          <w:color w:val="000000" w:themeColor="text1"/>
          <w:sz w:val="20"/>
        </w:rPr>
        <w:t>(</w:t>
      </w:r>
      <w:r w:rsidRPr="00181F08">
        <w:rPr>
          <w:rFonts w:ascii="FZShuSong-Z01S" w:hAnsi="FZShuSong-Z01S" w:cs="Times New Roman" w:hint="eastAsia"/>
          <w:color w:val="000000" w:themeColor="text1"/>
          <w:sz w:val="20"/>
        </w:rPr>
        <w:t>服务描述</w:t>
      </w:r>
      <w:r w:rsidR="007C0E24" w:rsidRPr="00181F08">
        <w:rPr>
          <w:rFonts w:ascii="FZShuSong-Z01S" w:hAnsi="FZShuSong-Z01S" w:cs="Times New Roman"/>
          <w:color w:val="000000" w:themeColor="text1"/>
          <w:sz w:val="20"/>
        </w:rPr>
        <w:t>)</w:t>
      </w:r>
      <w:r w:rsidRPr="00181F08">
        <w:rPr>
          <w:rFonts w:ascii="FZShuSong-Z01S" w:hAnsi="FZShuSong-Z01S" w:cs="Times New Roman" w:hint="eastAsia"/>
          <w:color w:val="000000" w:themeColor="text1"/>
          <w:sz w:val="20"/>
        </w:rPr>
        <w:t>，</w:t>
      </w:r>
      <w:proofErr w:type="spellStart"/>
      <w:r w:rsidRPr="00181F08">
        <w:rPr>
          <w:rFonts w:ascii="FZShuSong-Z01S" w:hAnsi="FZShuSong-Z01S" w:cs="Times New Roman" w:hint="eastAsia"/>
          <w:color w:val="000000" w:themeColor="text1"/>
          <w:sz w:val="20"/>
        </w:rPr>
        <w:t>ServiceStatus</w:t>
      </w:r>
      <w:proofErr w:type="spellEnd"/>
      <w:r w:rsidR="007C0E24" w:rsidRPr="00181F08">
        <w:rPr>
          <w:rFonts w:ascii="FZShuSong-Z01S" w:hAnsi="FZShuSong-Z01S" w:cs="Times New Roman" w:hint="eastAsia"/>
          <w:color w:val="000000" w:themeColor="text1"/>
          <w:sz w:val="20"/>
        </w:rPr>
        <w:t>(</w:t>
      </w:r>
      <w:r w:rsidR="00A771B5" w:rsidRPr="00181F08">
        <w:rPr>
          <w:rFonts w:ascii="FZShuSong-Z01S" w:hAnsi="FZShuSong-Z01S" w:cs="Times New Roman" w:hint="eastAsia"/>
          <w:color w:val="000000" w:themeColor="text1"/>
          <w:sz w:val="20"/>
        </w:rPr>
        <w:t>服务状态</w:t>
      </w:r>
      <w:r w:rsidR="007C0E24" w:rsidRPr="00181F08">
        <w:rPr>
          <w:rFonts w:ascii="FZShuSong-Z01S" w:hAnsi="FZShuSong-Z01S" w:cs="Times New Roman"/>
          <w:color w:val="000000" w:themeColor="text1"/>
          <w:sz w:val="20"/>
        </w:rPr>
        <w:t>)</w:t>
      </w:r>
      <w:r w:rsidR="00565870" w:rsidRPr="00181F08">
        <w:rPr>
          <w:rFonts w:ascii="FZShuSong-Z01S" w:hAnsi="FZShuSong-Z01S" w:cs="Times New Roman" w:hint="eastAsia"/>
          <w:color w:val="000000" w:themeColor="text1"/>
          <w:sz w:val="20"/>
        </w:rPr>
        <w:t>&gt;</w:t>
      </w:r>
    </w:p>
    <w:p w14:paraId="150DEC55" w14:textId="52302982" w:rsidR="001A1CD9" w:rsidRPr="00181F08" w:rsidRDefault="00AD4259" w:rsidP="001A1CD9">
      <w:pPr>
        <w:pStyle w:val="074"/>
        <w:ind w:firstLine="372"/>
        <w:rPr>
          <w:rFonts w:ascii="FZShuSong-Z01S" w:hAnsi="FZShuSong-Z01S" w:cs="Times New Roman" w:hint="eastAsia"/>
          <w:color w:val="000000" w:themeColor="text1"/>
          <w:sz w:val="20"/>
        </w:rPr>
      </w:pPr>
      <w:proofErr w:type="spellStart"/>
      <w:r w:rsidRPr="00181F08">
        <w:rPr>
          <w:rFonts w:ascii="FZShuSong-Z01S" w:hAnsi="FZShuSong-Z01S" w:cs="Times New Roman"/>
          <w:color w:val="000000" w:themeColor="text1"/>
          <w:sz w:val="20"/>
        </w:rPr>
        <w:t>WorkshopElements</w:t>
      </w:r>
      <w:proofErr w:type="spellEnd"/>
      <w:r w:rsidR="001A1CD9" w:rsidRPr="00181F08">
        <w:rPr>
          <w:rFonts w:ascii="FZShuSong-Z01S" w:hAnsi="FZShuSong-Z01S" w:cs="Times New Roman" w:hint="eastAsia"/>
          <w:color w:val="000000" w:themeColor="text1"/>
          <w:sz w:val="20"/>
        </w:rPr>
        <w:t>(</w:t>
      </w:r>
      <w:r w:rsidRPr="00181F08">
        <w:rPr>
          <w:rFonts w:ascii="FZShuSong-Z01S" w:hAnsi="FZShuSong-Z01S" w:cs="Times New Roman" w:hint="eastAsia"/>
          <w:color w:val="000000" w:themeColor="text1"/>
          <w:sz w:val="20"/>
        </w:rPr>
        <w:t>车间元素</w:t>
      </w:r>
      <w:r w:rsidR="001A1CD9" w:rsidRPr="00181F08">
        <w:rPr>
          <w:rFonts w:ascii="FZShuSong-Z01S" w:hAnsi="FZShuSong-Z01S" w:cs="Times New Roman" w:hint="eastAsia"/>
          <w:color w:val="000000" w:themeColor="text1"/>
          <w:sz w:val="20"/>
        </w:rPr>
        <w:t>)</w:t>
      </w:r>
      <w:r w:rsidR="001A1CD9" w:rsidRPr="00181F08">
        <w:rPr>
          <w:rFonts w:ascii="FZShuSong-Z01S" w:hAnsi="FZShuSong-Z01S" w:cs="Times New Roman"/>
          <w:color w:val="000000" w:themeColor="text1"/>
          <w:sz w:val="20"/>
        </w:rPr>
        <w:t>=&lt;</w:t>
      </w:r>
      <w:proofErr w:type="spellStart"/>
      <w:r w:rsidR="001A1CD9" w:rsidRPr="00181F08">
        <w:rPr>
          <w:rFonts w:ascii="FZShuSong-Z01S" w:hAnsi="FZShuSong-Z01S" w:cs="Times New Roman"/>
          <w:color w:val="000000" w:themeColor="text1"/>
          <w:sz w:val="20"/>
        </w:rPr>
        <w:t>WorkshopM</w:t>
      </w:r>
      <w:proofErr w:type="spellEnd"/>
    </w:p>
    <w:p w14:paraId="174894D7" w14:textId="4BC8BF1A" w:rsidR="00FE72AB" w:rsidRPr="00181F08" w:rsidRDefault="001A1CD9" w:rsidP="001A1CD9">
      <w:pPr>
        <w:pStyle w:val="074"/>
        <w:ind w:firstLine="0"/>
        <w:rPr>
          <w:rFonts w:ascii="FZShuSong-Z01S" w:hAnsi="FZShuSong-Z01S" w:cs="Times New Roman" w:hint="eastAsia"/>
          <w:color w:val="000000" w:themeColor="text1"/>
          <w:sz w:val="20"/>
        </w:rPr>
      </w:pPr>
      <w:proofErr w:type="spellStart"/>
      <w:r w:rsidRPr="00181F08">
        <w:rPr>
          <w:rFonts w:ascii="FZShuSong-Z01S" w:hAnsi="FZShuSong-Z01S" w:cs="Times New Roman"/>
          <w:color w:val="000000" w:themeColor="text1"/>
          <w:sz w:val="20"/>
        </w:rPr>
        <w:t>aterial</w:t>
      </w:r>
      <w:proofErr w:type="spellEnd"/>
      <w:r w:rsidRPr="00181F08">
        <w:rPr>
          <w:rFonts w:ascii="FZShuSong-Z01S" w:hAnsi="FZShuSong-Z01S" w:cs="Times New Roman" w:hint="eastAsia"/>
          <w:color w:val="000000" w:themeColor="text1"/>
          <w:sz w:val="20"/>
        </w:rPr>
        <w:t>(</w:t>
      </w:r>
      <w:r w:rsidRPr="00181F08">
        <w:rPr>
          <w:rFonts w:ascii="FZShuSong-Z01S" w:hAnsi="FZShuSong-Z01S" w:cs="Times New Roman" w:hint="eastAsia"/>
          <w:color w:val="000000" w:themeColor="text1"/>
          <w:sz w:val="20"/>
        </w:rPr>
        <w:t>车间物料</w:t>
      </w:r>
      <w:r w:rsidRPr="00181F08">
        <w:rPr>
          <w:rFonts w:ascii="FZShuSong-Z01S" w:hAnsi="FZShuSong-Z01S" w:cs="Times New Roman"/>
          <w:color w:val="000000" w:themeColor="text1"/>
          <w:sz w:val="20"/>
        </w:rPr>
        <w:t xml:space="preserve">) </w:t>
      </w:r>
      <w:r w:rsidRPr="00181F08">
        <w:rPr>
          <w:rFonts w:ascii="FZShuSong-Z01S" w:hAnsi="FZShuSong-Z01S" w:cs="Times New Roman" w:hint="eastAsia"/>
          <w:color w:val="000000" w:themeColor="text1"/>
          <w:sz w:val="20"/>
        </w:rPr>
        <w:t>,</w:t>
      </w:r>
      <w:proofErr w:type="spellStart"/>
      <w:r w:rsidRPr="00181F08">
        <w:rPr>
          <w:rFonts w:ascii="FZShuSong-Z01S" w:hAnsi="FZShuSong-Z01S" w:cs="Times New Roman"/>
          <w:color w:val="000000" w:themeColor="text1"/>
          <w:sz w:val="20"/>
        </w:rPr>
        <w:t>WorkshopDevice</w:t>
      </w:r>
      <w:proofErr w:type="spellEnd"/>
      <w:r w:rsidRPr="00181F08">
        <w:rPr>
          <w:rFonts w:ascii="FZShuSong-Z01S" w:hAnsi="FZShuSong-Z01S" w:cs="Times New Roman"/>
          <w:color w:val="000000" w:themeColor="text1"/>
          <w:sz w:val="20"/>
        </w:rPr>
        <w:t>(</w:t>
      </w:r>
      <w:r w:rsidRPr="00181F08">
        <w:rPr>
          <w:rFonts w:ascii="FZShuSong-Z01S" w:hAnsi="FZShuSong-Z01S" w:cs="Times New Roman" w:hint="eastAsia"/>
          <w:color w:val="000000" w:themeColor="text1"/>
          <w:sz w:val="20"/>
        </w:rPr>
        <w:t>车间设备</w:t>
      </w:r>
      <w:r w:rsidRPr="00181F08">
        <w:rPr>
          <w:rFonts w:ascii="FZShuSong-Z01S" w:hAnsi="FZShuSong-Z01S" w:cs="Times New Roman"/>
          <w:color w:val="000000" w:themeColor="text1"/>
          <w:sz w:val="20"/>
        </w:rPr>
        <w:t>)</w:t>
      </w:r>
      <w:r w:rsidR="00F75228" w:rsidRPr="00181F08">
        <w:rPr>
          <w:rFonts w:ascii="FZShuSong-Z01S" w:hAnsi="FZShuSong-Z01S" w:cs="Times New Roman" w:hint="eastAsia"/>
          <w:color w:val="000000" w:themeColor="text1"/>
          <w:sz w:val="20"/>
        </w:rPr>
        <w:t>，</w:t>
      </w:r>
      <w:proofErr w:type="spellStart"/>
      <w:r w:rsidR="00F75228" w:rsidRPr="00181F08">
        <w:rPr>
          <w:rFonts w:ascii="FZShuSong-Z01S" w:hAnsi="FZShuSong-Z01S" w:cs="Times New Roman" w:hint="eastAsia"/>
          <w:color w:val="000000" w:themeColor="text1"/>
          <w:sz w:val="20"/>
        </w:rPr>
        <w:t>Work</w:t>
      </w:r>
      <w:r w:rsidR="00F75228" w:rsidRPr="00181F08">
        <w:rPr>
          <w:rFonts w:ascii="FZShuSong-Z01S" w:hAnsi="FZShuSong-Z01S" w:cs="Times New Roman"/>
          <w:color w:val="000000" w:themeColor="text1"/>
          <w:sz w:val="20"/>
        </w:rPr>
        <w:t>shopStaff</w:t>
      </w:r>
      <w:proofErr w:type="spellEnd"/>
      <w:r w:rsidR="00F75228" w:rsidRPr="00181F08">
        <w:rPr>
          <w:rFonts w:ascii="FZShuSong-Z01S" w:hAnsi="FZShuSong-Z01S" w:cs="Times New Roman" w:hint="eastAsia"/>
          <w:color w:val="000000" w:themeColor="text1"/>
          <w:sz w:val="20"/>
        </w:rPr>
        <w:t>(</w:t>
      </w:r>
      <w:r w:rsidR="00F75228" w:rsidRPr="00181F08">
        <w:rPr>
          <w:rFonts w:ascii="FZShuSong-Z01S" w:hAnsi="FZShuSong-Z01S" w:cs="Times New Roman" w:hint="eastAsia"/>
          <w:color w:val="000000" w:themeColor="text1"/>
          <w:sz w:val="20"/>
        </w:rPr>
        <w:t>车间人员</w:t>
      </w:r>
      <w:r w:rsidR="00F75228" w:rsidRPr="00181F08">
        <w:rPr>
          <w:rFonts w:ascii="FZShuSong-Z01S" w:hAnsi="FZShuSong-Z01S" w:cs="Times New Roman"/>
          <w:color w:val="000000" w:themeColor="text1"/>
          <w:sz w:val="20"/>
        </w:rPr>
        <w:t>)</w:t>
      </w:r>
      <w:r w:rsidRPr="00181F08">
        <w:rPr>
          <w:rFonts w:ascii="FZShuSong-Z01S" w:hAnsi="FZShuSong-Z01S" w:cs="Times New Roman"/>
          <w:color w:val="000000" w:themeColor="text1"/>
          <w:sz w:val="20"/>
        </w:rPr>
        <w:t xml:space="preserve"> &gt;</w:t>
      </w:r>
    </w:p>
    <w:p w14:paraId="6F581E3C" w14:textId="3AB1AE75" w:rsidR="00807C78" w:rsidRPr="00181F08" w:rsidRDefault="008708B7" w:rsidP="001A1CD9">
      <w:pPr>
        <w:pStyle w:val="074"/>
        <w:ind w:firstLine="0"/>
        <w:rPr>
          <w:rFonts w:ascii="FZShuSong-Z01S" w:hAnsi="FZShuSong-Z01S" w:cs="Times New Roman" w:hint="eastAsia"/>
          <w:color w:val="000000" w:themeColor="text1"/>
          <w:sz w:val="20"/>
        </w:rPr>
      </w:pPr>
      <w:r w:rsidRPr="00181F08">
        <w:rPr>
          <w:rFonts w:ascii="FZShuSong-Z01S" w:hAnsi="FZShuSong-Z01S" w:cs="Times New Roman"/>
          <w:color w:val="000000" w:themeColor="text1"/>
          <w:sz w:val="20"/>
        </w:rPr>
        <w:tab/>
      </w:r>
      <w:proofErr w:type="spellStart"/>
      <w:r w:rsidRPr="00181F08">
        <w:rPr>
          <w:rFonts w:ascii="FZShuSong-Z01S" w:hAnsi="FZShuSong-Z01S" w:cs="Times New Roman"/>
          <w:color w:val="000000" w:themeColor="text1"/>
          <w:sz w:val="20"/>
        </w:rPr>
        <w:t>CallableServicesList</w:t>
      </w:r>
      <w:proofErr w:type="spellEnd"/>
      <w:r w:rsidRPr="00181F08">
        <w:rPr>
          <w:rFonts w:ascii="FZShuSong-Z01S" w:hAnsi="FZShuSong-Z01S" w:cs="Times New Roman" w:hint="eastAsia"/>
          <w:color w:val="000000" w:themeColor="text1"/>
          <w:sz w:val="20"/>
        </w:rPr>
        <w:t>(</w:t>
      </w:r>
      <w:r w:rsidRPr="00181F08">
        <w:rPr>
          <w:rFonts w:ascii="FZShuSong-Z01S" w:hAnsi="FZShuSong-Z01S" w:cs="Times New Roman" w:hint="eastAsia"/>
          <w:color w:val="000000" w:themeColor="text1"/>
          <w:sz w:val="20"/>
        </w:rPr>
        <w:t>服务可调用服务列表</w:t>
      </w:r>
      <w:r w:rsidRPr="00181F08">
        <w:rPr>
          <w:rFonts w:ascii="FZShuSong-Z01S" w:hAnsi="FZShuSong-Z01S" w:cs="Times New Roman"/>
          <w:color w:val="000000" w:themeColor="text1"/>
          <w:sz w:val="20"/>
        </w:rPr>
        <w:t>)</w:t>
      </w:r>
      <w:r w:rsidRPr="00181F08">
        <w:rPr>
          <w:rFonts w:ascii="FZShuSong-Z01S" w:hAnsi="FZShuSong-Z01S" w:cs="Times New Roman" w:hint="eastAsia"/>
          <w:color w:val="000000" w:themeColor="text1"/>
          <w:sz w:val="20"/>
        </w:rPr>
        <w:t>=</w:t>
      </w:r>
      <w:r w:rsidRPr="00181F08">
        <w:rPr>
          <w:rFonts w:ascii="FZShuSong-Z01S" w:hAnsi="FZShuSong-Z01S" w:cs="Times New Roman"/>
          <w:color w:val="000000" w:themeColor="text1"/>
          <w:sz w:val="20"/>
        </w:rPr>
        <w:t>&lt;</w:t>
      </w:r>
      <w:r w:rsidR="000850DE" w:rsidRPr="00181F08">
        <w:rPr>
          <w:rFonts w:ascii="FZShuSong-Z01S" w:hAnsi="FZShuSong-Z01S" w:cs="Times New Roman"/>
          <w:color w:val="000000" w:themeColor="text1"/>
          <w:sz w:val="20"/>
        </w:rPr>
        <w:t xml:space="preserve"> </w:t>
      </w:r>
      <w:proofErr w:type="spellStart"/>
      <w:r w:rsidR="000850DE" w:rsidRPr="00181F08">
        <w:rPr>
          <w:rFonts w:ascii="FZShuSong-Z01S" w:hAnsi="FZShuSong-Z01S" w:cs="Times New Roman"/>
          <w:color w:val="000000" w:themeColor="text1"/>
          <w:sz w:val="20"/>
        </w:rPr>
        <w:t>NextLevelMicroservices</w:t>
      </w:r>
      <w:proofErr w:type="spellEnd"/>
      <w:r w:rsidR="000850DE" w:rsidRPr="00181F08">
        <w:rPr>
          <w:rFonts w:ascii="FZShuSong-Z01S" w:hAnsi="FZShuSong-Z01S" w:cs="Times New Roman"/>
          <w:color w:val="000000" w:themeColor="text1"/>
          <w:sz w:val="20"/>
        </w:rPr>
        <w:t>(</w:t>
      </w:r>
      <w:r w:rsidR="000850DE" w:rsidRPr="00181F08">
        <w:rPr>
          <w:rFonts w:ascii="FZShuSong-Z01S" w:hAnsi="FZShuSong-Z01S" w:cs="Times New Roman" w:hint="eastAsia"/>
          <w:color w:val="000000" w:themeColor="text1"/>
          <w:sz w:val="20"/>
        </w:rPr>
        <w:t>下一级</w:t>
      </w:r>
      <w:proofErr w:type="gramStart"/>
      <w:r w:rsidR="000850DE" w:rsidRPr="00181F08">
        <w:rPr>
          <w:rFonts w:ascii="FZShuSong-Z01S" w:hAnsi="FZShuSong-Z01S" w:cs="Times New Roman" w:hint="eastAsia"/>
          <w:color w:val="000000" w:themeColor="text1"/>
          <w:sz w:val="20"/>
        </w:rPr>
        <w:t>微服务</w:t>
      </w:r>
      <w:proofErr w:type="gramEnd"/>
      <w:r w:rsidR="000850DE" w:rsidRPr="00181F08">
        <w:rPr>
          <w:rFonts w:ascii="FZShuSong-Z01S" w:hAnsi="FZShuSong-Z01S" w:cs="Times New Roman"/>
          <w:color w:val="000000" w:themeColor="text1"/>
          <w:sz w:val="20"/>
        </w:rPr>
        <w:t>)</w:t>
      </w:r>
      <w:r w:rsidR="000850DE" w:rsidRPr="00181F08">
        <w:rPr>
          <w:rFonts w:ascii="FZShuSong-Z01S" w:hAnsi="FZShuSong-Z01S" w:cs="Times New Roman" w:hint="eastAsia"/>
          <w:color w:val="000000" w:themeColor="text1"/>
          <w:sz w:val="20"/>
        </w:rPr>
        <w:t>，</w:t>
      </w:r>
      <w:r w:rsidR="000850DE" w:rsidRPr="00181F08">
        <w:rPr>
          <w:rFonts w:ascii="FZShuSong-Z01S" w:hAnsi="FZShuSong-Z01S" w:cs="Times New Roman"/>
          <w:color w:val="000000" w:themeColor="text1"/>
          <w:sz w:val="20"/>
        </w:rPr>
        <w:t xml:space="preserve"> </w:t>
      </w:r>
      <w:proofErr w:type="spellStart"/>
      <w:r w:rsidR="000850DE" w:rsidRPr="00181F08">
        <w:rPr>
          <w:rFonts w:ascii="FZShuSong-Z01S" w:hAnsi="FZShuSong-Z01S" w:cs="Times New Roman"/>
          <w:color w:val="000000" w:themeColor="text1"/>
          <w:sz w:val="20"/>
        </w:rPr>
        <w:t>SameLevelMicroservices</w:t>
      </w:r>
      <w:proofErr w:type="spellEnd"/>
      <w:r w:rsidR="000850DE" w:rsidRPr="00181F08">
        <w:rPr>
          <w:rFonts w:ascii="FZShuSong-Z01S" w:hAnsi="FZShuSong-Z01S" w:cs="Times New Roman" w:hint="eastAsia"/>
          <w:color w:val="000000" w:themeColor="text1"/>
          <w:sz w:val="20"/>
        </w:rPr>
        <w:t>(</w:t>
      </w:r>
      <w:r w:rsidR="000850DE" w:rsidRPr="00181F08">
        <w:rPr>
          <w:rFonts w:ascii="FZShuSong-Z01S" w:hAnsi="FZShuSong-Z01S" w:cs="Times New Roman" w:hint="eastAsia"/>
          <w:color w:val="000000" w:themeColor="text1"/>
          <w:sz w:val="20"/>
        </w:rPr>
        <w:t>同级别</w:t>
      </w:r>
      <w:proofErr w:type="gramStart"/>
      <w:r w:rsidR="000850DE" w:rsidRPr="00181F08">
        <w:rPr>
          <w:rFonts w:ascii="FZShuSong-Z01S" w:hAnsi="FZShuSong-Z01S" w:cs="Times New Roman" w:hint="eastAsia"/>
          <w:color w:val="000000" w:themeColor="text1"/>
          <w:sz w:val="20"/>
        </w:rPr>
        <w:t>微服务</w:t>
      </w:r>
      <w:proofErr w:type="gramEnd"/>
      <w:r w:rsidR="000850DE" w:rsidRPr="00181F08">
        <w:rPr>
          <w:rFonts w:ascii="FZShuSong-Z01S" w:hAnsi="FZShuSong-Z01S" w:cs="Times New Roman"/>
          <w:color w:val="000000" w:themeColor="text1"/>
          <w:sz w:val="20"/>
        </w:rPr>
        <w:t xml:space="preserve">) </w:t>
      </w:r>
      <w:r w:rsidRPr="00181F08">
        <w:rPr>
          <w:rFonts w:ascii="FZShuSong-Z01S" w:hAnsi="FZShuSong-Z01S" w:cs="Times New Roman"/>
          <w:color w:val="000000" w:themeColor="text1"/>
          <w:sz w:val="20"/>
        </w:rPr>
        <w:t>&gt;</w:t>
      </w:r>
    </w:p>
    <w:p w14:paraId="4D7E950C" w14:textId="4AC7847E" w:rsidR="006277A5" w:rsidRPr="00181F08" w:rsidRDefault="003544D3" w:rsidP="001A1CD9">
      <w:pPr>
        <w:pStyle w:val="074"/>
        <w:ind w:firstLine="0"/>
        <w:rPr>
          <w:rFonts w:ascii="FZShuSong-Z01S" w:hAnsi="FZShuSong-Z01S" w:cs="Times New Roman" w:hint="eastAsia"/>
          <w:color w:val="000000" w:themeColor="text1"/>
          <w:sz w:val="20"/>
        </w:rPr>
      </w:pPr>
      <w:r w:rsidRPr="00181F08">
        <w:rPr>
          <w:rFonts w:ascii="FZShuSong-Z01S" w:hAnsi="FZShuSong-Z01S" w:cs="Times New Roman"/>
          <w:color w:val="000000" w:themeColor="text1"/>
          <w:sz w:val="20"/>
        </w:rPr>
        <w:tab/>
      </w:r>
      <w:proofErr w:type="spellStart"/>
      <w:r w:rsidRPr="00181F08">
        <w:rPr>
          <w:rFonts w:ascii="FZShuSong-Z01S" w:hAnsi="FZShuSong-Z01S" w:cs="Times New Roman"/>
          <w:color w:val="000000" w:themeColor="text1"/>
          <w:sz w:val="20"/>
        </w:rPr>
        <w:t>CalledServiceList</w:t>
      </w:r>
      <w:proofErr w:type="spellEnd"/>
      <w:r w:rsidR="00D0032D" w:rsidRPr="00181F08">
        <w:rPr>
          <w:rFonts w:ascii="FZShuSong-Z01S" w:hAnsi="FZShuSong-Z01S" w:cs="Times New Roman" w:hint="eastAsia"/>
          <w:color w:val="000000" w:themeColor="text1"/>
          <w:sz w:val="20"/>
        </w:rPr>
        <w:t>(</w:t>
      </w:r>
      <w:r w:rsidRPr="00181F08">
        <w:rPr>
          <w:rFonts w:ascii="FZShuSong-Z01S" w:hAnsi="FZShuSong-Z01S" w:cs="Times New Roman" w:hint="eastAsia"/>
          <w:color w:val="000000" w:themeColor="text1"/>
          <w:sz w:val="20"/>
        </w:rPr>
        <w:t>服务被调用</w:t>
      </w:r>
      <w:r w:rsidR="001D6C1D" w:rsidRPr="00181F08">
        <w:rPr>
          <w:rFonts w:ascii="FZShuSong-Z01S" w:hAnsi="FZShuSong-Z01S" w:cs="Times New Roman" w:hint="eastAsia"/>
          <w:color w:val="000000" w:themeColor="text1"/>
          <w:sz w:val="20"/>
        </w:rPr>
        <w:t>列表</w:t>
      </w:r>
      <w:r w:rsidR="00D0032D" w:rsidRPr="00181F08">
        <w:rPr>
          <w:rFonts w:ascii="FZShuSong-Z01S" w:hAnsi="FZShuSong-Z01S" w:cs="Times New Roman" w:hint="eastAsia"/>
          <w:color w:val="000000" w:themeColor="text1"/>
          <w:sz w:val="20"/>
        </w:rPr>
        <w:t>)=</w:t>
      </w:r>
      <w:r w:rsidR="00D0032D" w:rsidRPr="00181F08">
        <w:rPr>
          <w:rFonts w:ascii="FZShuSong-Z01S" w:hAnsi="FZShuSong-Z01S" w:cs="Times New Roman"/>
          <w:color w:val="000000" w:themeColor="text1"/>
          <w:sz w:val="20"/>
        </w:rPr>
        <w:t>&lt;</w:t>
      </w:r>
      <w:r w:rsidR="00D0032D" w:rsidRPr="00181F08">
        <w:rPr>
          <w:color w:val="000000" w:themeColor="text1"/>
        </w:rPr>
        <w:t xml:space="preserve"> </w:t>
      </w:r>
      <w:proofErr w:type="spellStart"/>
      <w:r w:rsidR="00D0032D" w:rsidRPr="00181F08">
        <w:rPr>
          <w:rFonts w:ascii="FZShuSong-Z01S" w:hAnsi="FZShuSong-Z01S" w:cs="Times New Roman"/>
          <w:color w:val="000000" w:themeColor="text1"/>
          <w:sz w:val="20"/>
        </w:rPr>
        <w:t>PreviousLevelMicroservices</w:t>
      </w:r>
      <w:proofErr w:type="spellEnd"/>
      <w:r w:rsidR="00D0032D" w:rsidRPr="00181F08">
        <w:rPr>
          <w:rFonts w:ascii="FZShuSong-Z01S" w:hAnsi="FZShuSong-Z01S" w:cs="Times New Roman"/>
          <w:color w:val="000000" w:themeColor="text1"/>
          <w:sz w:val="20"/>
        </w:rPr>
        <w:t>(</w:t>
      </w:r>
      <w:r w:rsidR="00D0032D" w:rsidRPr="00181F08">
        <w:rPr>
          <w:rFonts w:ascii="FZShuSong-Z01S" w:hAnsi="FZShuSong-Z01S" w:cs="Times New Roman" w:hint="eastAsia"/>
          <w:color w:val="000000" w:themeColor="text1"/>
          <w:sz w:val="20"/>
        </w:rPr>
        <w:t>上一级别</w:t>
      </w:r>
      <w:proofErr w:type="gramStart"/>
      <w:r w:rsidR="00D0032D" w:rsidRPr="00181F08">
        <w:rPr>
          <w:rFonts w:ascii="FZShuSong-Z01S" w:hAnsi="FZShuSong-Z01S" w:cs="Times New Roman" w:hint="eastAsia"/>
          <w:color w:val="000000" w:themeColor="text1"/>
          <w:sz w:val="20"/>
        </w:rPr>
        <w:t>微服务</w:t>
      </w:r>
      <w:proofErr w:type="gramEnd"/>
      <w:r w:rsidR="00D0032D" w:rsidRPr="00181F08">
        <w:rPr>
          <w:rFonts w:ascii="FZShuSong-Z01S" w:hAnsi="FZShuSong-Z01S" w:cs="Times New Roman"/>
          <w:color w:val="000000" w:themeColor="text1"/>
          <w:sz w:val="20"/>
        </w:rPr>
        <w:t>)&gt;</w:t>
      </w:r>
    </w:p>
    <w:p w14:paraId="170CB1D1" w14:textId="4F58D8FB" w:rsidR="00472A23" w:rsidRPr="00181F08" w:rsidRDefault="00FC6C26" w:rsidP="00C07DC7">
      <w:pPr>
        <w:pStyle w:val="074"/>
        <w:ind w:firstLine="0"/>
        <w:rPr>
          <w:rFonts w:ascii="FZShuSong-Z01S" w:hAnsi="FZShuSong-Z01S" w:cs="Times New Roman" w:hint="eastAsia"/>
          <w:color w:val="000000" w:themeColor="text1"/>
          <w:sz w:val="20"/>
        </w:rPr>
      </w:pPr>
      <w:r w:rsidRPr="00181F08">
        <w:rPr>
          <w:rFonts w:ascii="FZShuSong-Z01S" w:hAnsi="FZShuSong-Z01S" w:cs="Times New Roman"/>
          <w:color w:val="000000" w:themeColor="text1"/>
          <w:sz w:val="20"/>
        </w:rPr>
        <w:tab/>
      </w:r>
      <w:proofErr w:type="spellStart"/>
      <w:r w:rsidRPr="00181F08">
        <w:rPr>
          <w:color w:val="000000" w:themeColor="text1"/>
        </w:rPr>
        <w:t>Service</w:t>
      </w:r>
      <w:r w:rsidRPr="00181F08">
        <w:rPr>
          <w:rFonts w:ascii="FZShuSong-Z01S" w:hAnsi="FZShuSong-Z01S" w:cs="Times New Roman"/>
          <w:color w:val="000000" w:themeColor="text1"/>
          <w:sz w:val="20"/>
        </w:rPr>
        <w:t>Taboo</w:t>
      </w:r>
      <w:proofErr w:type="spellEnd"/>
      <w:r w:rsidRPr="00181F08">
        <w:rPr>
          <w:rFonts w:ascii="FZShuSong-Z01S" w:hAnsi="FZShuSong-Z01S" w:cs="Times New Roman" w:hint="eastAsia"/>
          <w:color w:val="000000" w:themeColor="text1"/>
          <w:sz w:val="20"/>
        </w:rPr>
        <w:t>(</w:t>
      </w:r>
      <w:r w:rsidRPr="00181F08">
        <w:rPr>
          <w:rFonts w:ascii="FZShuSong-Z01S" w:hAnsi="FZShuSong-Z01S" w:cs="Times New Roman" w:hint="eastAsia"/>
          <w:color w:val="000000" w:themeColor="text1"/>
          <w:sz w:val="20"/>
        </w:rPr>
        <w:t>服务调用禁忌</w:t>
      </w:r>
      <w:r w:rsidRPr="00181F08">
        <w:rPr>
          <w:rFonts w:ascii="FZShuSong-Z01S" w:hAnsi="FZShuSong-Z01S" w:cs="Times New Roman"/>
          <w:color w:val="000000" w:themeColor="text1"/>
          <w:sz w:val="20"/>
        </w:rPr>
        <w:t>)</w:t>
      </w:r>
      <w:r w:rsidR="00DF6B7C" w:rsidRPr="00181F08">
        <w:rPr>
          <w:rFonts w:ascii="FZShuSong-Z01S" w:hAnsi="FZShuSong-Z01S" w:cs="Times New Roman" w:hint="eastAsia"/>
          <w:color w:val="000000" w:themeColor="text1"/>
          <w:sz w:val="20"/>
        </w:rPr>
        <w:t>=&lt;</w:t>
      </w:r>
      <w:r w:rsidR="00DF6B7C" w:rsidRPr="00181F08">
        <w:rPr>
          <w:color w:val="000000" w:themeColor="text1"/>
        </w:rPr>
        <w:t xml:space="preserve"> </w:t>
      </w:r>
      <w:r w:rsidR="00DF6B7C" w:rsidRPr="00181F08">
        <w:rPr>
          <w:rFonts w:ascii="FZShuSong-Z01S" w:hAnsi="FZShuSong-Z01S" w:cs="Times New Roman"/>
          <w:color w:val="000000" w:themeColor="text1"/>
          <w:sz w:val="20"/>
        </w:rPr>
        <w:t>Non-</w:t>
      </w:r>
      <w:proofErr w:type="spellStart"/>
      <w:r w:rsidR="00DF6B7C" w:rsidRPr="00181F08">
        <w:rPr>
          <w:rFonts w:ascii="FZShuSong-Z01S" w:hAnsi="FZShuSong-Z01S" w:cs="Times New Roman"/>
          <w:color w:val="000000" w:themeColor="text1"/>
          <w:sz w:val="20"/>
        </w:rPr>
        <w:t>callablePolicy</w:t>
      </w:r>
      <w:proofErr w:type="spellEnd"/>
      <w:r w:rsidR="00DF6B7C" w:rsidRPr="00181F08">
        <w:rPr>
          <w:rFonts w:ascii="FZShuSong-Z01S" w:hAnsi="FZShuSong-Z01S" w:cs="Times New Roman"/>
          <w:color w:val="000000" w:themeColor="text1"/>
          <w:sz w:val="20"/>
        </w:rPr>
        <w:t>(</w:t>
      </w:r>
      <w:r w:rsidR="00DF6B7C" w:rsidRPr="00181F08">
        <w:rPr>
          <w:rFonts w:ascii="FZShuSong-Z01S" w:hAnsi="FZShuSong-Z01S" w:cs="Times New Roman" w:hint="eastAsia"/>
          <w:color w:val="000000" w:themeColor="text1"/>
          <w:sz w:val="20"/>
        </w:rPr>
        <w:t>不可调用规则</w:t>
      </w:r>
      <w:r w:rsidR="00DF6B7C" w:rsidRPr="00181F08">
        <w:rPr>
          <w:rFonts w:ascii="FZShuSong-Z01S" w:hAnsi="FZShuSong-Z01S" w:cs="Times New Roman"/>
          <w:color w:val="000000" w:themeColor="text1"/>
          <w:sz w:val="20"/>
        </w:rPr>
        <w:t>) &gt;</w:t>
      </w:r>
    </w:p>
    <w:p w14:paraId="0E39EB3C" w14:textId="73B49110" w:rsidR="006A4B74" w:rsidRDefault="006A4B74" w:rsidP="006A4B74">
      <w:pPr>
        <w:pStyle w:val="074"/>
        <w:rPr>
          <w:rFonts w:ascii="FZHei-B01" w:hAnsi="FZHei-B01" w:hint="eastAsia"/>
          <w:b/>
          <w:color w:val="000000"/>
          <w:sz w:val="20"/>
        </w:rPr>
      </w:pPr>
      <w:r>
        <w:rPr>
          <w:rFonts w:ascii="FZHei-B01" w:hAnsi="FZHei-B01" w:cs="Times New Roman"/>
          <w:b/>
          <w:color w:val="000000"/>
          <w:sz w:val="20"/>
        </w:rPr>
        <w:t>3</w:t>
      </w:r>
      <w:r>
        <w:rPr>
          <w:rFonts w:ascii="FZHei-B01" w:hAnsi="FZHei-B01" w:cs="Times New Roman" w:hint="eastAsia"/>
          <w:b/>
          <w:color w:val="000000"/>
          <w:sz w:val="20"/>
        </w:rPr>
        <w:t xml:space="preserve"> </w:t>
      </w:r>
      <w:r w:rsidRPr="00A16C19">
        <w:rPr>
          <w:rFonts w:ascii="FZHei-B01" w:hAnsi="FZHei-B01" w:hint="eastAsia"/>
          <w:b/>
          <w:color w:val="000000"/>
          <w:sz w:val="20"/>
        </w:rPr>
        <w:t>面向服务过程的</w:t>
      </w:r>
      <w:r>
        <w:rPr>
          <w:rFonts w:ascii="FZHei-B01" w:hAnsi="FZHei-B01" w:hint="eastAsia"/>
          <w:b/>
          <w:color w:val="000000"/>
          <w:sz w:val="20"/>
        </w:rPr>
        <w:t>云</w:t>
      </w:r>
      <w:r>
        <w:rPr>
          <w:rFonts w:ascii="FZHei-B01" w:hAnsi="FZHei-B01" w:hint="eastAsia"/>
          <w:b/>
          <w:color w:val="000000"/>
          <w:sz w:val="20"/>
        </w:rPr>
        <w:t>M</w:t>
      </w:r>
      <w:r>
        <w:rPr>
          <w:rFonts w:ascii="FZHei-B01" w:hAnsi="FZHei-B01"/>
          <w:b/>
          <w:color w:val="000000"/>
          <w:sz w:val="20"/>
        </w:rPr>
        <w:t>ES</w:t>
      </w:r>
      <w:r w:rsidRPr="00A16C19">
        <w:rPr>
          <w:rFonts w:ascii="FZHei-B01" w:hAnsi="FZHei-B01" w:hint="eastAsia"/>
          <w:b/>
          <w:color w:val="000000"/>
          <w:sz w:val="20"/>
        </w:rPr>
        <w:t>微服务化</w:t>
      </w:r>
    </w:p>
    <w:p w14:paraId="712E17E2" w14:textId="3A1F04CB" w:rsidR="001B602A" w:rsidRPr="00181F08" w:rsidRDefault="00E55F8E" w:rsidP="006A4B74">
      <w:pPr>
        <w:pStyle w:val="074"/>
        <w:rPr>
          <w:rFonts w:ascii="FZShuSong-Z01S" w:hAnsi="FZShuSong-Z01S" w:cs="Times New Roman" w:hint="eastAsia"/>
          <w:color w:val="000000" w:themeColor="text1"/>
          <w:sz w:val="20"/>
        </w:rPr>
      </w:pPr>
      <w:r w:rsidRPr="00181F08">
        <w:rPr>
          <w:rFonts w:ascii="FZShuSong-Z01S" w:hAnsi="FZShuSong-Z01S" w:cs="Times New Roman" w:hint="eastAsia"/>
          <w:color w:val="000000" w:themeColor="text1"/>
          <w:sz w:val="20"/>
        </w:rPr>
        <w:t>本文基于现代化制造执行车间的生产流程，建立了制造能力服务云平台系统，该服务云平台涵盖了车间制造过程中的作业调度模块，车间监控模块，车间异常事件响应等模块。</w:t>
      </w:r>
    </w:p>
    <w:p w14:paraId="5307BBD5" w14:textId="618A221A" w:rsidR="008E5FB0" w:rsidRPr="00181F08" w:rsidRDefault="008E5FB0" w:rsidP="006A4B74">
      <w:pPr>
        <w:pStyle w:val="074"/>
        <w:rPr>
          <w:rFonts w:ascii="FZShuSong-Z01S" w:hAnsi="FZShuSong-Z01S" w:cs="Times New Roman" w:hint="eastAsia"/>
          <w:color w:val="000000" w:themeColor="text1"/>
          <w:sz w:val="20"/>
        </w:rPr>
      </w:pPr>
      <w:r w:rsidRPr="00181F08">
        <w:rPr>
          <w:rFonts w:ascii="FZShuSong-Z01S" w:hAnsi="FZShuSong-Z01S" w:cs="Times New Roman" w:hint="eastAsia"/>
          <w:color w:val="000000" w:themeColor="text1"/>
          <w:sz w:val="20"/>
        </w:rPr>
        <w:t>基于面向服务过程的作业调度服务实例如下：</w:t>
      </w:r>
    </w:p>
    <w:p w14:paraId="7676A688" w14:textId="77777777" w:rsidR="007154B7" w:rsidRPr="00181F08" w:rsidRDefault="007154B7" w:rsidP="007154B7">
      <w:pPr>
        <w:pStyle w:val="074"/>
        <w:ind w:firstLine="372"/>
        <w:rPr>
          <w:rFonts w:ascii="FZShuSong-Z01S" w:hAnsi="FZShuSong-Z01S" w:cs="Times New Roman" w:hint="eastAsia"/>
          <w:color w:val="000000" w:themeColor="text1"/>
          <w:sz w:val="20"/>
        </w:rPr>
      </w:pPr>
      <w:r w:rsidRPr="00181F08">
        <w:rPr>
          <w:rFonts w:ascii="FZShuSong-Z01S" w:hAnsi="FZShuSong-Z01S" w:cs="Times New Roman" w:hint="eastAsia"/>
          <w:color w:val="000000" w:themeColor="text1"/>
          <w:sz w:val="20"/>
        </w:rPr>
        <w:t>动态作业调度服务</w:t>
      </w:r>
      <w:r w:rsidRPr="00181F08">
        <w:rPr>
          <w:rFonts w:ascii="FZShuSong-Z01S" w:hAnsi="FZShuSong-Z01S" w:cs="Times New Roman"/>
          <w:color w:val="000000" w:themeColor="text1"/>
          <w:sz w:val="20"/>
        </w:rPr>
        <w:t>=&lt;Service Information ,</w:t>
      </w:r>
    </w:p>
    <w:p w14:paraId="56D15F32" w14:textId="65332746" w:rsidR="007154B7" w:rsidRPr="00181F08" w:rsidRDefault="007154B7" w:rsidP="007154B7">
      <w:pPr>
        <w:pStyle w:val="074"/>
        <w:ind w:firstLine="0"/>
        <w:rPr>
          <w:rFonts w:ascii="FZShuSong-Z01S" w:hAnsi="FZShuSong-Z01S" w:cs="Times New Roman" w:hint="eastAsia"/>
          <w:color w:val="000000" w:themeColor="text1"/>
          <w:sz w:val="20"/>
        </w:rPr>
      </w:pPr>
      <w:r w:rsidRPr="00181F08">
        <w:rPr>
          <w:rFonts w:ascii="FZShuSong-Z01S" w:hAnsi="FZShuSong-Z01S" w:cs="Times New Roman"/>
          <w:color w:val="000000" w:themeColor="text1"/>
          <w:sz w:val="20"/>
        </w:rPr>
        <w:t>WorkshopElements</w:t>
      </w:r>
      <w:proofErr w:type="gramStart"/>
      <w:r w:rsidRPr="00181F08">
        <w:rPr>
          <w:rFonts w:ascii="FZShuSong-Z01S" w:hAnsi="FZShuSong-Z01S" w:cs="Times New Roman"/>
          <w:color w:val="000000" w:themeColor="text1"/>
          <w:sz w:val="20"/>
        </w:rPr>
        <w:t>,CallableServicesList,CalledServiceList,</w:t>
      </w:r>
      <w:r w:rsidRPr="00181F08">
        <w:rPr>
          <w:color w:val="000000" w:themeColor="text1"/>
        </w:rPr>
        <w:t>Service</w:t>
      </w:r>
      <w:r w:rsidRPr="00181F08">
        <w:rPr>
          <w:rFonts w:ascii="FZShuSong-Z01S" w:hAnsi="FZShuSong-Z01S" w:cs="Times New Roman"/>
          <w:color w:val="000000" w:themeColor="text1"/>
          <w:sz w:val="20"/>
        </w:rPr>
        <w:t>Taboo</w:t>
      </w:r>
      <w:proofErr w:type="gramEnd"/>
      <w:r w:rsidRPr="00181F08">
        <w:rPr>
          <w:rFonts w:ascii="FZShuSong-Z01S" w:hAnsi="FZShuSong-Z01S" w:cs="Times New Roman"/>
          <w:color w:val="000000" w:themeColor="text1"/>
          <w:sz w:val="20"/>
        </w:rPr>
        <w:t>&gt;</w:t>
      </w:r>
    </w:p>
    <w:p w14:paraId="105FB26B" w14:textId="0C1AD97A" w:rsidR="007154B7" w:rsidRPr="00181F08" w:rsidRDefault="007154B7" w:rsidP="007154B7">
      <w:pPr>
        <w:pStyle w:val="074"/>
        <w:rPr>
          <w:color w:val="000000" w:themeColor="text1"/>
        </w:rPr>
      </w:pPr>
      <w:r w:rsidRPr="00181F08">
        <w:rPr>
          <w:rFonts w:ascii="FZShuSong-Z01S" w:hAnsi="FZShuSong-Z01S" w:cs="Times New Roman"/>
          <w:color w:val="000000" w:themeColor="text1"/>
          <w:sz w:val="20"/>
        </w:rPr>
        <w:t>Service Information</w:t>
      </w:r>
      <w:r w:rsidRPr="00181F08">
        <w:rPr>
          <w:rFonts w:ascii="FZShuSong-Z01S" w:hAnsi="FZShuSong-Z01S" w:cs="Times New Roman" w:hint="eastAsia"/>
          <w:color w:val="000000" w:themeColor="text1"/>
          <w:sz w:val="20"/>
        </w:rPr>
        <w:t>=&lt;</w:t>
      </w:r>
      <w:r w:rsidRPr="00181F08">
        <w:rPr>
          <w:color w:val="000000" w:themeColor="text1"/>
        </w:rPr>
        <w:t xml:space="preserve"> Service1001</w:t>
      </w:r>
      <w:proofErr w:type="gramStart"/>
      <w:r w:rsidRPr="00181F08">
        <w:rPr>
          <w:color w:val="000000" w:themeColor="text1"/>
        </w:rPr>
        <w:t>,</w:t>
      </w:r>
      <w:r w:rsidRPr="00181F08">
        <w:rPr>
          <w:rFonts w:ascii="FZShuSong-Z01S" w:hAnsi="FZShuSong-Z01S" w:cs="Times New Roman"/>
          <w:color w:val="000000" w:themeColor="text1"/>
          <w:sz w:val="20"/>
        </w:rPr>
        <w:t>Dynami</w:t>
      </w:r>
      <w:proofErr w:type="gramEnd"/>
    </w:p>
    <w:p w14:paraId="0B4B1923" w14:textId="44C08743" w:rsidR="00C80BB2" w:rsidRPr="00181F08" w:rsidRDefault="007154B7" w:rsidP="007154B7">
      <w:pPr>
        <w:pStyle w:val="074"/>
        <w:ind w:firstLine="0"/>
        <w:rPr>
          <w:rFonts w:ascii="FZShuSong-Z01S" w:hAnsi="FZShuSong-Z01S" w:cs="Times New Roman" w:hint="eastAsia"/>
          <w:color w:val="000000" w:themeColor="text1"/>
          <w:sz w:val="20"/>
        </w:rPr>
      </w:pPr>
      <w:proofErr w:type="spellStart"/>
      <w:proofErr w:type="gramStart"/>
      <w:r w:rsidRPr="00181F08">
        <w:rPr>
          <w:rFonts w:ascii="FZShuSong-Z01S" w:hAnsi="FZShuSong-Z01S" w:cs="Times New Roman"/>
          <w:color w:val="000000" w:themeColor="text1"/>
          <w:sz w:val="20"/>
        </w:rPr>
        <w:t>cSchedulingService</w:t>
      </w:r>
      <w:proofErr w:type="spellEnd"/>
      <w:proofErr w:type="gramEnd"/>
      <w:r w:rsidRPr="00181F08">
        <w:rPr>
          <w:rFonts w:ascii="FZShuSong-Z01S" w:hAnsi="FZShuSong-Z01S" w:cs="Times New Roman"/>
          <w:color w:val="000000" w:themeColor="text1"/>
          <w:sz w:val="20"/>
        </w:rPr>
        <w:t>, 10.10.108.256,9002,</w:t>
      </w:r>
      <w:r w:rsidR="00AC0ECC" w:rsidRPr="00181F08">
        <w:rPr>
          <w:color w:val="000000" w:themeColor="text1"/>
        </w:rPr>
        <w:t xml:space="preserve"> </w:t>
      </w:r>
      <w:r w:rsidR="00AC0ECC" w:rsidRPr="00181F08">
        <w:rPr>
          <w:rFonts w:ascii="FZShuSong-Z01S" w:hAnsi="FZShuSong-Z01S" w:cs="Times New Roman"/>
          <w:color w:val="000000" w:themeColor="text1"/>
          <w:sz w:val="20"/>
        </w:rPr>
        <w:t>HEC Group, Support for dynamic job planning ,</w:t>
      </w:r>
      <w:r w:rsidR="00AC0ECC" w:rsidRPr="00181F08">
        <w:rPr>
          <w:color w:val="000000" w:themeColor="text1"/>
        </w:rPr>
        <w:t xml:space="preserve"> </w:t>
      </w:r>
      <w:r w:rsidR="00AC0ECC" w:rsidRPr="00181F08">
        <w:rPr>
          <w:rFonts w:ascii="FZShuSong-Z01S" w:hAnsi="FZShuSong-Z01S" w:cs="Times New Roman"/>
          <w:color w:val="000000" w:themeColor="text1"/>
          <w:sz w:val="20"/>
        </w:rPr>
        <w:t xml:space="preserve">unavailable </w:t>
      </w:r>
      <w:r w:rsidRPr="00181F08">
        <w:rPr>
          <w:rFonts w:ascii="FZShuSong-Z01S" w:hAnsi="FZShuSong-Z01S" w:cs="Times New Roman"/>
          <w:color w:val="000000" w:themeColor="text1"/>
          <w:sz w:val="20"/>
        </w:rPr>
        <w:t>&gt;</w:t>
      </w:r>
    </w:p>
    <w:p w14:paraId="498DAD5D" w14:textId="5B40A492" w:rsidR="00523ED7" w:rsidRPr="00181F08" w:rsidRDefault="00E63604" w:rsidP="00523ED7">
      <w:pPr>
        <w:pStyle w:val="074"/>
        <w:rPr>
          <w:rFonts w:ascii="FZShuSong-Z01S" w:hAnsi="FZShuSong-Z01S" w:cs="Times New Roman" w:hint="eastAsia"/>
          <w:color w:val="000000" w:themeColor="text1"/>
          <w:sz w:val="20"/>
        </w:rPr>
      </w:pPr>
      <w:proofErr w:type="spellStart"/>
      <w:r w:rsidRPr="00181F08">
        <w:rPr>
          <w:rFonts w:ascii="FZShuSong-Z01S" w:hAnsi="FZShuSong-Z01S" w:cs="Times New Roman"/>
          <w:color w:val="000000" w:themeColor="text1"/>
          <w:sz w:val="20"/>
        </w:rPr>
        <w:t>WorkshopElements</w:t>
      </w:r>
      <w:proofErr w:type="spellEnd"/>
      <w:r w:rsidRPr="00181F08">
        <w:rPr>
          <w:rFonts w:ascii="FZShuSong-Z01S" w:hAnsi="FZShuSong-Z01S" w:cs="Times New Roman"/>
          <w:color w:val="000000" w:themeColor="text1"/>
          <w:sz w:val="20"/>
        </w:rPr>
        <w:t>=&lt;</w:t>
      </w:r>
      <w:r w:rsidR="000F41FE" w:rsidRPr="00181F08">
        <w:rPr>
          <w:color w:val="000000" w:themeColor="text1"/>
        </w:rPr>
        <w:t xml:space="preserve"> </w:t>
      </w:r>
      <w:r w:rsidR="000F41FE" w:rsidRPr="00181F08">
        <w:rPr>
          <w:rFonts w:ascii="FZShuSong-Z01S" w:hAnsi="FZShuSong-Z01S" w:cs="Times New Roman"/>
          <w:color w:val="000000" w:themeColor="text1"/>
          <w:sz w:val="20"/>
        </w:rPr>
        <w:t>materiel-1</w:t>
      </w:r>
      <w:proofErr w:type="gramStart"/>
      <w:r w:rsidR="000F41FE" w:rsidRPr="00181F08">
        <w:rPr>
          <w:rFonts w:ascii="FZShuSong-Z01S" w:hAnsi="FZShuSong-Z01S" w:cs="Times New Roman"/>
          <w:color w:val="000000" w:themeColor="text1"/>
          <w:sz w:val="20"/>
        </w:rPr>
        <w:t>,</w:t>
      </w:r>
      <w:r w:rsidR="009F3728" w:rsidRPr="00181F08">
        <w:rPr>
          <w:rFonts w:ascii="FZShuSong-Z01S" w:hAnsi="FZShuSong-Z01S" w:cs="Times New Roman"/>
          <w:color w:val="000000" w:themeColor="text1"/>
          <w:sz w:val="20"/>
        </w:rPr>
        <w:t>Device1,Sta</w:t>
      </w:r>
      <w:proofErr w:type="gramEnd"/>
    </w:p>
    <w:p w14:paraId="2911F5D9" w14:textId="386C378F" w:rsidR="00AC0ECC" w:rsidRPr="00181F08" w:rsidRDefault="009F3728" w:rsidP="00523ED7">
      <w:pPr>
        <w:pStyle w:val="074"/>
        <w:ind w:firstLine="0"/>
        <w:rPr>
          <w:rFonts w:ascii="FZShuSong-Z01S" w:hAnsi="FZShuSong-Z01S" w:cs="Times New Roman" w:hint="eastAsia"/>
          <w:color w:val="000000" w:themeColor="text1"/>
          <w:sz w:val="20"/>
        </w:rPr>
      </w:pPr>
      <w:r w:rsidRPr="00181F08">
        <w:rPr>
          <w:rFonts w:ascii="FZShuSong-Z01S" w:hAnsi="FZShuSong-Z01S" w:cs="Times New Roman"/>
          <w:color w:val="000000" w:themeColor="text1"/>
          <w:sz w:val="20"/>
        </w:rPr>
        <w:t>ff1</w:t>
      </w:r>
      <w:r w:rsidR="00E63604" w:rsidRPr="00181F08">
        <w:rPr>
          <w:rFonts w:ascii="FZShuSong-Z01S" w:hAnsi="FZShuSong-Z01S" w:cs="Times New Roman"/>
          <w:color w:val="000000" w:themeColor="text1"/>
          <w:sz w:val="20"/>
        </w:rPr>
        <w:t>&gt;</w:t>
      </w:r>
    </w:p>
    <w:p w14:paraId="1A04EB36" w14:textId="77777777" w:rsidR="000C13D9" w:rsidRPr="00181F08" w:rsidRDefault="00152D89" w:rsidP="00523ED7">
      <w:pPr>
        <w:pStyle w:val="074"/>
        <w:ind w:firstLine="0"/>
        <w:rPr>
          <w:rFonts w:ascii="FZShuSong-Z01S" w:hAnsi="FZShuSong-Z01S" w:cs="Times New Roman" w:hint="eastAsia"/>
          <w:color w:val="000000" w:themeColor="text1"/>
          <w:sz w:val="20"/>
        </w:rPr>
      </w:pPr>
      <w:r w:rsidRPr="00181F08">
        <w:rPr>
          <w:rFonts w:ascii="FZShuSong-Z01S" w:hAnsi="FZShuSong-Z01S" w:cs="Times New Roman"/>
          <w:color w:val="000000" w:themeColor="text1"/>
          <w:sz w:val="20"/>
        </w:rPr>
        <w:tab/>
      </w:r>
      <w:proofErr w:type="spellStart"/>
      <w:r w:rsidRPr="00181F08">
        <w:rPr>
          <w:rFonts w:ascii="FZShuSong-Z01S" w:hAnsi="FZShuSong-Z01S" w:cs="Times New Roman"/>
          <w:color w:val="000000" w:themeColor="text1"/>
          <w:sz w:val="20"/>
        </w:rPr>
        <w:t>CallableServicesList</w:t>
      </w:r>
      <w:proofErr w:type="spellEnd"/>
      <w:r w:rsidRPr="00181F08">
        <w:rPr>
          <w:rFonts w:ascii="FZShuSong-Z01S" w:hAnsi="FZShuSong-Z01S" w:cs="Times New Roman"/>
          <w:color w:val="000000" w:themeColor="text1"/>
          <w:sz w:val="20"/>
        </w:rPr>
        <w:t>=&lt;</w:t>
      </w:r>
      <w:r w:rsidR="000C13D9" w:rsidRPr="00181F08">
        <w:rPr>
          <w:color w:val="000000" w:themeColor="text1"/>
        </w:rPr>
        <w:t xml:space="preserve"> </w:t>
      </w:r>
      <w:proofErr w:type="spellStart"/>
      <w:r w:rsidR="000C13D9" w:rsidRPr="00181F08">
        <w:rPr>
          <w:rFonts w:ascii="FZShuSong-Z01S" w:hAnsi="FZShuSong-Z01S" w:cs="Times New Roman"/>
          <w:color w:val="000000" w:themeColor="text1"/>
          <w:sz w:val="20"/>
        </w:rPr>
        <w:t>StaticScheduling</w:t>
      </w:r>
      <w:proofErr w:type="spellEnd"/>
      <w:r w:rsidR="000C13D9" w:rsidRPr="00181F08">
        <w:rPr>
          <w:rFonts w:ascii="FZShuSong-Z01S" w:hAnsi="FZShuSong-Z01S" w:cs="Times New Roman"/>
          <w:color w:val="000000" w:themeColor="text1"/>
          <w:sz w:val="20"/>
        </w:rPr>
        <w:t xml:space="preserve"> </w:t>
      </w:r>
      <w:proofErr w:type="spellStart"/>
      <w:r w:rsidR="000C13D9" w:rsidRPr="00181F08">
        <w:rPr>
          <w:rFonts w:ascii="FZShuSong-Z01S" w:hAnsi="FZShuSong-Z01S" w:cs="Times New Roman"/>
          <w:color w:val="000000" w:themeColor="text1"/>
          <w:sz w:val="20"/>
        </w:rPr>
        <w:t>Serv</w:t>
      </w:r>
      <w:proofErr w:type="spellEnd"/>
    </w:p>
    <w:p w14:paraId="2A9C44D0" w14:textId="01E1E33C" w:rsidR="00152D89" w:rsidRPr="00181F08" w:rsidRDefault="000C13D9" w:rsidP="00523ED7">
      <w:pPr>
        <w:pStyle w:val="074"/>
        <w:ind w:firstLine="0"/>
        <w:rPr>
          <w:rFonts w:ascii="FZShuSong-Z01S" w:hAnsi="FZShuSong-Z01S" w:cs="Times New Roman" w:hint="eastAsia"/>
          <w:color w:val="000000" w:themeColor="text1"/>
          <w:sz w:val="20"/>
        </w:rPr>
      </w:pPr>
      <w:r w:rsidRPr="00181F08">
        <w:rPr>
          <w:rFonts w:ascii="FZShuSong-Z01S" w:hAnsi="FZShuSong-Z01S" w:cs="Times New Roman"/>
          <w:color w:val="000000" w:themeColor="text1"/>
          <w:sz w:val="20"/>
        </w:rPr>
        <w:t>-</w:t>
      </w:r>
      <w:proofErr w:type="gramStart"/>
      <w:r w:rsidRPr="00181F08">
        <w:rPr>
          <w:rFonts w:ascii="FZShuSong-Z01S" w:hAnsi="FZShuSong-Z01S" w:cs="Times New Roman"/>
          <w:color w:val="000000" w:themeColor="text1"/>
          <w:sz w:val="20"/>
        </w:rPr>
        <w:t>ice ,</w:t>
      </w:r>
      <w:proofErr w:type="gramEnd"/>
      <w:r w:rsidRPr="00181F08">
        <w:rPr>
          <w:rFonts w:ascii="FZShuSong-Z01S" w:hAnsi="FZShuSong-Z01S" w:cs="Times New Roman"/>
          <w:color w:val="000000" w:themeColor="text1"/>
          <w:sz w:val="20"/>
        </w:rPr>
        <w:t xml:space="preserve"> </w:t>
      </w:r>
      <w:proofErr w:type="spellStart"/>
      <w:r w:rsidRPr="00181F08">
        <w:rPr>
          <w:rFonts w:ascii="FZShuSong-Z01S" w:hAnsi="FZShuSong-Z01S" w:cs="Times New Roman"/>
          <w:color w:val="000000" w:themeColor="text1"/>
          <w:sz w:val="20"/>
        </w:rPr>
        <w:t>AlgorithmMatchingService</w:t>
      </w:r>
      <w:proofErr w:type="spellEnd"/>
      <w:r w:rsidRPr="00181F08">
        <w:rPr>
          <w:rFonts w:ascii="FZShuSong-Z01S" w:hAnsi="FZShuSong-Z01S" w:cs="Times New Roman"/>
          <w:color w:val="000000" w:themeColor="text1"/>
          <w:sz w:val="20"/>
        </w:rPr>
        <w:t xml:space="preserve">, Algorithm </w:t>
      </w:r>
      <w:proofErr w:type="spellStart"/>
      <w:r w:rsidRPr="00181F08">
        <w:rPr>
          <w:rFonts w:ascii="FZShuSong-Z01S" w:hAnsi="FZShuSong-Z01S" w:cs="Times New Roman"/>
          <w:color w:val="000000" w:themeColor="text1"/>
          <w:sz w:val="20"/>
        </w:rPr>
        <w:t>EvaluationService</w:t>
      </w:r>
      <w:proofErr w:type="spellEnd"/>
      <w:r w:rsidRPr="00181F08">
        <w:rPr>
          <w:rFonts w:ascii="FZShuSong-Z01S" w:hAnsi="FZShuSong-Z01S" w:cs="Times New Roman"/>
          <w:color w:val="000000" w:themeColor="text1"/>
          <w:sz w:val="20"/>
        </w:rPr>
        <w:t xml:space="preserve"> </w:t>
      </w:r>
      <w:r w:rsidR="00152D89" w:rsidRPr="00181F08">
        <w:rPr>
          <w:rFonts w:ascii="FZShuSong-Z01S" w:hAnsi="FZShuSong-Z01S" w:cs="Times New Roman"/>
          <w:color w:val="000000" w:themeColor="text1"/>
          <w:sz w:val="20"/>
        </w:rPr>
        <w:t>&gt;</w:t>
      </w:r>
    </w:p>
    <w:p w14:paraId="1E88E73C" w14:textId="6B3D08B1" w:rsidR="006B7C1E" w:rsidRPr="00181F08" w:rsidRDefault="006F08AB" w:rsidP="00C07DC7">
      <w:pPr>
        <w:pStyle w:val="074"/>
        <w:ind w:firstLine="0"/>
        <w:rPr>
          <w:rFonts w:ascii="FZShuSong-Z01S" w:hAnsi="FZShuSong-Z01S" w:cs="Times New Roman" w:hint="eastAsia"/>
          <w:color w:val="000000" w:themeColor="text1"/>
          <w:sz w:val="20"/>
        </w:rPr>
      </w:pPr>
      <w:r w:rsidRPr="00181F08">
        <w:rPr>
          <w:rFonts w:ascii="FZShuSong-Z01S" w:hAnsi="FZShuSong-Z01S" w:cs="Times New Roman"/>
          <w:color w:val="000000" w:themeColor="text1"/>
          <w:sz w:val="20"/>
        </w:rPr>
        <w:tab/>
      </w:r>
      <w:proofErr w:type="spellStart"/>
      <w:r w:rsidRPr="00181F08">
        <w:rPr>
          <w:rFonts w:ascii="FZShuSong-Z01S" w:hAnsi="FZShuSong-Z01S" w:cs="Times New Roman"/>
          <w:color w:val="000000" w:themeColor="text1"/>
          <w:sz w:val="20"/>
        </w:rPr>
        <w:t>CalledServiceList</w:t>
      </w:r>
      <w:proofErr w:type="spellEnd"/>
      <w:r w:rsidRPr="00181F08">
        <w:rPr>
          <w:rFonts w:ascii="FZShuSong-Z01S" w:hAnsi="FZShuSong-Z01S" w:cs="Times New Roman"/>
          <w:color w:val="000000" w:themeColor="text1"/>
          <w:sz w:val="20"/>
        </w:rPr>
        <w:t>=&lt;Scheduling Service&gt;</w:t>
      </w:r>
    </w:p>
    <w:p w14:paraId="1F836A76" w14:textId="00BFA1CA" w:rsidR="004F167C" w:rsidRPr="00181F08" w:rsidRDefault="004F167C" w:rsidP="005457E2">
      <w:pPr>
        <w:pStyle w:val="074"/>
        <w:rPr>
          <w:rFonts w:ascii="FZShuSong-Z01S" w:hAnsi="FZShuSong-Z01S" w:cs="Times New Roman" w:hint="eastAsia"/>
          <w:color w:val="000000" w:themeColor="text1"/>
          <w:sz w:val="20"/>
        </w:rPr>
      </w:pPr>
      <w:proofErr w:type="spellStart"/>
      <w:r w:rsidRPr="00181F08">
        <w:rPr>
          <w:color w:val="000000" w:themeColor="text1"/>
        </w:rPr>
        <w:t>Service</w:t>
      </w:r>
      <w:r w:rsidRPr="00181F08">
        <w:rPr>
          <w:rFonts w:ascii="FZShuSong-Z01S" w:hAnsi="FZShuSong-Z01S" w:cs="Times New Roman"/>
          <w:color w:val="000000" w:themeColor="text1"/>
          <w:sz w:val="20"/>
        </w:rPr>
        <w:t>Taboo</w:t>
      </w:r>
      <w:proofErr w:type="spellEnd"/>
      <w:r w:rsidR="0051569E" w:rsidRPr="00181F08">
        <w:rPr>
          <w:rFonts w:ascii="FZShuSong-Z01S" w:hAnsi="FZShuSong-Z01S" w:cs="Times New Roman"/>
          <w:color w:val="000000" w:themeColor="text1"/>
          <w:sz w:val="20"/>
        </w:rPr>
        <w:t>=&lt;</w:t>
      </w:r>
      <w:r w:rsidR="005457E2" w:rsidRPr="00181F08">
        <w:rPr>
          <w:rFonts w:ascii="FZShuSong-Z01S" w:hAnsi="FZShuSong-Z01S" w:cs="Times New Roman"/>
          <w:color w:val="000000" w:themeColor="text1"/>
          <w:sz w:val="20"/>
        </w:rPr>
        <w:t xml:space="preserve"> </w:t>
      </w:r>
      <w:proofErr w:type="spellStart"/>
      <w:r w:rsidR="005457E2" w:rsidRPr="00181F08">
        <w:rPr>
          <w:rFonts w:ascii="FZShuSong-Z01S" w:hAnsi="FZShuSong-Z01S" w:cs="Times New Roman"/>
          <w:color w:val="000000" w:themeColor="text1"/>
          <w:sz w:val="20"/>
        </w:rPr>
        <w:t>StaticScheduling</w:t>
      </w:r>
      <w:proofErr w:type="spellEnd"/>
      <w:r w:rsidR="005457E2" w:rsidRPr="00181F08">
        <w:rPr>
          <w:rFonts w:ascii="FZShuSong-Z01S" w:hAnsi="FZShuSong-Z01S" w:cs="Times New Roman"/>
          <w:color w:val="000000" w:themeColor="text1"/>
          <w:sz w:val="20"/>
        </w:rPr>
        <w:t xml:space="preserve"> Service </w:t>
      </w:r>
      <w:r w:rsidR="0051569E" w:rsidRPr="00181F08">
        <w:rPr>
          <w:rFonts w:ascii="FZShuSong-Z01S" w:hAnsi="FZShuSong-Z01S" w:cs="Times New Roman"/>
          <w:color w:val="000000" w:themeColor="text1"/>
          <w:sz w:val="20"/>
        </w:rPr>
        <w:t>&gt;</w:t>
      </w:r>
    </w:p>
    <w:p w14:paraId="3C570E7D" w14:textId="77777777" w:rsidR="00170776" w:rsidRPr="00602E2A" w:rsidRDefault="00170776" w:rsidP="00602E2A">
      <w:pPr>
        <w:pStyle w:val="074"/>
        <w:numPr>
          <w:ilvl w:val="0"/>
          <w:numId w:val="9"/>
        </w:numPr>
        <w:rPr>
          <w:rFonts w:ascii="FZShuSong-Z01S" w:hAnsi="FZShuSong-Z01S" w:cs="Times New Roman" w:hint="eastAsia"/>
          <w:b/>
          <w:color w:val="000000"/>
          <w:sz w:val="20"/>
        </w:rPr>
      </w:pPr>
      <w:r w:rsidRPr="00602E2A">
        <w:rPr>
          <w:rFonts w:ascii="FZShuSong-Z01S" w:hAnsi="FZShuSong-Z01S" w:cs="Times New Roman" w:hint="eastAsia"/>
          <w:b/>
          <w:color w:val="000000"/>
          <w:sz w:val="20"/>
        </w:rPr>
        <w:t>结论</w:t>
      </w:r>
    </w:p>
    <w:p w14:paraId="72D396B7" w14:textId="74F7ED82" w:rsidR="00170776" w:rsidRDefault="00181F08" w:rsidP="00170776">
      <w:pPr>
        <w:ind w:firstLine="420"/>
        <w:rPr>
          <w:rFonts w:ascii="FZShuSong-Z01S" w:hAnsi="FZShuSong-Z01S" w:hint="eastAsia"/>
          <w:color w:val="000000"/>
          <w:sz w:val="20"/>
        </w:rPr>
      </w:pPr>
      <w:r>
        <w:rPr>
          <w:rFonts w:ascii="FZShuSong-Z01S" w:hAnsi="FZShuSong-Z01S" w:hint="eastAsia"/>
          <w:color w:val="000000"/>
          <w:sz w:val="20"/>
        </w:rPr>
        <w:t>本文基于</w:t>
      </w:r>
      <w:proofErr w:type="gramStart"/>
      <w:r>
        <w:rPr>
          <w:rFonts w:ascii="FZShuSong-Z01S" w:hAnsi="FZShuSong-Z01S" w:hint="eastAsia"/>
          <w:color w:val="000000"/>
          <w:sz w:val="20"/>
        </w:rPr>
        <w:t>微服务</w:t>
      </w:r>
      <w:proofErr w:type="gramEnd"/>
      <w:r>
        <w:rPr>
          <w:rFonts w:ascii="FZShuSong-Z01S" w:hAnsi="FZShuSong-Z01S" w:hint="eastAsia"/>
          <w:color w:val="000000"/>
          <w:sz w:val="20"/>
        </w:rPr>
        <w:t>体系架构，提出面向服务过程的微服务化封装方法，</w:t>
      </w:r>
      <w:r w:rsidR="00E269ED">
        <w:rPr>
          <w:rFonts w:ascii="FZShuSong-Z01S" w:hAnsi="FZShuSong-Z01S" w:hint="eastAsia"/>
          <w:color w:val="000000"/>
          <w:sz w:val="20"/>
        </w:rPr>
        <w:t>该方法对</w:t>
      </w:r>
      <w:proofErr w:type="gramStart"/>
      <w:r w:rsidR="00E269ED">
        <w:rPr>
          <w:rFonts w:ascii="FZShuSong-Z01S" w:hAnsi="FZShuSong-Z01S" w:hint="eastAsia"/>
          <w:color w:val="000000"/>
          <w:sz w:val="20"/>
        </w:rPr>
        <w:t>微服务</w:t>
      </w:r>
      <w:proofErr w:type="gramEnd"/>
      <w:r w:rsidR="00E269ED">
        <w:rPr>
          <w:rFonts w:ascii="FZShuSong-Z01S" w:hAnsi="FZShuSong-Z01S" w:hint="eastAsia"/>
          <w:color w:val="000000"/>
          <w:sz w:val="20"/>
        </w:rPr>
        <w:t>体系架构下的服务过程进行详细的定义及描述，可对制造执行系统中复杂的服务调用过程进行详细清晰的描述。</w:t>
      </w:r>
    </w:p>
    <w:p w14:paraId="132F4F07" w14:textId="514E2BC5" w:rsidR="00D02CC2" w:rsidRPr="00D02CC2" w:rsidRDefault="00170776" w:rsidP="00D02CC2">
      <w:pPr>
        <w:ind w:firstLine="420"/>
        <w:rPr>
          <w:rFonts w:ascii="FZHei-B01" w:hAnsi="FZHei-B01" w:hint="eastAsia"/>
          <w:b/>
          <w:color w:val="000000"/>
          <w:sz w:val="20"/>
        </w:rPr>
      </w:pPr>
      <w:r w:rsidRPr="00602E2A">
        <w:rPr>
          <w:rFonts w:ascii="FZHei-B01" w:hAnsi="FZHei-B01" w:hint="eastAsia"/>
          <w:b/>
          <w:color w:val="000000"/>
          <w:sz w:val="20"/>
        </w:rPr>
        <w:t>参考文献</w:t>
      </w:r>
    </w:p>
    <w:p w14:paraId="0FA0F248" w14:textId="70AB8FD4" w:rsidR="00D02CC2" w:rsidRPr="00D02CC2" w:rsidRDefault="00D02CC2" w:rsidP="00D02CC2">
      <w:pPr>
        <w:ind w:firstLine="420"/>
        <w:rPr>
          <w:rFonts w:ascii="EU-BZ" w:hAnsi="EU-BZ" w:hint="eastAsia"/>
          <w:color w:val="000000"/>
          <w:szCs w:val="18"/>
        </w:rPr>
      </w:pPr>
      <w:r w:rsidRPr="00D02CC2">
        <w:rPr>
          <w:rFonts w:ascii="EU-BZ" w:hAnsi="EU-BZ" w:hint="eastAsia"/>
          <w:color w:val="000000"/>
          <w:szCs w:val="18"/>
        </w:rPr>
        <w:t>[1]</w:t>
      </w:r>
      <w:r w:rsidRPr="00D02CC2">
        <w:rPr>
          <w:rFonts w:ascii="EU-BZ" w:hAnsi="EU-BZ" w:hint="eastAsia"/>
          <w:color w:val="000000"/>
          <w:szCs w:val="18"/>
        </w:rPr>
        <w:t>王婕</w:t>
      </w:r>
      <w:r w:rsidRPr="00D02CC2">
        <w:rPr>
          <w:rFonts w:ascii="EU-BZ" w:hAnsi="EU-BZ" w:hint="eastAsia"/>
          <w:color w:val="000000"/>
          <w:szCs w:val="18"/>
        </w:rPr>
        <w:t>,</w:t>
      </w:r>
      <w:r w:rsidRPr="00D02CC2">
        <w:rPr>
          <w:rFonts w:ascii="EU-BZ" w:hAnsi="EU-BZ" w:hint="eastAsia"/>
          <w:color w:val="000000"/>
          <w:szCs w:val="18"/>
        </w:rPr>
        <w:t>耿秀丽</w:t>
      </w:r>
      <w:r w:rsidRPr="00D02CC2">
        <w:rPr>
          <w:rFonts w:ascii="EU-BZ" w:hAnsi="EU-BZ" w:hint="eastAsia"/>
          <w:color w:val="000000"/>
          <w:szCs w:val="18"/>
        </w:rPr>
        <w:t>.</w:t>
      </w:r>
      <w:r w:rsidRPr="00D02CC2">
        <w:rPr>
          <w:rFonts w:ascii="EU-BZ" w:hAnsi="EU-BZ" w:hint="eastAsia"/>
          <w:color w:val="000000"/>
          <w:szCs w:val="18"/>
        </w:rPr>
        <w:t>基于直觉模糊余弦相似度的</w:t>
      </w:r>
      <w:proofErr w:type="gramStart"/>
      <w:r w:rsidRPr="00D02CC2">
        <w:rPr>
          <w:rFonts w:ascii="EU-BZ" w:hAnsi="EU-BZ" w:hint="eastAsia"/>
          <w:color w:val="000000"/>
          <w:szCs w:val="18"/>
        </w:rPr>
        <w:t>云制造</w:t>
      </w:r>
      <w:proofErr w:type="gramEnd"/>
      <w:r w:rsidRPr="00D02CC2">
        <w:rPr>
          <w:rFonts w:ascii="EU-BZ" w:hAnsi="EU-BZ" w:hint="eastAsia"/>
          <w:color w:val="000000"/>
          <w:szCs w:val="18"/>
        </w:rPr>
        <w:t>服务质量评价</w:t>
      </w:r>
      <w:r w:rsidRPr="00D02CC2">
        <w:rPr>
          <w:rFonts w:ascii="EU-BZ" w:hAnsi="EU-BZ" w:hint="eastAsia"/>
          <w:color w:val="000000"/>
          <w:szCs w:val="18"/>
        </w:rPr>
        <w:t>[J/OL].</w:t>
      </w:r>
      <w:r w:rsidRPr="00D02CC2">
        <w:rPr>
          <w:rFonts w:ascii="EU-BZ" w:hAnsi="EU-BZ" w:hint="eastAsia"/>
          <w:color w:val="000000"/>
          <w:szCs w:val="18"/>
        </w:rPr>
        <w:t>计算机集成制造系统</w:t>
      </w:r>
      <w:r w:rsidRPr="00D02CC2">
        <w:rPr>
          <w:rFonts w:ascii="EU-BZ" w:hAnsi="EU-BZ" w:hint="eastAsia"/>
          <w:color w:val="000000"/>
          <w:szCs w:val="18"/>
        </w:rPr>
        <w:t>:1-11[2019-12-27].http://kns.cnki.net/kcms/detail/11.5946.tp.20191129.1302.008.html.</w:t>
      </w:r>
    </w:p>
    <w:p w14:paraId="04ABA109" w14:textId="03B3012F" w:rsidR="00D02CC2" w:rsidRPr="00D02CC2" w:rsidRDefault="00D02CC2" w:rsidP="00D02CC2">
      <w:pPr>
        <w:ind w:firstLine="420"/>
        <w:rPr>
          <w:rFonts w:ascii="EU-BZ" w:hAnsi="EU-BZ" w:hint="eastAsia"/>
          <w:color w:val="000000"/>
          <w:szCs w:val="18"/>
        </w:rPr>
      </w:pPr>
      <w:r w:rsidRPr="00D02CC2">
        <w:rPr>
          <w:rFonts w:ascii="EU-BZ" w:hAnsi="EU-BZ" w:hint="eastAsia"/>
          <w:color w:val="000000"/>
          <w:szCs w:val="18"/>
        </w:rPr>
        <w:t>[</w:t>
      </w:r>
      <w:r>
        <w:rPr>
          <w:rFonts w:ascii="EU-BZ" w:hAnsi="EU-BZ"/>
          <w:color w:val="000000"/>
          <w:szCs w:val="18"/>
        </w:rPr>
        <w:t>2</w:t>
      </w:r>
      <w:r w:rsidRPr="00D02CC2">
        <w:rPr>
          <w:rFonts w:ascii="EU-BZ" w:hAnsi="EU-BZ" w:hint="eastAsia"/>
          <w:color w:val="000000"/>
          <w:szCs w:val="18"/>
        </w:rPr>
        <w:t>]</w:t>
      </w:r>
      <w:r w:rsidRPr="00D02CC2">
        <w:rPr>
          <w:rFonts w:ascii="EU-BZ" w:hAnsi="EU-BZ" w:hint="eastAsia"/>
          <w:color w:val="000000"/>
          <w:szCs w:val="18"/>
        </w:rPr>
        <w:t>凌磊</w:t>
      </w:r>
      <w:r w:rsidRPr="00D02CC2">
        <w:rPr>
          <w:rFonts w:ascii="EU-BZ" w:hAnsi="EU-BZ" w:hint="eastAsia"/>
          <w:color w:val="000000"/>
          <w:szCs w:val="18"/>
        </w:rPr>
        <w:t>,</w:t>
      </w:r>
      <w:r w:rsidRPr="00D02CC2">
        <w:rPr>
          <w:rFonts w:ascii="EU-BZ" w:hAnsi="EU-BZ" w:hint="eastAsia"/>
          <w:color w:val="000000"/>
          <w:szCs w:val="18"/>
        </w:rPr>
        <w:t>陈友玲</w:t>
      </w:r>
      <w:r w:rsidRPr="00D02CC2">
        <w:rPr>
          <w:rFonts w:ascii="EU-BZ" w:hAnsi="EU-BZ" w:hint="eastAsia"/>
          <w:color w:val="000000"/>
          <w:szCs w:val="18"/>
        </w:rPr>
        <w:t>,</w:t>
      </w:r>
      <w:r w:rsidRPr="00D02CC2">
        <w:rPr>
          <w:rFonts w:ascii="EU-BZ" w:hAnsi="EU-BZ" w:hint="eastAsia"/>
          <w:color w:val="000000"/>
          <w:szCs w:val="18"/>
        </w:rPr>
        <w:t>张岳园</w:t>
      </w:r>
      <w:r w:rsidRPr="00D02CC2">
        <w:rPr>
          <w:rFonts w:ascii="EU-BZ" w:hAnsi="EU-BZ" w:hint="eastAsia"/>
          <w:color w:val="000000"/>
          <w:szCs w:val="18"/>
        </w:rPr>
        <w:t>,</w:t>
      </w:r>
      <w:proofErr w:type="gramStart"/>
      <w:r w:rsidRPr="00D02CC2">
        <w:rPr>
          <w:rFonts w:ascii="EU-BZ" w:hAnsi="EU-BZ" w:hint="eastAsia"/>
          <w:color w:val="000000"/>
          <w:szCs w:val="18"/>
        </w:rPr>
        <w:t>刘舰</w:t>
      </w:r>
      <w:proofErr w:type="gramEnd"/>
      <w:r w:rsidRPr="00D02CC2">
        <w:rPr>
          <w:rFonts w:ascii="EU-BZ" w:hAnsi="EU-BZ" w:hint="eastAsia"/>
          <w:color w:val="000000"/>
          <w:szCs w:val="18"/>
        </w:rPr>
        <w:t>.</w:t>
      </w:r>
      <w:proofErr w:type="gramStart"/>
      <w:r w:rsidRPr="00D02CC2">
        <w:rPr>
          <w:rFonts w:ascii="EU-BZ" w:hAnsi="EU-BZ" w:hint="eastAsia"/>
          <w:color w:val="000000"/>
          <w:szCs w:val="18"/>
        </w:rPr>
        <w:t>云制造</w:t>
      </w:r>
      <w:proofErr w:type="gramEnd"/>
      <w:r w:rsidRPr="00D02CC2">
        <w:rPr>
          <w:rFonts w:ascii="EU-BZ" w:hAnsi="EU-BZ" w:hint="eastAsia"/>
          <w:color w:val="000000"/>
          <w:szCs w:val="18"/>
        </w:rPr>
        <w:t>环境下人力资源供给的评价与选择</w:t>
      </w:r>
      <w:r w:rsidRPr="00D02CC2">
        <w:rPr>
          <w:rFonts w:ascii="EU-BZ" w:hAnsi="EU-BZ" w:hint="eastAsia"/>
          <w:color w:val="000000"/>
          <w:szCs w:val="18"/>
        </w:rPr>
        <w:t>[J].</w:t>
      </w:r>
      <w:r w:rsidRPr="00D02CC2">
        <w:rPr>
          <w:rFonts w:ascii="EU-BZ" w:hAnsi="EU-BZ" w:hint="eastAsia"/>
          <w:color w:val="000000"/>
          <w:szCs w:val="18"/>
        </w:rPr>
        <w:t>计算机集成制造系统</w:t>
      </w:r>
      <w:r w:rsidRPr="00D02CC2">
        <w:rPr>
          <w:rFonts w:ascii="EU-BZ" w:hAnsi="EU-BZ" w:hint="eastAsia"/>
          <w:color w:val="000000"/>
          <w:szCs w:val="18"/>
        </w:rPr>
        <w:t>,2019,25(08):2059-2068.</w:t>
      </w:r>
    </w:p>
    <w:p w14:paraId="49EFC440" w14:textId="11B90EA3" w:rsidR="00B312D7" w:rsidRPr="00B312D7" w:rsidRDefault="00D02CC2" w:rsidP="00B312D7">
      <w:pPr>
        <w:ind w:firstLine="420"/>
        <w:rPr>
          <w:rFonts w:ascii="EU-BZ" w:hAnsi="EU-BZ" w:hint="eastAsia"/>
          <w:color w:val="000000"/>
          <w:szCs w:val="18"/>
        </w:rPr>
      </w:pPr>
      <w:r w:rsidRPr="00D02CC2">
        <w:rPr>
          <w:rFonts w:ascii="EU-BZ" w:hAnsi="EU-BZ" w:hint="eastAsia"/>
          <w:color w:val="000000"/>
          <w:szCs w:val="18"/>
        </w:rPr>
        <w:t>[</w:t>
      </w:r>
      <w:r>
        <w:rPr>
          <w:rFonts w:ascii="EU-BZ" w:hAnsi="EU-BZ"/>
          <w:color w:val="000000"/>
          <w:szCs w:val="18"/>
        </w:rPr>
        <w:t>3</w:t>
      </w:r>
      <w:r w:rsidRPr="00D02CC2">
        <w:rPr>
          <w:rFonts w:ascii="EU-BZ" w:hAnsi="EU-BZ" w:hint="eastAsia"/>
          <w:color w:val="000000"/>
          <w:szCs w:val="18"/>
        </w:rPr>
        <w:t>]</w:t>
      </w:r>
      <w:r w:rsidRPr="00D02CC2">
        <w:rPr>
          <w:rFonts w:ascii="EU-BZ" w:hAnsi="EU-BZ" w:hint="eastAsia"/>
          <w:color w:val="000000"/>
          <w:szCs w:val="18"/>
        </w:rPr>
        <w:t>丁涛</w:t>
      </w:r>
      <w:r w:rsidRPr="00D02CC2">
        <w:rPr>
          <w:rFonts w:ascii="EU-BZ" w:hAnsi="EU-BZ" w:hint="eastAsia"/>
          <w:color w:val="000000"/>
          <w:szCs w:val="18"/>
        </w:rPr>
        <w:t>,</w:t>
      </w:r>
      <w:r w:rsidRPr="00D02CC2">
        <w:rPr>
          <w:rFonts w:ascii="EU-BZ" w:hAnsi="EU-BZ" w:hint="eastAsia"/>
          <w:color w:val="000000"/>
          <w:szCs w:val="18"/>
        </w:rPr>
        <w:t>闫光荣</w:t>
      </w:r>
      <w:r w:rsidRPr="00D02CC2">
        <w:rPr>
          <w:rFonts w:ascii="EU-BZ" w:hAnsi="EU-BZ" w:hint="eastAsia"/>
          <w:color w:val="000000"/>
          <w:szCs w:val="18"/>
        </w:rPr>
        <w:t>,</w:t>
      </w:r>
      <w:r w:rsidRPr="00D02CC2">
        <w:rPr>
          <w:rFonts w:ascii="EU-BZ" w:hAnsi="EU-BZ" w:hint="eastAsia"/>
          <w:color w:val="000000"/>
          <w:szCs w:val="18"/>
        </w:rPr>
        <w:t>雷毅</w:t>
      </w:r>
      <w:r w:rsidRPr="00D02CC2">
        <w:rPr>
          <w:rFonts w:ascii="EU-BZ" w:hAnsi="EU-BZ" w:hint="eastAsia"/>
          <w:color w:val="000000"/>
          <w:szCs w:val="18"/>
        </w:rPr>
        <w:t>,</w:t>
      </w:r>
      <w:r w:rsidRPr="00D02CC2">
        <w:rPr>
          <w:rFonts w:ascii="EU-BZ" w:hAnsi="EU-BZ" w:hint="eastAsia"/>
          <w:color w:val="000000"/>
          <w:szCs w:val="18"/>
        </w:rPr>
        <w:t>徐翔宇</w:t>
      </w:r>
      <w:r w:rsidRPr="00D02CC2">
        <w:rPr>
          <w:rFonts w:ascii="EU-BZ" w:hAnsi="EU-BZ" w:hint="eastAsia"/>
          <w:color w:val="000000"/>
          <w:szCs w:val="18"/>
        </w:rPr>
        <w:t>.</w:t>
      </w:r>
      <w:r w:rsidRPr="00D02CC2">
        <w:rPr>
          <w:rFonts w:ascii="EU-BZ" w:hAnsi="EU-BZ" w:hint="eastAsia"/>
          <w:color w:val="000000"/>
          <w:szCs w:val="18"/>
        </w:rPr>
        <w:t>一种多层次制造服务建模和组合优选方法</w:t>
      </w:r>
      <w:r w:rsidRPr="00D02CC2">
        <w:rPr>
          <w:rFonts w:ascii="EU-BZ" w:hAnsi="EU-BZ" w:hint="eastAsia"/>
          <w:color w:val="000000"/>
          <w:szCs w:val="18"/>
        </w:rPr>
        <w:t>[J].</w:t>
      </w:r>
      <w:r w:rsidRPr="00D02CC2">
        <w:rPr>
          <w:rFonts w:ascii="EU-BZ" w:hAnsi="EU-BZ" w:hint="eastAsia"/>
          <w:color w:val="000000"/>
          <w:szCs w:val="18"/>
        </w:rPr>
        <w:t>北京航空航天大学学报</w:t>
      </w:r>
      <w:r w:rsidRPr="00D02CC2">
        <w:rPr>
          <w:rFonts w:ascii="EU-BZ" w:hAnsi="EU-BZ" w:hint="eastAsia"/>
          <w:color w:val="000000"/>
          <w:szCs w:val="18"/>
        </w:rPr>
        <w:t>,2019,45(07):1398-1405.</w:t>
      </w:r>
    </w:p>
    <w:p w14:paraId="11040D89" w14:textId="759A398D" w:rsidR="00932A8D" w:rsidRPr="00932A8D" w:rsidRDefault="00B312D7" w:rsidP="00932A8D">
      <w:pPr>
        <w:ind w:firstLine="420"/>
        <w:rPr>
          <w:rFonts w:ascii="EU-BZ" w:hAnsi="EU-BZ" w:hint="eastAsia"/>
          <w:color w:val="000000"/>
          <w:szCs w:val="18"/>
        </w:rPr>
      </w:pPr>
      <w:r w:rsidRPr="00B312D7">
        <w:rPr>
          <w:rFonts w:ascii="EU-BZ" w:hAnsi="EU-BZ" w:hint="eastAsia"/>
          <w:color w:val="000000"/>
          <w:szCs w:val="18"/>
        </w:rPr>
        <w:t>[</w:t>
      </w:r>
      <w:r>
        <w:rPr>
          <w:rFonts w:ascii="EU-BZ" w:hAnsi="EU-BZ"/>
          <w:color w:val="000000"/>
          <w:szCs w:val="18"/>
        </w:rPr>
        <w:t>4</w:t>
      </w:r>
      <w:r w:rsidRPr="00B312D7">
        <w:rPr>
          <w:rFonts w:ascii="EU-BZ" w:hAnsi="EU-BZ" w:hint="eastAsia"/>
          <w:color w:val="000000"/>
          <w:szCs w:val="18"/>
        </w:rPr>
        <w:t>]</w:t>
      </w:r>
      <w:r w:rsidRPr="00B312D7">
        <w:rPr>
          <w:rFonts w:ascii="EU-BZ" w:hAnsi="EU-BZ" w:hint="eastAsia"/>
          <w:color w:val="000000"/>
          <w:szCs w:val="18"/>
        </w:rPr>
        <w:t>王焕强</w:t>
      </w:r>
      <w:r w:rsidRPr="00B312D7">
        <w:rPr>
          <w:rFonts w:ascii="EU-BZ" w:hAnsi="EU-BZ" w:hint="eastAsia"/>
          <w:color w:val="000000"/>
          <w:szCs w:val="18"/>
        </w:rPr>
        <w:t>,</w:t>
      </w:r>
      <w:r w:rsidRPr="00B312D7">
        <w:rPr>
          <w:rFonts w:ascii="EU-BZ" w:hAnsi="EU-BZ" w:hint="eastAsia"/>
          <w:color w:val="000000"/>
          <w:szCs w:val="18"/>
        </w:rPr>
        <w:t>俞东进</w:t>
      </w:r>
      <w:r w:rsidRPr="00B312D7">
        <w:rPr>
          <w:rFonts w:ascii="EU-BZ" w:hAnsi="EU-BZ" w:hint="eastAsia"/>
          <w:color w:val="000000"/>
          <w:szCs w:val="18"/>
        </w:rPr>
        <w:t>,</w:t>
      </w:r>
      <w:r w:rsidRPr="00B312D7">
        <w:rPr>
          <w:rFonts w:ascii="EU-BZ" w:hAnsi="EU-BZ" w:hint="eastAsia"/>
          <w:color w:val="000000"/>
          <w:szCs w:val="18"/>
        </w:rPr>
        <w:t>金一科</w:t>
      </w:r>
      <w:r w:rsidRPr="00B312D7">
        <w:rPr>
          <w:rFonts w:ascii="EU-BZ" w:hAnsi="EU-BZ" w:hint="eastAsia"/>
          <w:color w:val="000000"/>
          <w:szCs w:val="18"/>
        </w:rPr>
        <w:t>,</w:t>
      </w:r>
      <w:r w:rsidRPr="00B312D7">
        <w:rPr>
          <w:rFonts w:ascii="EU-BZ" w:hAnsi="EU-BZ" w:hint="eastAsia"/>
          <w:color w:val="000000"/>
          <w:szCs w:val="18"/>
        </w:rPr>
        <w:t>袁友伟</w:t>
      </w:r>
      <w:r w:rsidRPr="00B312D7">
        <w:rPr>
          <w:rFonts w:ascii="EU-BZ" w:hAnsi="EU-BZ" w:hint="eastAsia"/>
          <w:color w:val="000000"/>
          <w:szCs w:val="18"/>
        </w:rPr>
        <w:t>.</w:t>
      </w:r>
      <w:r w:rsidRPr="00B312D7">
        <w:rPr>
          <w:rFonts w:ascii="EU-BZ" w:hAnsi="EU-BZ" w:hint="eastAsia"/>
          <w:color w:val="000000"/>
          <w:szCs w:val="18"/>
        </w:rPr>
        <w:t>基于</w:t>
      </w:r>
      <w:proofErr w:type="gramStart"/>
      <w:r w:rsidRPr="00B312D7">
        <w:rPr>
          <w:rFonts w:ascii="EU-BZ" w:hAnsi="EU-BZ" w:hint="eastAsia"/>
          <w:color w:val="000000"/>
          <w:szCs w:val="18"/>
        </w:rPr>
        <w:t>微服务</w:t>
      </w:r>
      <w:proofErr w:type="gramEnd"/>
      <w:r w:rsidRPr="00B312D7">
        <w:rPr>
          <w:rFonts w:ascii="EU-BZ" w:hAnsi="EU-BZ" w:hint="eastAsia"/>
          <w:color w:val="000000"/>
          <w:szCs w:val="18"/>
        </w:rPr>
        <w:t>架构和支持业务过程可靠执行的数据通信方法</w:t>
      </w:r>
      <w:r w:rsidRPr="00B312D7">
        <w:rPr>
          <w:rFonts w:ascii="EU-BZ" w:hAnsi="EU-BZ" w:hint="eastAsia"/>
          <w:color w:val="000000"/>
          <w:szCs w:val="18"/>
        </w:rPr>
        <w:t>[J].</w:t>
      </w:r>
      <w:r w:rsidRPr="00B312D7">
        <w:rPr>
          <w:rFonts w:ascii="EU-BZ" w:hAnsi="EU-BZ" w:hint="eastAsia"/>
          <w:color w:val="000000"/>
          <w:szCs w:val="18"/>
        </w:rPr>
        <w:t>计算机集成制造系统</w:t>
      </w:r>
      <w:r w:rsidRPr="00B312D7">
        <w:rPr>
          <w:rFonts w:ascii="EU-BZ" w:hAnsi="EU-BZ" w:hint="eastAsia"/>
          <w:color w:val="000000"/>
          <w:szCs w:val="18"/>
        </w:rPr>
        <w:t>,2019,25(04):946-953.</w:t>
      </w:r>
    </w:p>
    <w:p w14:paraId="78F33A56" w14:textId="3E503F78" w:rsidR="00932A8D" w:rsidRPr="00602E2A" w:rsidRDefault="00932A8D" w:rsidP="00932A8D">
      <w:pPr>
        <w:ind w:firstLine="420"/>
        <w:rPr>
          <w:rFonts w:ascii="EU-BZ" w:hAnsi="EU-BZ" w:hint="eastAsia"/>
          <w:color w:val="000000"/>
          <w:szCs w:val="18"/>
        </w:rPr>
      </w:pPr>
      <w:r w:rsidRPr="00932A8D">
        <w:rPr>
          <w:rFonts w:ascii="EU-BZ" w:hAnsi="EU-BZ" w:hint="eastAsia"/>
          <w:color w:val="000000"/>
          <w:szCs w:val="18"/>
        </w:rPr>
        <w:t>[</w:t>
      </w:r>
      <w:r>
        <w:rPr>
          <w:rFonts w:ascii="EU-BZ" w:hAnsi="EU-BZ"/>
          <w:color w:val="000000"/>
          <w:szCs w:val="18"/>
        </w:rPr>
        <w:t>5</w:t>
      </w:r>
      <w:r w:rsidRPr="00932A8D">
        <w:rPr>
          <w:rFonts w:ascii="EU-BZ" w:hAnsi="EU-BZ" w:hint="eastAsia"/>
          <w:color w:val="000000"/>
          <w:szCs w:val="18"/>
        </w:rPr>
        <w:t>]</w:t>
      </w:r>
      <w:r w:rsidRPr="00932A8D">
        <w:rPr>
          <w:rFonts w:ascii="EU-BZ" w:hAnsi="EU-BZ" w:hint="eastAsia"/>
          <w:color w:val="000000"/>
          <w:szCs w:val="18"/>
        </w:rPr>
        <w:t>易发胜</w:t>
      </w:r>
      <w:r w:rsidRPr="00932A8D">
        <w:rPr>
          <w:rFonts w:ascii="EU-BZ" w:hAnsi="EU-BZ" w:hint="eastAsia"/>
          <w:color w:val="000000"/>
          <w:szCs w:val="18"/>
        </w:rPr>
        <w:t>,</w:t>
      </w:r>
      <w:r w:rsidRPr="00932A8D">
        <w:rPr>
          <w:rFonts w:ascii="EU-BZ" w:hAnsi="EU-BZ" w:hint="eastAsia"/>
          <w:color w:val="000000"/>
          <w:szCs w:val="18"/>
        </w:rPr>
        <w:t>陈贵海</w:t>
      </w:r>
      <w:r w:rsidRPr="00932A8D">
        <w:rPr>
          <w:rFonts w:ascii="EU-BZ" w:hAnsi="EU-BZ" w:hint="eastAsia"/>
          <w:color w:val="000000"/>
          <w:szCs w:val="18"/>
        </w:rPr>
        <w:t>,</w:t>
      </w:r>
      <w:r w:rsidRPr="00932A8D">
        <w:rPr>
          <w:rFonts w:ascii="EU-BZ" w:hAnsi="EU-BZ" w:hint="eastAsia"/>
          <w:color w:val="000000"/>
          <w:szCs w:val="18"/>
        </w:rPr>
        <w:t>刘明</w:t>
      </w:r>
      <w:r w:rsidRPr="00932A8D">
        <w:rPr>
          <w:rFonts w:ascii="EU-BZ" w:hAnsi="EU-BZ" w:hint="eastAsia"/>
          <w:color w:val="000000"/>
          <w:szCs w:val="18"/>
        </w:rPr>
        <w:t>,</w:t>
      </w:r>
      <w:r w:rsidRPr="00932A8D">
        <w:rPr>
          <w:rFonts w:ascii="EU-BZ" w:hAnsi="EU-BZ" w:hint="eastAsia"/>
          <w:color w:val="000000"/>
          <w:szCs w:val="18"/>
        </w:rPr>
        <w:t>龚海刚</w:t>
      </w:r>
      <w:r w:rsidRPr="00932A8D">
        <w:rPr>
          <w:rFonts w:ascii="EU-BZ" w:hAnsi="EU-BZ" w:hint="eastAsia"/>
          <w:color w:val="000000"/>
          <w:szCs w:val="18"/>
        </w:rPr>
        <w:t>,</w:t>
      </w:r>
      <w:r w:rsidRPr="00932A8D">
        <w:rPr>
          <w:rFonts w:ascii="EU-BZ" w:hAnsi="EU-BZ" w:hint="eastAsia"/>
          <w:color w:val="000000"/>
          <w:szCs w:val="18"/>
        </w:rPr>
        <w:t>曾家智</w:t>
      </w:r>
      <w:r w:rsidRPr="00932A8D">
        <w:rPr>
          <w:rFonts w:ascii="EU-BZ" w:hAnsi="EU-BZ" w:hint="eastAsia"/>
          <w:color w:val="000000"/>
          <w:szCs w:val="18"/>
        </w:rPr>
        <w:t>.</w:t>
      </w:r>
      <w:r w:rsidRPr="00932A8D">
        <w:rPr>
          <w:rFonts w:ascii="EU-BZ" w:hAnsi="EU-BZ" w:hint="eastAsia"/>
          <w:color w:val="000000"/>
          <w:szCs w:val="18"/>
        </w:rPr>
        <w:t>基于服务的网络体系结构的设计和实现</w:t>
      </w:r>
      <w:r w:rsidRPr="00932A8D">
        <w:rPr>
          <w:rFonts w:ascii="EU-BZ" w:hAnsi="EU-BZ" w:hint="eastAsia"/>
          <w:color w:val="000000"/>
          <w:szCs w:val="18"/>
        </w:rPr>
        <w:t>[J].</w:t>
      </w:r>
      <w:r w:rsidRPr="00932A8D">
        <w:rPr>
          <w:rFonts w:ascii="EU-BZ" w:hAnsi="EU-BZ" w:hint="eastAsia"/>
          <w:color w:val="000000"/>
          <w:szCs w:val="18"/>
        </w:rPr>
        <w:t>软件学报</w:t>
      </w:r>
      <w:r w:rsidRPr="00932A8D">
        <w:rPr>
          <w:rFonts w:ascii="EU-BZ" w:hAnsi="EU-BZ" w:hint="eastAsia"/>
          <w:color w:val="000000"/>
          <w:szCs w:val="18"/>
        </w:rPr>
        <w:t>,2008(12):3179-3195.</w:t>
      </w:r>
    </w:p>
    <w:p w14:paraId="19AD172D" w14:textId="195F1A04" w:rsidR="00BE193E" w:rsidRPr="00247501" w:rsidRDefault="00BE193E" w:rsidP="00247501">
      <w:pPr>
        <w:ind w:firstLine="420"/>
        <w:rPr>
          <w:rFonts w:ascii="EU-BZ" w:hAnsi="EU-BZ" w:hint="eastAsia"/>
          <w:color w:val="000000"/>
          <w:szCs w:val="18"/>
        </w:rPr>
      </w:pPr>
    </w:p>
    <w:sectPr w:rsidR="00BE193E" w:rsidRPr="00247501" w:rsidSect="00F73D8D">
      <w:footnotePr>
        <w:numRestart w:val="eachPage"/>
      </w:footnotePr>
      <w:type w:val="continuous"/>
      <w:pgSz w:w="11907" w:h="16840" w:code="9"/>
      <w:pgMar w:top="567" w:right="1418" w:bottom="1247" w:left="1418" w:header="737" w:footer="567" w:gutter="0"/>
      <w:pgNumType w:start="1"/>
      <w:cols w:num="2" w:space="187"/>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543239" w14:textId="77777777" w:rsidR="00AD457E" w:rsidRDefault="00AD457E">
      <w:r>
        <w:separator/>
      </w:r>
    </w:p>
  </w:endnote>
  <w:endnote w:type="continuationSeparator" w:id="0">
    <w:p w14:paraId="00E65E9A" w14:textId="77777777" w:rsidR="00AD457E" w:rsidRDefault="00AD4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algun Gothic Semilight"/>
    <w:charset w:val="88"/>
    <w:family w:val="auto"/>
    <w:pitch w:val="variable"/>
    <w:sig w:usb0="00000000" w:usb1="08080000" w:usb2="00000010" w:usb3="00000000" w:csb0="00100000"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FZDaBiaoSong-B06S">
    <w:altName w:val="Times New Roman"/>
    <w:panose1 w:val="00000000000000000000"/>
    <w:charset w:val="00"/>
    <w:family w:val="roman"/>
    <w:notTrueType/>
    <w:pitch w:val="default"/>
  </w:font>
  <w:font w:name="EU-BZ">
    <w:altName w:val="Times New Roman"/>
    <w:panose1 w:val="00000000000000000000"/>
    <w:charset w:val="00"/>
    <w:family w:val="roman"/>
    <w:notTrueType/>
    <w:pitch w:val="default"/>
  </w:font>
  <w:font w:name="FZShuSong-Z01S">
    <w:altName w:val="Times New Roman"/>
    <w:panose1 w:val="00000000000000000000"/>
    <w:charset w:val="00"/>
    <w:family w:val="roman"/>
    <w:notTrueType/>
    <w:pitch w:val="default"/>
  </w:font>
  <w:font w:name="EU-FZ">
    <w:altName w:val="Times New Roman"/>
    <w:panose1 w:val="00000000000000000000"/>
    <w:charset w:val="00"/>
    <w:family w:val="roman"/>
    <w:notTrueType/>
    <w:pitch w:val="default"/>
  </w:font>
  <w:font w:name="FZHei-B01">
    <w:altName w:val="Times New Roman"/>
    <w:panose1 w:val="00000000000000000000"/>
    <w:charset w:val="00"/>
    <w:family w:val="roman"/>
    <w:notTrueType/>
    <w:pitch w:val="default"/>
  </w:font>
  <w:font w:name="FZKai-Z03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34068" w14:textId="77777777" w:rsidR="00E80BF1" w:rsidRDefault="00E80BF1">
    <w:pPr>
      <w:pStyle w:val="a5"/>
      <w:framePr w:wrap="around" w:vAnchor="text" w:hAnchor="margin" w:xAlign="right" w:y="1"/>
    </w:pPr>
  </w:p>
  <w:p w14:paraId="738A8F8C" w14:textId="77777777" w:rsidR="00E80BF1" w:rsidRDefault="00E80BF1">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8CAA9" w14:textId="77777777" w:rsidR="00E80BF1" w:rsidRDefault="00E80BF1">
    <w:pPr>
      <w:pStyle w:val="a5"/>
      <w:framePr w:wrap="around" w:vAnchor="text" w:hAnchor="margin" w:xAlign="right" w:y="1"/>
    </w:pPr>
  </w:p>
  <w:p w14:paraId="21938AAA" w14:textId="77777777" w:rsidR="00E80BF1" w:rsidRDefault="00E80BF1">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ACB67" w14:textId="6BDCD00D" w:rsidR="00E80BF1" w:rsidRPr="00605D7A" w:rsidRDefault="00B13785" w:rsidP="002D2190">
    <w:pPr>
      <w:pStyle w:val="a5"/>
      <w:ind w:right="357"/>
      <w:rPr>
        <w:rFonts w:ascii="FZKai-Z03S" w:eastAsia="宋体" w:hAnsi="FZKai-Z03S" w:hint="eastAsia"/>
        <w:b/>
        <w:color w:val="000000"/>
        <w:kern w:val="2"/>
        <w:szCs w:val="18"/>
      </w:rPr>
    </w:pPr>
    <w:r w:rsidRPr="00B13785">
      <w:rPr>
        <w:rFonts w:ascii="FZKai-Z03S" w:eastAsia="宋体" w:hAnsi="FZKai-Z03S"/>
        <w:color w:val="000000"/>
        <w:kern w:val="2"/>
        <w:szCs w:val="18"/>
      </w:rPr>
      <w:t xml:space="preserve">* </w:t>
    </w:r>
    <w:r w:rsidRPr="00605D7A">
      <w:rPr>
        <w:rFonts w:ascii="FZKai-Z03S" w:eastAsia="宋体" w:hAnsi="FZKai-Z03S"/>
        <w:b/>
        <w:color w:val="000000"/>
        <w:kern w:val="2"/>
        <w:szCs w:val="18"/>
      </w:rPr>
      <w:t>基金项目</w:t>
    </w:r>
    <w:r w:rsidRPr="00605D7A">
      <w:rPr>
        <w:rFonts w:ascii="FZKai-Z03S" w:eastAsia="宋体" w:hAnsi="FZKai-Z03S" w:hint="eastAsia"/>
        <w:b/>
        <w:color w:val="000000"/>
        <w:kern w:val="2"/>
        <w:szCs w:val="18"/>
      </w:rPr>
      <w:t>:</w:t>
    </w:r>
    <w:r w:rsidRPr="00605D7A">
      <w:rPr>
        <w:rFonts w:ascii="FZKai-Z03S" w:eastAsia="宋体" w:hAnsi="FZKai-Z03S"/>
        <w:b/>
        <w:color w:val="000000"/>
        <w:kern w:val="2"/>
        <w:szCs w:val="18"/>
      </w:rPr>
      <w:t xml:space="preserve"> </w:t>
    </w:r>
    <w:r w:rsidR="002D2190" w:rsidRPr="00B32CCF">
      <w:rPr>
        <w:rFonts w:ascii="FZKai-Z03S" w:eastAsia="宋体" w:hAnsi="FZKai-Z03S" w:hint="eastAsia"/>
        <w:b/>
        <w:color w:val="000000"/>
        <w:kern w:val="2"/>
        <w:szCs w:val="18"/>
      </w:rPr>
      <w:t>黑龙江省自然科学基金资助项目（</w:t>
    </w:r>
    <w:r w:rsidR="002D2190" w:rsidRPr="00B32CCF">
      <w:rPr>
        <w:rFonts w:ascii="FZKai-Z03S" w:eastAsia="宋体" w:hAnsi="FZKai-Z03S" w:hint="eastAsia"/>
        <w:b/>
        <w:color w:val="000000"/>
        <w:kern w:val="2"/>
        <w:szCs w:val="18"/>
      </w:rPr>
      <w:t>QC2018081</w:t>
    </w:r>
    <w:r w:rsidR="002D2190" w:rsidRPr="00B32CCF">
      <w:rPr>
        <w:rFonts w:ascii="FZKai-Z03S" w:eastAsia="宋体" w:hAnsi="FZKai-Z03S" w:hint="eastAsia"/>
        <w:b/>
        <w:color w:val="000000"/>
        <w:kern w:val="2"/>
        <w:szCs w:val="18"/>
      </w:rPr>
      <w:t>）；</w:t>
    </w:r>
    <w:r w:rsidRPr="00605D7A">
      <w:rPr>
        <w:rFonts w:ascii="FZKai-Z03S" w:eastAsia="宋体" w:hAnsi="FZKai-Z03S"/>
        <w:b/>
        <w:color w:val="000000"/>
        <w:kern w:val="2"/>
        <w:szCs w:val="18"/>
      </w:rPr>
      <w:t>国家自然科学基金资助项目</w:t>
    </w:r>
    <w:r w:rsidRPr="00605D7A">
      <w:rPr>
        <w:rFonts w:ascii="FZKai-Z03S" w:eastAsia="宋体" w:hAnsi="FZKai-Z03S"/>
        <w:b/>
        <w:color w:val="000000"/>
        <w:kern w:val="2"/>
        <w:szCs w:val="18"/>
      </w:rPr>
      <w:t>(No. 51375128)</w:t>
    </w:r>
    <w:r w:rsidR="004D2B85" w:rsidRPr="00605D7A">
      <w:rPr>
        <w:rFonts w:ascii="FZKai-Z03S" w:eastAsia="宋体" w:hAnsi="FZKai-Z03S" w:hint="eastAsia"/>
        <w:b/>
        <w:color w:val="000000"/>
        <w:kern w:val="2"/>
        <w:szCs w:val="18"/>
      </w:rPr>
      <w:t>；</w:t>
    </w:r>
    <w:r w:rsidR="002D2190" w:rsidRPr="00605D7A">
      <w:rPr>
        <w:rFonts w:ascii="FZKai-Z03S" w:eastAsia="宋体" w:hAnsi="FZKai-Z03S" w:hint="eastAsia"/>
        <w:b/>
        <w:color w:val="000000"/>
        <w:kern w:val="2"/>
        <w:szCs w:val="18"/>
      </w:rPr>
      <w:t xml:space="preserve"> </w:t>
    </w:r>
  </w:p>
  <w:p w14:paraId="799A112C" w14:textId="3974A40F" w:rsidR="00B13785" w:rsidRPr="002D2190" w:rsidRDefault="002D2190" w:rsidP="002D2190">
    <w:pPr>
      <w:pStyle w:val="a5"/>
      <w:ind w:right="357"/>
      <w:rPr>
        <w:rFonts w:ascii="FZKai-Z03S" w:eastAsia="宋体" w:hAnsi="FZKai-Z03S" w:hint="eastAsia"/>
        <w:color w:val="000000"/>
        <w:kern w:val="2"/>
        <w:szCs w:val="18"/>
      </w:rPr>
    </w:pPr>
    <w:r>
      <w:rPr>
        <w:rFonts w:ascii="FZKai-Z03S" w:eastAsia="宋体" w:hAnsi="FZKai-Z03S"/>
        <w:color w:val="000000"/>
        <w:kern w:val="2"/>
        <w:szCs w:val="18"/>
      </w:rPr>
      <w:t xml:space="preserve">* </w:t>
    </w:r>
    <w:r>
      <w:rPr>
        <w:rFonts w:ascii="FZKai-Z03S" w:eastAsia="宋体" w:hAnsi="FZKai-Z03S"/>
        <w:b/>
        <w:color w:val="000000"/>
        <w:kern w:val="2"/>
        <w:szCs w:val="18"/>
      </w:rPr>
      <w:t>通讯作者</w:t>
    </w:r>
    <w:r>
      <w:rPr>
        <w:rFonts w:ascii="FZKai-Z03S" w:eastAsia="宋体" w:hAnsi="FZKai-Z03S" w:hint="eastAsia"/>
        <w:color w:val="000000"/>
        <w:kern w:val="2"/>
        <w:szCs w:val="18"/>
      </w:rPr>
      <w:t>:</w:t>
    </w:r>
    <w:r>
      <w:rPr>
        <w:rFonts w:ascii="FZKai-Z03S" w:eastAsia="宋体" w:hAnsi="FZKai-Z03S"/>
        <w:color w:val="000000"/>
        <w:kern w:val="2"/>
        <w:szCs w:val="18"/>
      </w:rPr>
      <w:t xml:space="preserve"> </w:t>
    </w:r>
    <w:r>
      <w:rPr>
        <w:rFonts w:ascii="FZKai-Z03S" w:eastAsia="宋体" w:hAnsi="FZKai-Z03S" w:hint="eastAsia"/>
        <w:color w:val="000000"/>
        <w:kern w:val="2"/>
        <w:szCs w:val="18"/>
      </w:rPr>
      <w:t>方舟</w:t>
    </w:r>
    <w:r>
      <w:rPr>
        <w:rFonts w:ascii="FZKai-Z03S" w:eastAsia="宋体" w:hAnsi="FZKai-Z03S"/>
        <w:color w:val="000000"/>
        <w:kern w:val="2"/>
        <w:szCs w:val="18"/>
      </w:rPr>
      <w:t>（</w:t>
    </w:r>
    <w:r>
      <w:rPr>
        <w:rFonts w:ascii="FZKai-Z03S" w:eastAsia="宋体" w:hAnsi="FZKai-Z03S"/>
        <w:color w:val="000000"/>
        <w:kern w:val="2"/>
        <w:szCs w:val="18"/>
      </w:rPr>
      <w:t>1983-</w:t>
    </w:r>
    <w:r>
      <w:rPr>
        <w:rFonts w:ascii="FZKai-Z03S" w:eastAsia="宋体" w:hAnsi="FZKai-Z03S"/>
        <w:color w:val="000000"/>
        <w:kern w:val="2"/>
        <w:szCs w:val="18"/>
      </w:rPr>
      <w:t>）</w:t>
    </w:r>
    <w:r>
      <w:rPr>
        <w:rFonts w:ascii="FZKai-Z03S" w:eastAsia="宋体" w:hAnsi="FZKai-Z03S" w:hint="eastAsia"/>
        <w:color w:val="000000"/>
        <w:kern w:val="2"/>
        <w:szCs w:val="18"/>
      </w:rPr>
      <w:t>，</w:t>
    </w:r>
    <w:r>
      <w:rPr>
        <w:rFonts w:ascii="FZKai-Z03S" w:eastAsia="宋体" w:hAnsi="FZKai-Z03S"/>
        <w:color w:val="000000"/>
        <w:kern w:val="2"/>
        <w:szCs w:val="18"/>
      </w:rPr>
      <w:t>女，</w:t>
    </w:r>
    <w:r>
      <w:rPr>
        <w:rFonts w:ascii="FZKai-Z03S" w:eastAsia="宋体" w:hAnsi="FZKai-Z03S" w:hint="eastAsia"/>
        <w:color w:val="000000"/>
        <w:kern w:val="2"/>
        <w:szCs w:val="18"/>
      </w:rPr>
      <w:t>高级工程师</w:t>
    </w:r>
    <w:r>
      <w:rPr>
        <w:rFonts w:ascii="FZKai-Z03S" w:eastAsia="宋体" w:hAnsi="FZKai-Z03S"/>
        <w:color w:val="000000"/>
        <w:kern w:val="2"/>
        <w:szCs w:val="18"/>
      </w:rPr>
      <w:t>，</w:t>
    </w:r>
    <w:r>
      <w:rPr>
        <w:rFonts w:ascii="FZKai-Z03S" w:eastAsia="宋体" w:hAnsi="FZKai-Z03S" w:hint="eastAsia"/>
        <w:color w:val="000000"/>
        <w:kern w:val="2"/>
        <w:szCs w:val="18"/>
      </w:rPr>
      <w:t>博士，</w:t>
    </w:r>
    <w:r>
      <w:rPr>
        <w:rFonts w:ascii="FZKai-Z03S" w:eastAsia="宋体" w:hAnsi="FZKai-Z03S"/>
        <w:color w:val="000000"/>
        <w:kern w:val="2"/>
        <w:szCs w:val="18"/>
      </w:rPr>
      <w:t>研究方向：</w:t>
    </w:r>
    <w:r>
      <w:rPr>
        <w:rFonts w:ascii="FZKai-Z03S" w:eastAsia="宋体" w:hAnsi="FZKai-Z03S" w:hint="eastAsia"/>
        <w:color w:val="000000"/>
        <w:kern w:val="2"/>
        <w:szCs w:val="18"/>
      </w:rPr>
      <w:t>网路内容安全、服务计算与智能制造。</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74F43A" w14:textId="77777777" w:rsidR="00AD457E" w:rsidRDefault="00AD457E">
      <w:r>
        <w:separator/>
      </w:r>
    </w:p>
  </w:footnote>
  <w:footnote w:type="continuationSeparator" w:id="0">
    <w:p w14:paraId="5B930583" w14:textId="77777777" w:rsidR="00AD457E" w:rsidRDefault="00AD45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DA759C" w14:textId="77777777" w:rsidR="00926F05" w:rsidRDefault="00926F05" w:rsidP="00926F05">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FA6031" w14:textId="77777777" w:rsidR="00926F05" w:rsidRDefault="00926F05" w:rsidP="00926F05">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E49A65B4"/>
    <w:lvl w:ilvl="0">
      <w:start w:val="1"/>
      <w:numFmt w:val="decimal"/>
      <w:lvlText w:val="[%1]"/>
      <w:lvlJc w:val="left"/>
      <w:pPr>
        <w:tabs>
          <w:tab w:val="num" w:pos="420"/>
        </w:tabs>
        <w:ind w:left="420" w:hanging="420"/>
      </w:pPr>
      <w:rPr>
        <w:rFonts w:hint="eastAsia"/>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271466BD"/>
    <w:multiLevelType w:val="multilevel"/>
    <w:tmpl w:val="4104B038"/>
    <w:lvl w:ilvl="0">
      <w:start w:val="4"/>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2" w15:restartNumberingAfterBreak="0">
    <w:nsid w:val="2C950F26"/>
    <w:multiLevelType w:val="hybridMultilevel"/>
    <w:tmpl w:val="B1D82E46"/>
    <w:lvl w:ilvl="0" w:tplc="370E825E">
      <w:start w:val="1"/>
      <w:numFmt w:val="decimal"/>
      <w:lvlText w:val="%1．"/>
      <w:lvlJc w:val="left"/>
      <w:pPr>
        <w:ind w:left="645" w:hanging="360"/>
      </w:pPr>
      <w:rPr>
        <w:rFonts w:eastAsia="宋体" w:hint="default"/>
        <w:color w:val="000000"/>
      </w:rPr>
    </w:lvl>
    <w:lvl w:ilvl="1" w:tplc="04090019" w:tentative="1">
      <w:start w:val="1"/>
      <w:numFmt w:val="lowerLetter"/>
      <w:lvlText w:val="%2)"/>
      <w:lvlJc w:val="left"/>
      <w:pPr>
        <w:ind w:left="1125" w:hanging="420"/>
      </w:pPr>
    </w:lvl>
    <w:lvl w:ilvl="2" w:tplc="0409001B" w:tentative="1">
      <w:start w:val="1"/>
      <w:numFmt w:val="lowerRoman"/>
      <w:lvlText w:val="%3."/>
      <w:lvlJc w:val="right"/>
      <w:pPr>
        <w:ind w:left="1545" w:hanging="420"/>
      </w:pPr>
    </w:lvl>
    <w:lvl w:ilvl="3" w:tplc="0409000F" w:tentative="1">
      <w:start w:val="1"/>
      <w:numFmt w:val="decimal"/>
      <w:lvlText w:val="%4."/>
      <w:lvlJc w:val="left"/>
      <w:pPr>
        <w:ind w:left="1965" w:hanging="420"/>
      </w:pPr>
    </w:lvl>
    <w:lvl w:ilvl="4" w:tplc="04090019" w:tentative="1">
      <w:start w:val="1"/>
      <w:numFmt w:val="lowerLetter"/>
      <w:lvlText w:val="%5)"/>
      <w:lvlJc w:val="left"/>
      <w:pPr>
        <w:ind w:left="2385" w:hanging="420"/>
      </w:pPr>
    </w:lvl>
    <w:lvl w:ilvl="5" w:tplc="0409001B" w:tentative="1">
      <w:start w:val="1"/>
      <w:numFmt w:val="lowerRoman"/>
      <w:lvlText w:val="%6."/>
      <w:lvlJc w:val="right"/>
      <w:pPr>
        <w:ind w:left="2805" w:hanging="420"/>
      </w:pPr>
    </w:lvl>
    <w:lvl w:ilvl="6" w:tplc="0409000F" w:tentative="1">
      <w:start w:val="1"/>
      <w:numFmt w:val="decimal"/>
      <w:lvlText w:val="%7."/>
      <w:lvlJc w:val="left"/>
      <w:pPr>
        <w:ind w:left="3225" w:hanging="420"/>
      </w:pPr>
    </w:lvl>
    <w:lvl w:ilvl="7" w:tplc="04090019" w:tentative="1">
      <w:start w:val="1"/>
      <w:numFmt w:val="lowerLetter"/>
      <w:lvlText w:val="%8)"/>
      <w:lvlJc w:val="left"/>
      <w:pPr>
        <w:ind w:left="3645" w:hanging="420"/>
      </w:pPr>
    </w:lvl>
    <w:lvl w:ilvl="8" w:tplc="0409001B" w:tentative="1">
      <w:start w:val="1"/>
      <w:numFmt w:val="lowerRoman"/>
      <w:lvlText w:val="%9."/>
      <w:lvlJc w:val="right"/>
      <w:pPr>
        <w:ind w:left="4065" w:hanging="420"/>
      </w:pPr>
    </w:lvl>
  </w:abstractNum>
  <w:abstractNum w:abstractNumId="3" w15:restartNumberingAfterBreak="0">
    <w:nsid w:val="4BBC2CA8"/>
    <w:multiLevelType w:val="multilevel"/>
    <w:tmpl w:val="71F65B4C"/>
    <w:lvl w:ilvl="0">
      <w:start w:val="1"/>
      <w:numFmt w:val="decimal"/>
      <w:pStyle w:val="1"/>
      <w:lvlText w:val="%1  "/>
      <w:lvlJc w:val="left"/>
      <w:pPr>
        <w:tabs>
          <w:tab w:val="num" w:pos="360"/>
        </w:tabs>
        <w:ind w:left="0" w:firstLine="0"/>
      </w:pPr>
      <w:rPr>
        <w:rFonts w:ascii="Times New Roman" w:hAnsi="Times New Roman" w:hint="default"/>
        <w:b/>
        <w:i w:val="0"/>
        <w:sz w:val="24"/>
      </w:rPr>
    </w:lvl>
    <w:lvl w:ilvl="1">
      <w:start w:val="1"/>
      <w:numFmt w:val="decimal"/>
      <w:pStyle w:val="2"/>
      <w:lvlText w:val="%1.%2  "/>
      <w:lvlJc w:val="left"/>
      <w:pPr>
        <w:tabs>
          <w:tab w:val="num" w:pos="360"/>
        </w:tabs>
        <w:ind w:left="0" w:firstLine="0"/>
      </w:pPr>
      <w:rPr>
        <w:rFonts w:ascii="Times New Roman" w:hAnsi="Times New Roman" w:hint="default"/>
        <w:b/>
        <w:i w:val="0"/>
        <w:sz w:val="21"/>
      </w:rPr>
    </w:lvl>
    <w:lvl w:ilvl="2">
      <w:start w:val="1"/>
      <w:numFmt w:val="decimal"/>
      <w:pStyle w:val="3"/>
      <w:lvlText w:val="%1.%2.%3  "/>
      <w:lvlJc w:val="left"/>
      <w:pPr>
        <w:tabs>
          <w:tab w:val="num" w:pos="720"/>
        </w:tabs>
        <w:ind w:left="0" w:firstLine="0"/>
      </w:pPr>
      <w:rPr>
        <w:rFonts w:ascii="Times New Roman" w:hAnsi="Times New Roman" w:hint="default"/>
        <w:b w:val="0"/>
        <w:i w:val="0"/>
        <w:sz w:val="21"/>
      </w:rPr>
    </w:lvl>
    <w:lvl w:ilvl="3">
      <w:start w:val="1"/>
      <w:numFmt w:val="decimal"/>
      <w:pStyle w:val="4"/>
      <w:lvlText w:val="%1.%2.%3.%4  "/>
      <w:lvlJc w:val="left"/>
      <w:pPr>
        <w:tabs>
          <w:tab w:val="num" w:pos="720"/>
        </w:tabs>
        <w:ind w:left="0" w:firstLine="0"/>
      </w:pPr>
      <w:rPr>
        <w:rFonts w:ascii="Times New Roman" w:hAnsi="Times New Roman" w:hint="default"/>
        <w:b/>
        <w:i w:val="0"/>
        <w:sz w:val="21"/>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57CF6637"/>
    <w:multiLevelType w:val="hybridMultilevel"/>
    <w:tmpl w:val="7612ECFE"/>
    <w:lvl w:ilvl="0" w:tplc="AA342968">
      <w:start w:val="1"/>
      <w:numFmt w:val="bullet"/>
      <w:pStyle w:val="bulletlist"/>
      <w:lvlText w:val=""/>
      <w:lvlJc w:val="left"/>
      <w:pPr>
        <w:tabs>
          <w:tab w:val="num" w:pos="284"/>
        </w:tabs>
        <w:ind w:left="360" w:hanging="360"/>
      </w:pPr>
      <w:rPr>
        <w:rFonts w:ascii="Symbol" w:hAnsi="Symbol" w:hint="default"/>
      </w:rPr>
    </w:lvl>
    <w:lvl w:ilvl="1" w:tplc="04090003">
      <w:start w:val="1"/>
      <w:numFmt w:val="bullet"/>
      <w:lvlText w:val="o"/>
      <w:lvlJc w:val="left"/>
      <w:pPr>
        <w:tabs>
          <w:tab w:val="num" w:pos="1152"/>
        </w:tabs>
        <w:ind w:left="1152" w:hanging="360"/>
      </w:pPr>
      <w:rPr>
        <w:rFonts w:ascii="Courier New" w:hAnsi="Courier New" w:hint="default"/>
      </w:rPr>
    </w:lvl>
    <w:lvl w:ilvl="2" w:tplc="04090005">
      <w:start w:val="1"/>
      <w:numFmt w:val="bullet"/>
      <w:lvlText w:val=""/>
      <w:lvlJc w:val="left"/>
      <w:pPr>
        <w:tabs>
          <w:tab w:val="num" w:pos="1872"/>
        </w:tabs>
        <w:ind w:left="1872" w:hanging="360"/>
      </w:pPr>
      <w:rPr>
        <w:rFonts w:ascii="Wingdings" w:hAnsi="Wingdings" w:hint="default"/>
      </w:rPr>
    </w:lvl>
    <w:lvl w:ilvl="3" w:tplc="04090001">
      <w:start w:val="1"/>
      <w:numFmt w:val="bullet"/>
      <w:lvlText w:val=""/>
      <w:lvlJc w:val="left"/>
      <w:pPr>
        <w:tabs>
          <w:tab w:val="num" w:pos="2592"/>
        </w:tabs>
        <w:ind w:left="2592" w:hanging="360"/>
      </w:pPr>
      <w:rPr>
        <w:rFonts w:ascii="Symbol" w:hAnsi="Symbol" w:hint="default"/>
      </w:rPr>
    </w:lvl>
    <w:lvl w:ilvl="4" w:tplc="04090003">
      <w:start w:val="1"/>
      <w:numFmt w:val="bullet"/>
      <w:lvlText w:val="o"/>
      <w:lvlJc w:val="left"/>
      <w:pPr>
        <w:tabs>
          <w:tab w:val="num" w:pos="3312"/>
        </w:tabs>
        <w:ind w:left="3312" w:hanging="360"/>
      </w:pPr>
      <w:rPr>
        <w:rFonts w:ascii="Courier New" w:hAnsi="Courier New" w:hint="default"/>
      </w:rPr>
    </w:lvl>
    <w:lvl w:ilvl="5" w:tplc="04090005">
      <w:start w:val="1"/>
      <w:numFmt w:val="bullet"/>
      <w:lvlText w:val=""/>
      <w:lvlJc w:val="left"/>
      <w:pPr>
        <w:tabs>
          <w:tab w:val="num" w:pos="4032"/>
        </w:tabs>
        <w:ind w:left="4032" w:hanging="360"/>
      </w:pPr>
      <w:rPr>
        <w:rFonts w:ascii="Wingdings" w:hAnsi="Wingdings" w:hint="default"/>
      </w:rPr>
    </w:lvl>
    <w:lvl w:ilvl="6" w:tplc="04090001">
      <w:start w:val="1"/>
      <w:numFmt w:val="bullet"/>
      <w:lvlText w:val=""/>
      <w:lvlJc w:val="left"/>
      <w:pPr>
        <w:tabs>
          <w:tab w:val="num" w:pos="4752"/>
        </w:tabs>
        <w:ind w:left="4752" w:hanging="360"/>
      </w:pPr>
      <w:rPr>
        <w:rFonts w:ascii="Symbol" w:hAnsi="Symbol" w:hint="default"/>
      </w:rPr>
    </w:lvl>
    <w:lvl w:ilvl="7" w:tplc="04090003">
      <w:start w:val="1"/>
      <w:numFmt w:val="bullet"/>
      <w:lvlText w:val="o"/>
      <w:lvlJc w:val="left"/>
      <w:pPr>
        <w:tabs>
          <w:tab w:val="num" w:pos="5472"/>
        </w:tabs>
        <w:ind w:left="5472" w:hanging="360"/>
      </w:pPr>
      <w:rPr>
        <w:rFonts w:ascii="Courier New" w:hAnsi="Courier New" w:hint="default"/>
      </w:rPr>
    </w:lvl>
    <w:lvl w:ilvl="8" w:tplc="04090005">
      <w:start w:val="1"/>
      <w:numFmt w:val="bullet"/>
      <w:lvlText w:val=""/>
      <w:lvlJc w:val="left"/>
      <w:pPr>
        <w:tabs>
          <w:tab w:val="num" w:pos="6192"/>
        </w:tabs>
        <w:ind w:left="6192" w:hanging="360"/>
      </w:pPr>
      <w:rPr>
        <w:rFonts w:ascii="Wingdings" w:hAnsi="Wingdings" w:hint="default"/>
      </w:rPr>
    </w:lvl>
  </w:abstractNum>
  <w:abstractNum w:abstractNumId="6" w15:restartNumberingAfterBreak="0">
    <w:nsid w:val="612B6CE2"/>
    <w:multiLevelType w:val="hybridMultilevel"/>
    <w:tmpl w:val="6D32906A"/>
    <w:lvl w:ilvl="0" w:tplc="7988CAD6">
      <w:start w:val="1"/>
      <w:numFmt w:val="decimal"/>
      <w:pStyle w:val="TextofReference"/>
      <w:lvlText w:val="[%1]  "/>
      <w:lvlJc w:val="right"/>
      <w:pPr>
        <w:tabs>
          <w:tab w:val="num" w:pos="29"/>
        </w:tabs>
        <w:ind w:left="29" w:hanging="79"/>
      </w:pPr>
      <w:rPr>
        <w:rFonts w:ascii="Times New Roman" w:eastAsia="宋体" w:hAnsi="Times New Roman" w:hint="default"/>
        <w:b w:val="0"/>
        <w:i w:val="0"/>
        <w:sz w:val="18"/>
      </w:rPr>
    </w:lvl>
    <w:lvl w:ilvl="1" w:tplc="04090019" w:tentative="1">
      <w:start w:val="1"/>
      <w:numFmt w:val="lowerLetter"/>
      <w:lvlText w:val="%2)"/>
      <w:lvlJc w:val="left"/>
      <w:pPr>
        <w:tabs>
          <w:tab w:val="num" w:pos="450"/>
        </w:tabs>
        <w:ind w:left="450" w:hanging="420"/>
      </w:pPr>
    </w:lvl>
    <w:lvl w:ilvl="2" w:tplc="0409001B" w:tentative="1">
      <w:start w:val="1"/>
      <w:numFmt w:val="lowerRoman"/>
      <w:lvlText w:val="%3."/>
      <w:lvlJc w:val="right"/>
      <w:pPr>
        <w:tabs>
          <w:tab w:val="num" w:pos="870"/>
        </w:tabs>
        <w:ind w:left="870" w:hanging="420"/>
      </w:pPr>
    </w:lvl>
    <w:lvl w:ilvl="3" w:tplc="0409000F" w:tentative="1">
      <w:start w:val="1"/>
      <w:numFmt w:val="decimal"/>
      <w:lvlText w:val="%4."/>
      <w:lvlJc w:val="left"/>
      <w:pPr>
        <w:tabs>
          <w:tab w:val="num" w:pos="1290"/>
        </w:tabs>
        <w:ind w:left="1290" w:hanging="420"/>
      </w:pPr>
    </w:lvl>
    <w:lvl w:ilvl="4" w:tplc="04090019" w:tentative="1">
      <w:start w:val="1"/>
      <w:numFmt w:val="lowerLetter"/>
      <w:lvlText w:val="%5)"/>
      <w:lvlJc w:val="left"/>
      <w:pPr>
        <w:tabs>
          <w:tab w:val="num" w:pos="1710"/>
        </w:tabs>
        <w:ind w:left="1710" w:hanging="420"/>
      </w:pPr>
    </w:lvl>
    <w:lvl w:ilvl="5" w:tplc="0409001B" w:tentative="1">
      <w:start w:val="1"/>
      <w:numFmt w:val="lowerRoman"/>
      <w:lvlText w:val="%6."/>
      <w:lvlJc w:val="right"/>
      <w:pPr>
        <w:tabs>
          <w:tab w:val="num" w:pos="2130"/>
        </w:tabs>
        <w:ind w:left="2130" w:hanging="420"/>
      </w:pPr>
    </w:lvl>
    <w:lvl w:ilvl="6" w:tplc="0409000F" w:tentative="1">
      <w:start w:val="1"/>
      <w:numFmt w:val="decimal"/>
      <w:lvlText w:val="%7."/>
      <w:lvlJc w:val="left"/>
      <w:pPr>
        <w:tabs>
          <w:tab w:val="num" w:pos="2550"/>
        </w:tabs>
        <w:ind w:left="2550" w:hanging="420"/>
      </w:pPr>
    </w:lvl>
    <w:lvl w:ilvl="7" w:tplc="04090019" w:tentative="1">
      <w:start w:val="1"/>
      <w:numFmt w:val="lowerLetter"/>
      <w:lvlText w:val="%8)"/>
      <w:lvlJc w:val="left"/>
      <w:pPr>
        <w:tabs>
          <w:tab w:val="num" w:pos="2970"/>
        </w:tabs>
        <w:ind w:left="2970" w:hanging="420"/>
      </w:pPr>
    </w:lvl>
    <w:lvl w:ilvl="8" w:tplc="0409001B" w:tentative="1">
      <w:start w:val="1"/>
      <w:numFmt w:val="lowerRoman"/>
      <w:lvlText w:val="%9."/>
      <w:lvlJc w:val="right"/>
      <w:pPr>
        <w:tabs>
          <w:tab w:val="num" w:pos="3390"/>
        </w:tabs>
        <w:ind w:left="3390" w:hanging="420"/>
      </w:pPr>
    </w:lvl>
  </w:abstractNum>
  <w:abstractNum w:abstractNumId="7" w15:restartNumberingAfterBreak="0">
    <w:nsid w:val="6DCC7C10"/>
    <w:multiLevelType w:val="hybridMultilevel"/>
    <w:tmpl w:val="9D1E396A"/>
    <w:lvl w:ilvl="0" w:tplc="B6DCAE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78A4117"/>
    <w:multiLevelType w:val="hybridMultilevel"/>
    <w:tmpl w:val="6A746314"/>
    <w:lvl w:ilvl="0" w:tplc="13AC1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4"/>
  </w:num>
  <w:num w:numId="4">
    <w:abstractNumId w:val="5"/>
  </w:num>
  <w:num w:numId="5">
    <w:abstractNumId w:val="0"/>
  </w:num>
  <w:num w:numId="6">
    <w:abstractNumId w:val="7"/>
  </w:num>
  <w:num w:numId="7">
    <w:abstractNumId w:val="2"/>
  </w:num>
  <w:num w:numId="8">
    <w:abstractNumId w:val="8"/>
  </w:num>
  <w:num w:numId="9">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5" w:nlCheck="1" w:checkStyle="1"/>
  <w:activeWritingStyle w:appName="MSWord" w:lang="zh-CN" w:vendorID="64" w:dllVersion="5" w:nlCheck="1" w:checkStyle="1"/>
  <w:activeWritingStyle w:appName="MSWord" w:lang="en-US" w:vendorID="64" w:dllVersion="6" w:nlCheck="1" w:checkStyle="1"/>
  <w:activeWritingStyle w:appName="MSWord" w:lang="zh-CN" w:vendorID="64" w:dllVersion="131077"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93"/>
  <w:drawingGridVerticalSpacing w:val="285"/>
  <w:displayHorizontalDrawingGridEvery w:val="0"/>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9A6"/>
    <w:rsid w:val="000016DB"/>
    <w:rsid w:val="00001E38"/>
    <w:rsid w:val="000024B3"/>
    <w:rsid w:val="00003AFA"/>
    <w:rsid w:val="00011018"/>
    <w:rsid w:val="000110E4"/>
    <w:rsid w:val="00011ABF"/>
    <w:rsid w:val="00012AE1"/>
    <w:rsid w:val="0001319C"/>
    <w:rsid w:val="00014295"/>
    <w:rsid w:val="00016964"/>
    <w:rsid w:val="000170F3"/>
    <w:rsid w:val="00020206"/>
    <w:rsid w:val="000222A7"/>
    <w:rsid w:val="0002268E"/>
    <w:rsid w:val="00024639"/>
    <w:rsid w:val="00027E54"/>
    <w:rsid w:val="000315B6"/>
    <w:rsid w:val="00035C0A"/>
    <w:rsid w:val="000372C7"/>
    <w:rsid w:val="0003766A"/>
    <w:rsid w:val="0004248A"/>
    <w:rsid w:val="00043581"/>
    <w:rsid w:val="00044BB1"/>
    <w:rsid w:val="00045637"/>
    <w:rsid w:val="0004598D"/>
    <w:rsid w:val="00051289"/>
    <w:rsid w:val="00051FD7"/>
    <w:rsid w:val="00052E4F"/>
    <w:rsid w:val="000544E3"/>
    <w:rsid w:val="00054766"/>
    <w:rsid w:val="0005545D"/>
    <w:rsid w:val="00057CDA"/>
    <w:rsid w:val="0006283C"/>
    <w:rsid w:val="00064398"/>
    <w:rsid w:val="00065DE9"/>
    <w:rsid w:val="00066177"/>
    <w:rsid w:val="0006619B"/>
    <w:rsid w:val="0006756C"/>
    <w:rsid w:val="00067DA3"/>
    <w:rsid w:val="00067DF4"/>
    <w:rsid w:val="00071B61"/>
    <w:rsid w:val="00072DE7"/>
    <w:rsid w:val="00073004"/>
    <w:rsid w:val="0007416C"/>
    <w:rsid w:val="00074B24"/>
    <w:rsid w:val="00076A57"/>
    <w:rsid w:val="000801BE"/>
    <w:rsid w:val="000803FB"/>
    <w:rsid w:val="00080A10"/>
    <w:rsid w:val="00084DC3"/>
    <w:rsid w:val="000850D5"/>
    <w:rsid w:val="000850DE"/>
    <w:rsid w:val="000878CA"/>
    <w:rsid w:val="00090D43"/>
    <w:rsid w:val="000924B9"/>
    <w:rsid w:val="0009282A"/>
    <w:rsid w:val="000A028B"/>
    <w:rsid w:val="000A245C"/>
    <w:rsid w:val="000A29CE"/>
    <w:rsid w:val="000A2F97"/>
    <w:rsid w:val="000A3745"/>
    <w:rsid w:val="000A59C6"/>
    <w:rsid w:val="000A69D9"/>
    <w:rsid w:val="000B2088"/>
    <w:rsid w:val="000B3CFD"/>
    <w:rsid w:val="000B57B4"/>
    <w:rsid w:val="000B5AA2"/>
    <w:rsid w:val="000B6091"/>
    <w:rsid w:val="000B76E5"/>
    <w:rsid w:val="000C13D9"/>
    <w:rsid w:val="000C17F9"/>
    <w:rsid w:val="000C1C54"/>
    <w:rsid w:val="000C3247"/>
    <w:rsid w:val="000C4DE4"/>
    <w:rsid w:val="000C6675"/>
    <w:rsid w:val="000C6A05"/>
    <w:rsid w:val="000C783A"/>
    <w:rsid w:val="000C78F3"/>
    <w:rsid w:val="000D009A"/>
    <w:rsid w:val="000D2714"/>
    <w:rsid w:val="000D54A1"/>
    <w:rsid w:val="000D78FE"/>
    <w:rsid w:val="000D7D3D"/>
    <w:rsid w:val="000D7E87"/>
    <w:rsid w:val="000E0A22"/>
    <w:rsid w:val="000E1D97"/>
    <w:rsid w:val="000E2035"/>
    <w:rsid w:val="000E75CA"/>
    <w:rsid w:val="000E7910"/>
    <w:rsid w:val="000F10E7"/>
    <w:rsid w:val="000F1C43"/>
    <w:rsid w:val="000F3599"/>
    <w:rsid w:val="000F41FE"/>
    <w:rsid w:val="000F5D30"/>
    <w:rsid w:val="000F76B1"/>
    <w:rsid w:val="000F79C4"/>
    <w:rsid w:val="001050A4"/>
    <w:rsid w:val="00105250"/>
    <w:rsid w:val="00105F25"/>
    <w:rsid w:val="00110C88"/>
    <w:rsid w:val="001112BD"/>
    <w:rsid w:val="00113A6E"/>
    <w:rsid w:val="00115082"/>
    <w:rsid w:val="00125709"/>
    <w:rsid w:val="00126903"/>
    <w:rsid w:val="00126A0C"/>
    <w:rsid w:val="001334E4"/>
    <w:rsid w:val="0013374D"/>
    <w:rsid w:val="00140B41"/>
    <w:rsid w:val="00141536"/>
    <w:rsid w:val="00142628"/>
    <w:rsid w:val="00142FD1"/>
    <w:rsid w:val="00143014"/>
    <w:rsid w:val="00143F2D"/>
    <w:rsid w:val="0014439F"/>
    <w:rsid w:val="00145185"/>
    <w:rsid w:val="00145BD7"/>
    <w:rsid w:val="00146119"/>
    <w:rsid w:val="001461EB"/>
    <w:rsid w:val="00152D89"/>
    <w:rsid w:val="001533C3"/>
    <w:rsid w:val="00155B79"/>
    <w:rsid w:val="00155CF8"/>
    <w:rsid w:val="0015687F"/>
    <w:rsid w:val="00160CCB"/>
    <w:rsid w:val="00163D73"/>
    <w:rsid w:val="00164628"/>
    <w:rsid w:val="0016658B"/>
    <w:rsid w:val="00167A41"/>
    <w:rsid w:val="00170776"/>
    <w:rsid w:val="00170A27"/>
    <w:rsid w:val="00172D03"/>
    <w:rsid w:val="00173928"/>
    <w:rsid w:val="001752FD"/>
    <w:rsid w:val="001765C1"/>
    <w:rsid w:val="00176C4B"/>
    <w:rsid w:val="00176E4E"/>
    <w:rsid w:val="00181F08"/>
    <w:rsid w:val="0018298F"/>
    <w:rsid w:val="001829BE"/>
    <w:rsid w:val="00183420"/>
    <w:rsid w:val="00183B00"/>
    <w:rsid w:val="00183BE3"/>
    <w:rsid w:val="00183E0D"/>
    <w:rsid w:val="00184682"/>
    <w:rsid w:val="00185345"/>
    <w:rsid w:val="0018674A"/>
    <w:rsid w:val="00187788"/>
    <w:rsid w:val="00190815"/>
    <w:rsid w:val="001914BE"/>
    <w:rsid w:val="00191D15"/>
    <w:rsid w:val="00193748"/>
    <w:rsid w:val="00194E36"/>
    <w:rsid w:val="0019516E"/>
    <w:rsid w:val="0019730E"/>
    <w:rsid w:val="001973E5"/>
    <w:rsid w:val="001A1CD9"/>
    <w:rsid w:val="001A2FD7"/>
    <w:rsid w:val="001A3D33"/>
    <w:rsid w:val="001A6254"/>
    <w:rsid w:val="001B1236"/>
    <w:rsid w:val="001B280B"/>
    <w:rsid w:val="001B31DB"/>
    <w:rsid w:val="001B3754"/>
    <w:rsid w:val="001B392F"/>
    <w:rsid w:val="001B3C44"/>
    <w:rsid w:val="001B602A"/>
    <w:rsid w:val="001B6939"/>
    <w:rsid w:val="001B6A5F"/>
    <w:rsid w:val="001C23B1"/>
    <w:rsid w:val="001C29D9"/>
    <w:rsid w:val="001C7408"/>
    <w:rsid w:val="001C7F20"/>
    <w:rsid w:val="001D1619"/>
    <w:rsid w:val="001D1C73"/>
    <w:rsid w:val="001D2F3D"/>
    <w:rsid w:val="001D2FCF"/>
    <w:rsid w:val="001D454C"/>
    <w:rsid w:val="001D454D"/>
    <w:rsid w:val="001D4C45"/>
    <w:rsid w:val="001D5B52"/>
    <w:rsid w:val="001D6C1D"/>
    <w:rsid w:val="001D78F9"/>
    <w:rsid w:val="001E0044"/>
    <w:rsid w:val="001E135E"/>
    <w:rsid w:val="001E34EB"/>
    <w:rsid w:val="001E378E"/>
    <w:rsid w:val="001E7F04"/>
    <w:rsid w:val="001F0441"/>
    <w:rsid w:val="001F0A68"/>
    <w:rsid w:val="001F0AB7"/>
    <w:rsid w:val="001F15B3"/>
    <w:rsid w:val="001F2FAD"/>
    <w:rsid w:val="001F3A39"/>
    <w:rsid w:val="001F68A9"/>
    <w:rsid w:val="00201A34"/>
    <w:rsid w:val="002024EC"/>
    <w:rsid w:val="00206906"/>
    <w:rsid w:val="002104CC"/>
    <w:rsid w:val="00210645"/>
    <w:rsid w:val="002110A4"/>
    <w:rsid w:val="00211F01"/>
    <w:rsid w:val="002154A0"/>
    <w:rsid w:val="002157D9"/>
    <w:rsid w:val="00216229"/>
    <w:rsid w:val="00217A3A"/>
    <w:rsid w:val="00217AA9"/>
    <w:rsid w:val="00220737"/>
    <w:rsid w:val="002230AF"/>
    <w:rsid w:val="00223A32"/>
    <w:rsid w:val="0022421E"/>
    <w:rsid w:val="0022588D"/>
    <w:rsid w:val="00227BEA"/>
    <w:rsid w:val="00237810"/>
    <w:rsid w:val="00242F09"/>
    <w:rsid w:val="00244053"/>
    <w:rsid w:val="0024660F"/>
    <w:rsid w:val="00247501"/>
    <w:rsid w:val="00250D46"/>
    <w:rsid w:val="00255C87"/>
    <w:rsid w:val="00262EF1"/>
    <w:rsid w:val="00265993"/>
    <w:rsid w:val="00265B5A"/>
    <w:rsid w:val="00266CF1"/>
    <w:rsid w:val="0026746D"/>
    <w:rsid w:val="0027157D"/>
    <w:rsid w:val="00272FE6"/>
    <w:rsid w:val="00275177"/>
    <w:rsid w:val="002751AB"/>
    <w:rsid w:val="0027647D"/>
    <w:rsid w:val="0027709E"/>
    <w:rsid w:val="00280C9F"/>
    <w:rsid w:val="002814E0"/>
    <w:rsid w:val="00284349"/>
    <w:rsid w:val="00284946"/>
    <w:rsid w:val="002855EC"/>
    <w:rsid w:val="00285A14"/>
    <w:rsid w:val="002910D1"/>
    <w:rsid w:val="002917A4"/>
    <w:rsid w:val="00291A88"/>
    <w:rsid w:val="002949B9"/>
    <w:rsid w:val="00295E14"/>
    <w:rsid w:val="0029606C"/>
    <w:rsid w:val="002979DD"/>
    <w:rsid w:val="002A3C03"/>
    <w:rsid w:val="002A5FA4"/>
    <w:rsid w:val="002A6F5E"/>
    <w:rsid w:val="002A7682"/>
    <w:rsid w:val="002A7E45"/>
    <w:rsid w:val="002B0950"/>
    <w:rsid w:val="002B1063"/>
    <w:rsid w:val="002B3343"/>
    <w:rsid w:val="002C2283"/>
    <w:rsid w:val="002C3CFD"/>
    <w:rsid w:val="002C4675"/>
    <w:rsid w:val="002C5558"/>
    <w:rsid w:val="002C5CFC"/>
    <w:rsid w:val="002C64E5"/>
    <w:rsid w:val="002D0DB9"/>
    <w:rsid w:val="002D2190"/>
    <w:rsid w:val="002D5E68"/>
    <w:rsid w:val="002D6A2C"/>
    <w:rsid w:val="002D7730"/>
    <w:rsid w:val="002E0FBF"/>
    <w:rsid w:val="002E1C8D"/>
    <w:rsid w:val="002E3D8F"/>
    <w:rsid w:val="002E4CF5"/>
    <w:rsid w:val="002E522B"/>
    <w:rsid w:val="002E6473"/>
    <w:rsid w:val="002F365B"/>
    <w:rsid w:val="002F4D42"/>
    <w:rsid w:val="002F4F26"/>
    <w:rsid w:val="002F5025"/>
    <w:rsid w:val="002F521B"/>
    <w:rsid w:val="002F5CFA"/>
    <w:rsid w:val="002F68D0"/>
    <w:rsid w:val="002F69E2"/>
    <w:rsid w:val="002F7A4A"/>
    <w:rsid w:val="003004ED"/>
    <w:rsid w:val="003029E1"/>
    <w:rsid w:val="00303878"/>
    <w:rsid w:val="00303E1D"/>
    <w:rsid w:val="00307125"/>
    <w:rsid w:val="00307DD4"/>
    <w:rsid w:val="0031073C"/>
    <w:rsid w:val="00310AAA"/>
    <w:rsid w:val="00311094"/>
    <w:rsid w:val="00311A80"/>
    <w:rsid w:val="00311F9E"/>
    <w:rsid w:val="00312CE8"/>
    <w:rsid w:val="00313524"/>
    <w:rsid w:val="0031411F"/>
    <w:rsid w:val="00314911"/>
    <w:rsid w:val="003153B4"/>
    <w:rsid w:val="00315B66"/>
    <w:rsid w:val="0032043F"/>
    <w:rsid w:val="00320C0A"/>
    <w:rsid w:val="00320ECA"/>
    <w:rsid w:val="0032160C"/>
    <w:rsid w:val="00321DD4"/>
    <w:rsid w:val="0032209E"/>
    <w:rsid w:val="0032280A"/>
    <w:rsid w:val="00324D40"/>
    <w:rsid w:val="0033029E"/>
    <w:rsid w:val="0033167C"/>
    <w:rsid w:val="00332EC8"/>
    <w:rsid w:val="00332F94"/>
    <w:rsid w:val="0033367F"/>
    <w:rsid w:val="003345B3"/>
    <w:rsid w:val="00337229"/>
    <w:rsid w:val="00341170"/>
    <w:rsid w:val="0034410F"/>
    <w:rsid w:val="00347A0A"/>
    <w:rsid w:val="00350B55"/>
    <w:rsid w:val="00352D0F"/>
    <w:rsid w:val="003544D3"/>
    <w:rsid w:val="003550E2"/>
    <w:rsid w:val="00355775"/>
    <w:rsid w:val="00356B5C"/>
    <w:rsid w:val="00360542"/>
    <w:rsid w:val="00362058"/>
    <w:rsid w:val="00362C5D"/>
    <w:rsid w:val="00363BB7"/>
    <w:rsid w:val="00364B2A"/>
    <w:rsid w:val="00364CB0"/>
    <w:rsid w:val="00365026"/>
    <w:rsid w:val="003650E5"/>
    <w:rsid w:val="00365153"/>
    <w:rsid w:val="0036531E"/>
    <w:rsid w:val="00367286"/>
    <w:rsid w:val="0037283A"/>
    <w:rsid w:val="00372FE6"/>
    <w:rsid w:val="00373B54"/>
    <w:rsid w:val="00373E5D"/>
    <w:rsid w:val="003753D1"/>
    <w:rsid w:val="00375CDB"/>
    <w:rsid w:val="00381C71"/>
    <w:rsid w:val="00383F33"/>
    <w:rsid w:val="00384B2F"/>
    <w:rsid w:val="0038565D"/>
    <w:rsid w:val="00391016"/>
    <w:rsid w:val="003912C9"/>
    <w:rsid w:val="0039287F"/>
    <w:rsid w:val="003938B0"/>
    <w:rsid w:val="00394B17"/>
    <w:rsid w:val="00394FBE"/>
    <w:rsid w:val="00397DC0"/>
    <w:rsid w:val="003A17F4"/>
    <w:rsid w:val="003A2341"/>
    <w:rsid w:val="003A3570"/>
    <w:rsid w:val="003A35C7"/>
    <w:rsid w:val="003A753A"/>
    <w:rsid w:val="003B3558"/>
    <w:rsid w:val="003B5CE9"/>
    <w:rsid w:val="003B75D2"/>
    <w:rsid w:val="003C0AB9"/>
    <w:rsid w:val="003C1B64"/>
    <w:rsid w:val="003C2F93"/>
    <w:rsid w:val="003C48E6"/>
    <w:rsid w:val="003D06AC"/>
    <w:rsid w:val="003D2B5D"/>
    <w:rsid w:val="003D32EA"/>
    <w:rsid w:val="003D3CC1"/>
    <w:rsid w:val="003D47F6"/>
    <w:rsid w:val="003D55B4"/>
    <w:rsid w:val="003E056E"/>
    <w:rsid w:val="003E3216"/>
    <w:rsid w:val="003E4DA9"/>
    <w:rsid w:val="003E5FB8"/>
    <w:rsid w:val="003F0613"/>
    <w:rsid w:val="003F0EAC"/>
    <w:rsid w:val="003F1B3B"/>
    <w:rsid w:val="003F1EEA"/>
    <w:rsid w:val="003F32C2"/>
    <w:rsid w:val="003F3E1E"/>
    <w:rsid w:val="003F5391"/>
    <w:rsid w:val="003F5461"/>
    <w:rsid w:val="00401145"/>
    <w:rsid w:val="00402911"/>
    <w:rsid w:val="00406A44"/>
    <w:rsid w:val="00410BF8"/>
    <w:rsid w:val="00410C2D"/>
    <w:rsid w:val="00412498"/>
    <w:rsid w:val="00415C4F"/>
    <w:rsid w:val="00415F30"/>
    <w:rsid w:val="0041787C"/>
    <w:rsid w:val="00420383"/>
    <w:rsid w:val="004212CF"/>
    <w:rsid w:val="004212F5"/>
    <w:rsid w:val="0042141E"/>
    <w:rsid w:val="00422092"/>
    <w:rsid w:val="00423ABE"/>
    <w:rsid w:val="004279A6"/>
    <w:rsid w:val="00432187"/>
    <w:rsid w:val="0043359A"/>
    <w:rsid w:val="00436E78"/>
    <w:rsid w:val="0043712C"/>
    <w:rsid w:val="00437BF0"/>
    <w:rsid w:val="00440109"/>
    <w:rsid w:val="00440651"/>
    <w:rsid w:val="004413E8"/>
    <w:rsid w:val="004418A8"/>
    <w:rsid w:val="00441D6E"/>
    <w:rsid w:val="00446ADB"/>
    <w:rsid w:val="00450633"/>
    <w:rsid w:val="00452372"/>
    <w:rsid w:val="00452C65"/>
    <w:rsid w:val="00457535"/>
    <w:rsid w:val="004608E5"/>
    <w:rsid w:val="00460972"/>
    <w:rsid w:val="0046210E"/>
    <w:rsid w:val="00465769"/>
    <w:rsid w:val="00465C15"/>
    <w:rsid w:val="00471C08"/>
    <w:rsid w:val="00472A23"/>
    <w:rsid w:val="004737A2"/>
    <w:rsid w:val="00475EE2"/>
    <w:rsid w:val="004817D3"/>
    <w:rsid w:val="004825AA"/>
    <w:rsid w:val="00486828"/>
    <w:rsid w:val="004944B2"/>
    <w:rsid w:val="004948B6"/>
    <w:rsid w:val="004952CC"/>
    <w:rsid w:val="00495684"/>
    <w:rsid w:val="004A0D4F"/>
    <w:rsid w:val="004A0FF4"/>
    <w:rsid w:val="004A2882"/>
    <w:rsid w:val="004A2AEB"/>
    <w:rsid w:val="004A2B3F"/>
    <w:rsid w:val="004A4BD2"/>
    <w:rsid w:val="004A5B1F"/>
    <w:rsid w:val="004A5D25"/>
    <w:rsid w:val="004A5E65"/>
    <w:rsid w:val="004A6B7B"/>
    <w:rsid w:val="004B08B4"/>
    <w:rsid w:val="004B152D"/>
    <w:rsid w:val="004B419C"/>
    <w:rsid w:val="004B463A"/>
    <w:rsid w:val="004C3BD1"/>
    <w:rsid w:val="004C449D"/>
    <w:rsid w:val="004C4C24"/>
    <w:rsid w:val="004C4CC9"/>
    <w:rsid w:val="004C6EB9"/>
    <w:rsid w:val="004D04B0"/>
    <w:rsid w:val="004D2B85"/>
    <w:rsid w:val="004D4480"/>
    <w:rsid w:val="004D5217"/>
    <w:rsid w:val="004D5795"/>
    <w:rsid w:val="004D5D73"/>
    <w:rsid w:val="004D6A64"/>
    <w:rsid w:val="004E1A9A"/>
    <w:rsid w:val="004E2018"/>
    <w:rsid w:val="004E400D"/>
    <w:rsid w:val="004E44C0"/>
    <w:rsid w:val="004E602C"/>
    <w:rsid w:val="004E728B"/>
    <w:rsid w:val="004F0637"/>
    <w:rsid w:val="004F0F70"/>
    <w:rsid w:val="004F167C"/>
    <w:rsid w:val="004F2247"/>
    <w:rsid w:val="004F3069"/>
    <w:rsid w:val="004F3D48"/>
    <w:rsid w:val="004F59C0"/>
    <w:rsid w:val="00503D34"/>
    <w:rsid w:val="0051014F"/>
    <w:rsid w:val="005106D2"/>
    <w:rsid w:val="005109FD"/>
    <w:rsid w:val="00513F85"/>
    <w:rsid w:val="00514349"/>
    <w:rsid w:val="0051569E"/>
    <w:rsid w:val="00515E9D"/>
    <w:rsid w:val="00522458"/>
    <w:rsid w:val="00522AA9"/>
    <w:rsid w:val="00523ED7"/>
    <w:rsid w:val="00523FAB"/>
    <w:rsid w:val="005265FC"/>
    <w:rsid w:val="00526878"/>
    <w:rsid w:val="00527AF3"/>
    <w:rsid w:val="005316E3"/>
    <w:rsid w:val="0053259F"/>
    <w:rsid w:val="00532A18"/>
    <w:rsid w:val="00535BB7"/>
    <w:rsid w:val="005371E2"/>
    <w:rsid w:val="005401D9"/>
    <w:rsid w:val="00540226"/>
    <w:rsid w:val="00541347"/>
    <w:rsid w:val="00541919"/>
    <w:rsid w:val="00542044"/>
    <w:rsid w:val="005457E2"/>
    <w:rsid w:val="00547120"/>
    <w:rsid w:val="00547AA7"/>
    <w:rsid w:val="0055019F"/>
    <w:rsid w:val="0055214A"/>
    <w:rsid w:val="00553E16"/>
    <w:rsid w:val="00560ACA"/>
    <w:rsid w:val="00561BD9"/>
    <w:rsid w:val="00565870"/>
    <w:rsid w:val="00566405"/>
    <w:rsid w:val="0056748F"/>
    <w:rsid w:val="005679DE"/>
    <w:rsid w:val="005701CB"/>
    <w:rsid w:val="00572302"/>
    <w:rsid w:val="005741FE"/>
    <w:rsid w:val="005769A0"/>
    <w:rsid w:val="00581C31"/>
    <w:rsid w:val="00586C96"/>
    <w:rsid w:val="00587A85"/>
    <w:rsid w:val="00591D63"/>
    <w:rsid w:val="00593DE4"/>
    <w:rsid w:val="005955BA"/>
    <w:rsid w:val="005A0526"/>
    <w:rsid w:val="005A0748"/>
    <w:rsid w:val="005A10F8"/>
    <w:rsid w:val="005A13D4"/>
    <w:rsid w:val="005A2FDE"/>
    <w:rsid w:val="005A48DF"/>
    <w:rsid w:val="005A67D2"/>
    <w:rsid w:val="005B3C77"/>
    <w:rsid w:val="005B4380"/>
    <w:rsid w:val="005B4E62"/>
    <w:rsid w:val="005B7EBE"/>
    <w:rsid w:val="005C0929"/>
    <w:rsid w:val="005C4ACF"/>
    <w:rsid w:val="005C631D"/>
    <w:rsid w:val="005C764D"/>
    <w:rsid w:val="005D0EF3"/>
    <w:rsid w:val="005D107B"/>
    <w:rsid w:val="005D1FA8"/>
    <w:rsid w:val="005D31E5"/>
    <w:rsid w:val="005D3575"/>
    <w:rsid w:val="005E2D76"/>
    <w:rsid w:val="005E4865"/>
    <w:rsid w:val="005E60CD"/>
    <w:rsid w:val="005E7C04"/>
    <w:rsid w:val="005F2127"/>
    <w:rsid w:val="005F2356"/>
    <w:rsid w:val="005F4229"/>
    <w:rsid w:val="005F55FD"/>
    <w:rsid w:val="005F6D17"/>
    <w:rsid w:val="005F792E"/>
    <w:rsid w:val="006002A1"/>
    <w:rsid w:val="006010DE"/>
    <w:rsid w:val="00601BDA"/>
    <w:rsid w:val="00602E2A"/>
    <w:rsid w:val="00602E6F"/>
    <w:rsid w:val="00603280"/>
    <w:rsid w:val="00605D7A"/>
    <w:rsid w:val="006066B3"/>
    <w:rsid w:val="0060799F"/>
    <w:rsid w:val="0061184C"/>
    <w:rsid w:val="006119AD"/>
    <w:rsid w:val="00611E69"/>
    <w:rsid w:val="00613966"/>
    <w:rsid w:val="00614653"/>
    <w:rsid w:val="00615F2B"/>
    <w:rsid w:val="00615F99"/>
    <w:rsid w:val="0061673C"/>
    <w:rsid w:val="0062193A"/>
    <w:rsid w:val="00625183"/>
    <w:rsid w:val="006277A5"/>
    <w:rsid w:val="00627BA2"/>
    <w:rsid w:val="00630351"/>
    <w:rsid w:val="00632926"/>
    <w:rsid w:val="00636F42"/>
    <w:rsid w:val="0063727F"/>
    <w:rsid w:val="00641692"/>
    <w:rsid w:val="00645732"/>
    <w:rsid w:val="00645E78"/>
    <w:rsid w:val="006464F3"/>
    <w:rsid w:val="00650E68"/>
    <w:rsid w:val="00651A59"/>
    <w:rsid w:val="00653FF4"/>
    <w:rsid w:val="00656215"/>
    <w:rsid w:val="00660914"/>
    <w:rsid w:val="00661EAF"/>
    <w:rsid w:val="00665A8A"/>
    <w:rsid w:val="00667E0C"/>
    <w:rsid w:val="006742B1"/>
    <w:rsid w:val="0067634D"/>
    <w:rsid w:val="00682D10"/>
    <w:rsid w:val="006837F2"/>
    <w:rsid w:val="0068499B"/>
    <w:rsid w:val="00687DAE"/>
    <w:rsid w:val="00687DC4"/>
    <w:rsid w:val="0069031A"/>
    <w:rsid w:val="00690674"/>
    <w:rsid w:val="00690E4E"/>
    <w:rsid w:val="006966ED"/>
    <w:rsid w:val="00696C60"/>
    <w:rsid w:val="006A08B9"/>
    <w:rsid w:val="006A0CE4"/>
    <w:rsid w:val="006A1FE6"/>
    <w:rsid w:val="006A2B0A"/>
    <w:rsid w:val="006A3526"/>
    <w:rsid w:val="006A387B"/>
    <w:rsid w:val="006A4B74"/>
    <w:rsid w:val="006B24A7"/>
    <w:rsid w:val="006B2BEC"/>
    <w:rsid w:val="006B6A8A"/>
    <w:rsid w:val="006B7C1E"/>
    <w:rsid w:val="006C036C"/>
    <w:rsid w:val="006C246B"/>
    <w:rsid w:val="006C3A57"/>
    <w:rsid w:val="006C3B35"/>
    <w:rsid w:val="006C4109"/>
    <w:rsid w:val="006C5A93"/>
    <w:rsid w:val="006D0C1F"/>
    <w:rsid w:val="006D1008"/>
    <w:rsid w:val="006D254D"/>
    <w:rsid w:val="006D2A23"/>
    <w:rsid w:val="006D2FE6"/>
    <w:rsid w:val="006D3974"/>
    <w:rsid w:val="006D4F9C"/>
    <w:rsid w:val="006D5A02"/>
    <w:rsid w:val="006D6153"/>
    <w:rsid w:val="006D6C5C"/>
    <w:rsid w:val="006D7694"/>
    <w:rsid w:val="006D7FE8"/>
    <w:rsid w:val="006E04C3"/>
    <w:rsid w:val="006E0941"/>
    <w:rsid w:val="006E2BEB"/>
    <w:rsid w:val="006E3A61"/>
    <w:rsid w:val="006E4DAC"/>
    <w:rsid w:val="006E7F04"/>
    <w:rsid w:val="006F08AB"/>
    <w:rsid w:val="006F0E57"/>
    <w:rsid w:val="006F19C6"/>
    <w:rsid w:val="006F1F86"/>
    <w:rsid w:val="006F32DF"/>
    <w:rsid w:val="006F40CB"/>
    <w:rsid w:val="0070173E"/>
    <w:rsid w:val="007029F3"/>
    <w:rsid w:val="00703969"/>
    <w:rsid w:val="00703F7B"/>
    <w:rsid w:val="00704B27"/>
    <w:rsid w:val="00705DC8"/>
    <w:rsid w:val="0071040C"/>
    <w:rsid w:val="00711A20"/>
    <w:rsid w:val="007136A8"/>
    <w:rsid w:val="007154B7"/>
    <w:rsid w:val="00717096"/>
    <w:rsid w:val="00717565"/>
    <w:rsid w:val="00717C3A"/>
    <w:rsid w:val="00721B0F"/>
    <w:rsid w:val="00723F34"/>
    <w:rsid w:val="00724698"/>
    <w:rsid w:val="00724F92"/>
    <w:rsid w:val="00727199"/>
    <w:rsid w:val="00733C2B"/>
    <w:rsid w:val="00733C59"/>
    <w:rsid w:val="00733D5C"/>
    <w:rsid w:val="00734D49"/>
    <w:rsid w:val="0073595A"/>
    <w:rsid w:val="00736487"/>
    <w:rsid w:val="0073704B"/>
    <w:rsid w:val="00737AF7"/>
    <w:rsid w:val="00740F3E"/>
    <w:rsid w:val="0074241B"/>
    <w:rsid w:val="00743914"/>
    <w:rsid w:val="0075124E"/>
    <w:rsid w:val="0075193D"/>
    <w:rsid w:val="007567AD"/>
    <w:rsid w:val="0075783D"/>
    <w:rsid w:val="00757DF6"/>
    <w:rsid w:val="00757DFC"/>
    <w:rsid w:val="00760942"/>
    <w:rsid w:val="00772D2E"/>
    <w:rsid w:val="007738EF"/>
    <w:rsid w:val="00773F98"/>
    <w:rsid w:val="0077523E"/>
    <w:rsid w:val="00777EB3"/>
    <w:rsid w:val="00781E2F"/>
    <w:rsid w:val="007822F9"/>
    <w:rsid w:val="00782FDC"/>
    <w:rsid w:val="00785D35"/>
    <w:rsid w:val="00785EA9"/>
    <w:rsid w:val="00787CE0"/>
    <w:rsid w:val="0079605D"/>
    <w:rsid w:val="007A5236"/>
    <w:rsid w:val="007A658E"/>
    <w:rsid w:val="007B08A4"/>
    <w:rsid w:val="007B0CE0"/>
    <w:rsid w:val="007B1830"/>
    <w:rsid w:val="007B3011"/>
    <w:rsid w:val="007B3E56"/>
    <w:rsid w:val="007B5C17"/>
    <w:rsid w:val="007B6315"/>
    <w:rsid w:val="007C0E24"/>
    <w:rsid w:val="007C20CF"/>
    <w:rsid w:val="007C478B"/>
    <w:rsid w:val="007C502C"/>
    <w:rsid w:val="007C56A5"/>
    <w:rsid w:val="007C7305"/>
    <w:rsid w:val="007C7C95"/>
    <w:rsid w:val="007D038D"/>
    <w:rsid w:val="007D050A"/>
    <w:rsid w:val="007D0A53"/>
    <w:rsid w:val="007D0E22"/>
    <w:rsid w:val="007D2B21"/>
    <w:rsid w:val="007D34AE"/>
    <w:rsid w:val="007D563E"/>
    <w:rsid w:val="007D738A"/>
    <w:rsid w:val="007D74A0"/>
    <w:rsid w:val="007E033D"/>
    <w:rsid w:val="007E2FA5"/>
    <w:rsid w:val="007E3497"/>
    <w:rsid w:val="007E45E8"/>
    <w:rsid w:val="007F09BC"/>
    <w:rsid w:val="007F3720"/>
    <w:rsid w:val="007F42D6"/>
    <w:rsid w:val="007F45E6"/>
    <w:rsid w:val="007F622F"/>
    <w:rsid w:val="007F6C18"/>
    <w:rsid w:val="007F7097"/>
    <w:rsid w:val="0080486D"/>
    <w:rsid w:val="00806196"/>
    <w:rsid w:val="00806B7A"/>
    <w:rsid w:val="00806EEA"/>
    <w:rsid w:val="008073B3"/>
    <w:rsid w:val="00807A9F"/>
    <w:rsid w:val="00807C78"/>
    <w:rsid w:val="0081011E"/>
    <w:rsid w:val="00810FD3"/>
    <w:rsid w:val="00812056"/>
    <w:rsid w:val="00812BFE"/>
    <w:rsid w:val="0081304F"/>
    <w:rsid w:val="0081315F"/>
    <w:rsid w:val="008139C6"/>
    <w:rsid w:val="008144DB"/>
    <w:rsid w:val="00816059"/>
    <w:rsid w:val="008200D3"/>
    <w:rsid w:val="00823859"/>
    <w:rsid w:val="008253C5"/>
    <w:rsid w:val="00825CC5"/>
    <w:rsid w:val="00825D29"/>
    <w:rsid w:val="00827E57"/>
    <w:rsid w:val="00830021"/>
    <w:rsid w:val="008328AB"/>
    <w:rsid w:val="0083511A"/>
    <w:rsid w:val="0083682B"/>
    <w:rsid w:val="00842275"/>
    <w:rsid w:val="00844CAD"/>
    <w:rsid w:val="00844E00"/>
    <w:rsid w:val="008476E8"/>
    <w:rsid w:val="00847859"/>
    <w:rsid w:val="00847B3F"/>
    <w:rsid w:val="0085281D"/>
    <w:rsid w:val="008528FD"/>
    <w:rsid w:val="00854F8F"/>
    <w:rsid w:val="00857228"/>
    <w:rsid w:val="00857626"/>
    <w:rsid w:val="008601F7"/>
    <w:rsid w:val="0086097B"/>
    <w:rsid w:val="00861512"/>
    <w:rsid w:val="008630D8"/>
    <w:rsid w:val="00865627"/>
    <w:rsid w:val="008708B7"/>
    <w:rsid w:val="00871E3A"/>
    <w:rsid w:val="008725F8"/>
    <w:rsid w:val="00874374"/>
    <w:rsid w:val="0087786C"/>
    <w:rsid w:val="00880427"/>
    <w:rsid w:val="0088160B"/>
    <w:rsid w:val="008908C4"/>
    <w:rsid w:val="00892415"/>
    <w:rsid w:val="00893299"/>
    <w:rsid w:val="00893F24"/>
    <w:rsid w:val="00895158"/>
    <w:rsid w:val="00897F5A"/>
    <w:rsid w:val="008A004C"/>
    <w:rsid w:val="008A0A4A"/>
    <w:rsid w:val="008A1260"/>
    <w:rsid w:val="008A1DC5"/>
    <w:rsid w:val="008A6B12"/>
    <w:rsid w:val="008A6E4F"/>
    <w:rsid w:val="008B0B59"/>
    <w:rsid w:val="008B13F4"/>
    <w:rsid w:val="008B7155"/>
    <w:rsid w:val="008B735C"/>
    <w:rsid w:val="008B7604"/>
    <w:rsid w:val="008B7BB9"/>
    <w:rsid w:val="008C03FF"/>
    <w:rsid w:val="008C0F92"/>
    <w:rsid w:val="008C17DF"/>
    <w:rsid w:val="008C28B5"/>
    <w:rsid w:val="008C50DD"/>
    <w:rsid w:val="008C5669"/>
    <w:rsid w:val="008C6016"/>
    <w:rsid w:val="008D160A"/>
    <w:rsid w:val="008E07E2"/>
    <w:rsid w:val="008E1B3F"/>
    <w:rsid w:val="008E1D8A"/>
    <w:rsid w:val="008E33C9"/>
    <w:rsid w:val="008E54EF"/>
    <w:rsid w:val="008E5C2F"/>
    <w:rsid w:val="008E5FB0"/>
    <w:rsid w:val="008E7A4F"/>
    <w:rsid w:val="008E7F2D"/>
    <w:rsid w:val="008F1372"/>
    <w:rsid w:val="008F1D6E"/>
    <w:rsid w:val="008F42A3"/>
    <w:rsid w:val="008F4BA2"/>
    <w:rsid w:val="008F4ED8"/>
    <w:rsid w:val="00901BE0"/>
    <w:rsid w:val="009035BC"/>
    <w:rsid w:val="009046B2"/>
    <w:rsid w:val="009057F2"/>
    <w:rsid w:val="0090723C"/>
    <w:rsid w:val="009079DC"/>
    <w:rsid w:val="00910C83"/>
    <w:rsid w:val="00912DFB"/>
    <w:rsid w:val="0091320F"/>
    <w:rsid w:val="009137DB"/>
    <w:rsid w:val="0091410B"/>
    <w:rsid w:val="009146E0"/>
    <w:rsid w:val="009146F4"/>
    <w:rsid w:val="00914CCB"/>
    <w:rsid w:val="00915346"/>
    <w:rsid w:val="00916C1B"/>
    <w:rsid w:val="00921FEB"/>
    <w:rsid w:val="00922193"/>
    <w:rsid w:val="00922FB1"/>
    <w:rsid w:val="0092594B"/>
    <w:rsid w:val="00926103"/>
    <w:rsid w:val="00926F05"/>
    <w:rsid w:val="0093252D"/>
    <w:rsid w:val="00932A8D"/>
    <w:rsid w:val="0093312E"/>
    <w:rsid w:val="00935BA5"/>
    <w:rsid w:val="00936078"/>
    <w:rsid w:val="009363DC"/>
    <w:rsid w:val="00936A24"/>
    <w:rsid w:val="009376FB"/>
    <w:rsid w:val="00940302"/>
    <w:rsid w:val="009502FE"/>
    <w:rsid w:val="00950B12"/>
    <w:rsid w:val="0095481B"/>
    <w:rsid w:val="00960D02"/>
    <w:rsid w:val="009611BD"/>
    <w:rsid w:val="00961553"/>
    <w:rsid w:val="0096657B"/>
    <w:rsid w:val="00967D32"/>
    <w:rsid w:val="009723CD"/>
    <w:rsid w:val="00972D24"/>
    <w:rsid w:val="00972F2C"/>
    <w:rsid w:val="0097328F"/>
    <w:rsid w:val="00973A24"/>
    <w:rsid w:val="009764AE"/>
    <w:rsid w:val="00977ABA"/>
    <w:rsid w:val="00980456"/>
    <w:rsid w:val="00981A8F"/>
    <w:rsid w:val="00982013"/>
    <w:rsid w:val="00985721"/>
    <w:rsid w:val="00990A95"/>
    <w:rsid w:val="00991326"/>
    <w:rsid w:val="00994D67"/>
    <w:rsid w:val="009A0503"/>
    <w:rsid w:val="009A05CA"/>
    <w:rsid w:val="009A0EF9"/>
    <w:rsid w:val="009A1035"/>
    <w:rsid w:val="009A496D"/>
    <w:rsid w:val="009A4CDA"/>
    <w:rsid w:val="009A660A"/>
    <w:rsid w:val="009A6D79"/>
    <w:rsid w:val="009B13C3"/>
    <w:rsid w:val="009B4757"/>
    <w:rsid w:val="009B6745"/>
    <w:rsid w:val="009C0146"/>
    <w:rsid w:val="009C01C8"/>
    <w:rsid w:val="009C1182"/>
    <w:rsid w:val="009C2DDA"/>
    <w:rsid w:val="009C33F7"/>
    <w:rsid w:val="009C3771"/>
    <w:rsid w:val="009C389F"/>
    <w:rsid w:val="009C6B64"/>
    <w:rsid w:val="009C707D"/>
    <w:rsid w:val="009D4B62"/>
    <w:rsid w:val="009D5CF2"/>
    <w:rsid w:val="009D6030"/>
    <w:rsid w:val="009E3327"/>
    <w:rsid w:val="009E5295"/>
    <w:rsid w:val="009E6166"/>
    <w:rsid w:val="009F3728"/>
    <w:rsid w:val="009F5F39"/>
    <w:rsid w:val="009F63A3"/>
    <w:rsid w:val="009F64F4"/>
    <w:rsid w:val="009F7F63"/>
    <w:rsid w:val="00A0040B"/>
    <w:rsid w:val="00A01637"/>
    <w:rsid w:val="00A023C5"/>
    <w:rsid w:val="00A04D75"/>
    <w:rsid w:val="00A05A48"/>
    <w:rsid w:val="00A10F32"/>
    <w:rsid w:val="00A13CB3"/>
    <w:rsid w:val="00A14183"/>
    <w:rsid w:val="00A15E08"/>
    <w:rsid w:val="00A1661D"/>
    <w:rsid w:val="00A16C19"/>
    <w:rsid w:val="00A16C73"/>
    <w:rsid w:val="00A17ED5"/>
    <w:rsid w:val="00A213E2"/>
    <w:rsid w:val="00A21438"/>
    <w:rsid w:val="00A22DB5"/>
    <w:rsid w:val="00A25731"/>
    <w:rsid w:val="00A2656C"/>
    <w:rsid w:val="00A271A1"/>
    <w:rsid w:val="00A31CED"/>
    <w:rsid w:val="00A31F06"/>
    <w:rsid w:val="00A3426A"/>
    <w:rsid w:val="00A34556"/>
    <w:rsid w:val="00A37E2B"/>
    <w:rsid w:val="00A427E6"/>
    <w:rsid w:val="00A42AD7"/>
    <w:rsid w:val="00A44784"/>
    <w:rsid w:val="00A46203"/>
    <w:rsid w:val="00A47242"/>
    <w:rsid w:val="00A522C0"/>
    <w:rsid w:val="00A524A6"/>
    <w:rsid w:val="00A53F1D"/>
    <w:rsid w:val="00A549F1"/>
    <w:rsid w:val="00A5771E"/>
    <w:rsid w:val="00A64025"/>
    <w:rsid w:val="00A646F6"/>
    <w:rsid w:val="00A6503A"/>
    <w:rsid w:val="00A667DC"/>
    <w:rsid w:val="00A67625"/>
    <w:rsid w:val="00A7179D"/>
    <w:rsid w:val="00A723E2"/>
    <w:rsid w:val="00A724BB"/>
    <w:rsid w:val="00A73159"/>
    <w:rsid w:val="00A73A51"/>
    <w:rsid w:val="00A75862"/>
    <w:rsid w:val="00A75B03"/>
    <w:rsid w:val="00A762C1"/>
    <w:rsid w:val="00A771B5"/>
    <w:rsid w:val="00A835D8"/>
    <w:rsid w:val="00A84DFF"/>
    <w:rsid w:val="00A85235"/>
    <w:rsid w:val="00A85259"/>
    <w:rsid w:val="00A85808"/>
    <w:rsid w:val="00A86B81"/>
    <w:rsid w:val="00A86F31"/>
    <w:rsid w:val="00A90351"/>
    <w:rsid w:val="00A90A40"/>
    <w:rsid w:val="00A9159B"/>
    <w:rsid w:val="00A92722"/>
    <w:rsid w:val="00A92E13"/>
    <w:rsid w:val="00A95D84"/>
    <w:rsid w:val="00A976B4"/>
    <w:rsid w:val="00AA0460"/>
    <w:rsid w:val="00AA1509"/>
    <w:rsid w:val="00AA3838"/>
    <w:rsid w:val="00AA3992"/>
    <w:rsid w:val="00AA6FF0"/>
    <w:rsid w:val="00AB2DC3"/>
    <w:rsid w:val="00AB494E"/>
    <w:rsid w:val="00AB53E3"/>
    <w:rsid w:val="00AB5969"/>
    <w:rsid w:val="00AB5B1D"/>
    <w:rsid w:val="00AC00D7"/>
    <w:rsid w:val="00AC027C"/>
    <w:rsid w:val="00AC0CDE"/>
    <w:rsid w:val="00AC0ECC"/>
    <w:rsid w:val="00AC150D"/>
    <w:rsid w:val="00AC2A7D"/>
    <w:rsid w:val="00AC35F8"/>
    <w:rsid w:val="00AC478F"/>
    <w:rsid w:val="00AC5AEA"/>
    <w:rsid w:val="00AC6468"/>
    <w:rsid w:val="00AC7020"/>
    <w:rsid w:val="00AD2D07"/>
    <w:rsid w:val="00AD3779"/>
    <w:rsid w:val="00AD4259"/>
    <w:rsid w:val="00AD457E"/>
    <w:rsid w:val="00AD503A"/>
    <w:rsid w:val="00AD5EB3"/>
    <w:rsid w:val="00AD75F6"/>
    <w:rsid w:val="00AE112C"/>
    <w:rsid w:val="00AE2463"/>
    <w:rsid w:val="00AE7C8A"/>
    <w:rsid w:val="00AF0AD6"/>
    <w:rsid w:val="00AF2931"/>
    <w:rsid w:val="00AF2941"/>
    <w:rsid w:val="00AF3E5D"/>
    <w:rsid w:val="00AF4AD3"/>
    <w:rsid w:val="00B018D4"/>
    <w:rsid w:val="00B01E6A"/>
    <w:rsid w:val="00B033D8"/>
    <w:rsid w:val="00B05265"/>
    <w:rsid w:val="00B0642D"/>
    <w:rsid w:val="00B071AA"/>
    <w:rsid w:val="00B1049F"/>
    <w:rsid w:val="00B11393"/>
    <w:rsid w:val="00B12973"/>
    <w:rsid w:val="00B13785"/>
    <w:rsid w:val="00B13AAD"/>
    <w:rsid w:val="00B20285"/>
    <w:rsid w:val="00B20DDF"/>
    <w:rsid w:val="00B21FC8"/>
    <w:rsid w:val="00B2324E"/>
    <w:rsid w:val="00B24624"/>
    <w:rsid w:val="00B24C1F"/>
    <w:rsid w:val="00B26244"/>
    <w:rsid w:val="00B267FC"/>
    <w:rsid w:val="00B271D8"/>
    <w:rsid w:val="00B30153"/>
    <w:rsid w:val="00B3058C"/>
    <w:rsid w:val="00B312D7"/>
    <w:rsid w:val="00B31D33"/>
    <w:rsid w:val="00B324F2"/>
    <w:rsid w:val="00B339C6"/>
    <w:rsid w:val="00B3591D"/>
    <w:rsid w:val="00B35DC5"/>
    <w:rsid w:val="00B3604C"/>
    <w:rsid w:val="00B364A8"/>
    <w:rsid w:val="00B379A0"/>
    <w:rsid w:val="00B415CC"/>
    <w:rsid w:val="00B433B1"/>
    <w:rsid w:val="00B46CEF"/>
    <w:rsid w:val="00B47527"/>
    <w:rsid w:val="00B47DAC"/>
    <w:rsid w:val="00B514BC"/>
    <w:rsid w:val="00B5179A"/>
    <w:rsid w:val="00B52194"/>
    <w:rsid w:val="00B5314D"/>
    <w:rsid w:val="00B55125"/>
    <w:rsid w:val="00B56DA3"/>
    <w:rsid w:val="00B612DE"/>
    <w:rsid w:val="00B61F52"/>
    <w:rsid w:val="00B61FCF"/>
    <w:rsid w:val="00B62183"/>
    <w:rsid w:val="00B65FE4"/>
    <w:rsid w:val="00B7056E"/>
    <w:rsid w:val="00B7068B"/>
    <w:rsid w:val="00B712F9"/>
    <w:rsid w:val="00B72D93"/>
    <w:rsid w:val="00B72E79"/>
    <w:rsid w:val="00B72EFA"/>
    <w:rsid w:val="00B738C4"/>
    <w:rsid w:val="00B7596E"/>
    <w:rsid w:val="00B76519"/>
    <w:rsid w:val="00B82588"/>
    <w:rsid w:val="00B83C52"/>
    <w:rsid w:val="00B869D8"/>
    <w:rsid w:val="00B86A51"/>
    <w:rsid w:val="00B871E9"/>
    <w:rsid w:val="00B90B29"/>
    <w:rsid w:val="00B92330"/>
    <w:rsid w:val="00B92934"/>
    <w:rsid w:val="00B932ED"/>
    <w:rsid w:val="00B94B3B"/>
    <w:rsid w:val="00B95EC5"/>
    <w:rsid w:val="00B96AE4"/>
    <w:rsid w:val="00BA04A0"/>
    <w:rsid w:val="00BA08FF"/>
    <w:rsid w:val="00BA1336"/>
    <w:rsid w:val="00BA13B2"/>
    <w:rsid w:val="00BA4A5C"/>
    <w:rsid w:val="00BA5B93"/>
    <w:rsid w:val="00BA5D36"/>
    <w:rsid w:val="00BB2F8B"/>
    <w:rsid w:val="00BB30BB"/>
    <w:rsid w:val="00BB4778"/>
    <w:rsid w:val="00BC0D20"/>
    <w:rsid w:val="00BC1A46"/>
    <w:rsid w:val="00BC2383"/>
    <w:rsid w:val="00BC2CAC"/>
    <w:rsid w:val="00BC3D19"/>
    <w:rsid w:val="00BC5A0C"/>
    <w:rsid w:val="00BC6616"/>
    <w:rsid w:val="00BC6C26"/>
    <w:rsid w:val="00BC71CD"/>
    <w:rsid w:val="00BC7B21"/>
    <w:rsid w:val="00BD0EA6"/>
    <w:rsid w:val="00BD41DF"/>
    <w:rsid w:val="00BD5DA4"/>
    <w:rsid w:val="00BD64AA"/>
    <w:rsid w:val="00BD74DE"/>
    <w:rsid w:val="00BE1904"/>
    <w:rsid w:val="00BE193E"/>
    <w:rsid w:val="00BE1BC6"/>
    <w:rsid w:val="00BE30A1"/>
    <w:rsid w:val="00BE3934"/>
    <w:rsid w:val="00BE3C41"/>
    <w:rsid w:val="00BE5CDC"/>
    <w:rsid w:val="00BE7BF8"/>
    <w:rsid w:val="00BF0AC3"/>
    <w:rsid w:val="00BF1322"/>
    <w:rsid w:val="00BF2A03"/>
    <w:rsid w:val="00BF567E"/>
    <w:rsid w:val="00BF6321"/>
    <w:rsid w:val="00BF713C"/>
    <w:rsid w:val="00C00761"/>
    <w:rsid w:val="00C026EC"/>
    <w:rsid w:val="00C035FE"/>
    <w:rsid w:val="00C0486C"/>
    <w:rsid w:val="00C07DC7"/>
    <w:rsid w:val="00C1058B"/>
    <w:rsid w:val="00C10973"/>
    <w:rsid w:val="00C125CC"/>
    <w:rsid w:val="00C130A9"/>
    <w:rsid w:val="00C204A9"/>
    <w:rsid w:val="00C20F18"/>
    <w:rsid w:val="00C24DD3"/>
    <w:rsid w:val="00C254C7"/>
    <w:rsid w:val="00C2649B"/>
    <w:rsid w:val="00C27B9C"/>
    <w:rsid w:val="00C31A22"/>
    <w:rsid w:val="00C42E31"/>
    <w:rsid w:val="00C44380"/>
    <w:rsid w:val="00C4524B"/>
    <w:rsid w:val="00C46296"/>
    <w:rsid w:val="00C47960"/>
    <w:rsid w:val="00C5586A"/>
    <w:rsid w:val="00C576EB"/>
    <w:rsid w:val="00C61FAA"/>
    <w:rsid w:val="00C62E47"/>
    <w:rsid w:val="00C64A4B"/>
    <w:rsid w:val="00C6626B"/>
    <w:rsid w:val="00C66A87"/>
    <w:rsid w:val="00C724D5"/>
    <w:rsid w:val="00C73E26"/>
    <w:rsid w:val="00C747BB"/>
    <w:rsid w:val="00C77035"/>
    <w:rsid w:val="00C77A13"/>
    <w:rsid w:val="00C80BB2"/>
    <w:rsid w:val="00C81D38"/>
    <w:rsid w:val="00C82645"/>
    <w:rsid w:val="00C85DF7"/>
    <w:rsid w:val="00C927D9"/>
    <w:rsid w:val="00C97C28"/>
    <w:rsid w:val="00CA3C0C"/>
    <w:rsid w:val="00CA566A"/>
    <w:rsid w:val="00CA58C5"/>
    <w:rsid w:val="00CA779B"/>
    <w:rsid w:val="00CB1826"/>
    <w:rsid w:val="00CB2B46"/>
    <w:rsid w:val="00CB4952"/>
    <w:rsid w:val="00CB5BDA"/>
    <w:rsid w:val="00CB6B9A"/>
    <w:rsid w:val="00CC0D49"/>
    <w:rsid w:val="00CC37B4"/>
    <w:rsid w:val="00CC786A"/>
    <w:rsid w:val="00CD181A"/>
    <w:rsid w:val="00CD674F"/>
    <w:rsid w:val="00CE0374"/>
    <w:rsid w:val="00CE0FE3"/>
    <w:rsid w:val="00CE1566"/>
    <w:rsid w:val="00CE16CC"/>
    <w:rsid w:val="00CE20F2"/>
    <w:rsid w:val="00CE27E6"/>
    <w:rsid w:val="00CE3BDA"/>
    <w:rsid w:val="00CE46A1"/>
    <w:rsid w:val="00CE46CF"/>
    <w:rsid w:val="00CE5797"/>
    <w:rsid w:val="00CF0896"/>
    <w:rsid w:val="00CF0F8D"/>
    <w:rsid w:val="00CF4431"/>
    <w:rsid w:val="00CF459E"/>
    <w:rsid w:val="00CF729A"/>
    <w:rsid w:val="00D0032D"/>
    <w:rsid w:val="00D01C88"/>
    <w:rsid w:val="00D025F2"/>
    <w:rsid w:val="00D02CC2"/>
    <w:rsid w:val="00D038ED"/>
    <w:rsid w:val="00D06331"/>
    <w:rsid w:val="00D06ADC"/>
    <w:rsid w:val="00D0760A"/>
    <w:rsid w:val="00D07F09"/>
    <w:rsid w:val="00D13413"/>
    <w:rsid w:val="00D156C9"/>
    <w:rsid w:val="00D15C53"/>
    <w:rsid w:val="00D16620"/>
    <w:rsid w:val="00D16E51"/>
    <w:rsid w:val="00D229CC"/>
    <w:rsid w:val="00D23202"/>
    <w:rsid w:val="00D25E83"/>
    <w:rsid w:val="00D276CD"/>
    <w:rsid w:val="00D33166"/>
    <w:rsid w:val="00D454A6"/>
    <w:rsid w:val="00D45AD7"/>
    <w:rsid w:val="00D5097D"/>
    <w:rsid w:val="00D53A7D"/>
    <w:rsid w:val="00D56838"/>
    <w:rsid w:val="00D57033"/>
    <w:rsid w:val="00D61CFA"/>
    <w:rsid w:val="00D61E91"/>
    <w:rsid w:val="00D648AA"/>
    <w:rsid w:val="00D662F4"/>
    <w:rsid w:val="00D6688A"/>
    <w:rsid w:val="00D67642"/>
    <w:rsid w:val="00D72601"/>
    <w:rsid w:val="00D73633"/>
    <w:rsid w:val="00D756BB"/>
    <w:rsid w:val="00D766FC"/>
    <w:rsid w:val="00D771F0"/>
    <w:rsid w:val="00D8077A"/>
    <w:rsid w:val="00D83842"/>
    <w:rsid w:val="00D859FD"/>
    <w:rsid w:val="00D86A59"/>
    <w:rsid w:val="00D877ED"/>
    <w:rsid w:val="00D87AD8"/>
    <w:rsid w:val="00D9181E"/>
    <w:rsid w:val="00D9349D"/>
    <w:rsid w:val="00D97E8C"/>
    <w:rsid w:val="00DA05B1"/>
    <w:rsid w:val="00DA1C31"/>
    <w:rsid w:val="00DA3C99"/>
    <w:rsid w:val="00DA4480"/>
    <w:rsid w:val="00DA4E51"/>
    <w:rsid w:val="00DA580B"/>
    <w:rsid w:val="00DB073D"/>
    <w:rsid w:val="00DB1E3D"/>
    <w:rsid w:val="00DB2194"/>
    <w:rsid w:val="00DB3238"/>
    <w:rsid w:val="00DB4AF6"/>
    <w:rsid w:val="00DB4CA4"/>
    <w:rsid w:val="00DB6F90"/>
    <w:rsid w:val="00DC4259"/>
    <w:rsid w:val="00DC4752"/>
    <w:rsid w:val="00DC4D34"/>
    <w:rsid w:val="00DC7FB4"/>
    <w:rsid w:val="00DD151B"/>
    <w:rsid w:val="00DD1EC7"/>
    <w:rsid w:val="00DD446F"/>
    <w:rsid w:val="00DD6723"/>
    <w:rsid w:val="00DD7E30"/>
    <w:rsid w:val="00DE0E99"/>
    <w:rsid w:val="00DE0F59"/>
    <w:rsid w:val="00DE1B85"/>
    <w:rsid w:val="00DF0C40"/>
    <w:rsid w:val="00DF1095"/>
    <w:rsid w:val="00DF48FC"/>
    <w:rsid w:val="00DF4BA9"/>
    <w:rsid w:val="00DF68D1"/>
    <w:rsid w:val="00DF6B7C"/>
    <w:rsid w:val="00E00087"/>
    <w:rsid w:val="00E02837"/>
    <w:rsid w:val="00E0283F"/>
    <w:rsid w:val="00E064D9"/>
    <w:rsid w:val="00E07A9F"/>
    <w:rsid w:val="00E12D29"/>
    <w:rsid w:val="00E14314"/>
    <w:rsid w:val="00E147CF"/>
    <w:rsid w:val="00E149EF"/>
    <w:rsid w:val="00E15506"/>
    <w:rsid w:val="00E20907"/>
    <w:rsid w:val="00E220BF"/>
    <w:rsid w:val="00E237AF"/>
    <w:rsid w:val="00E2558E"/>
    <w:rsid w:val="00E26128"/>
    <w:rsid w:val="00E269ED"/>
    <w:rsid w:val="00E3042C"/>
    <w:rsid w:val="00E31926"/>
    <w:rsid w:val="00E353EE"/>
    <w:rsid w:val="00E357E1"/>
    <w:rsid w:val="00E42E26"/>
    <w:rsid w:val="00E44503"/>
    <w:rsid w:val="00E44AA1"/>
    <w:rsid w:val="00E457CE"/>
    <w:rsid w:val="00E463CC"/>
    <w:rsid w:val="00E47B1B"/>
    <w:rsid w:val="00E51EF7"/>
    <w:rsid w:val="00E524BB"/>
    <w:rsid w:val="00E5490E"/>
    <w:rsid w:val="00E54A61"/>
    <w:rsid w:val="00E55F8E"/>
    <w:rsid w:val="00E62712"/>
    <w:rsid w:val="00E63604"/>
    <w:rsid w:val="00E639D5"/>
    <w:rsid w:val="00E64154"/>
    <w:rsid w:val="00E656A1"/>
    <w:rsid w:val="00E71C62"/>
    <w:rsid w:val="00E748EB"/>
    <w:rsid w:val="00E7572D"/>
    <w:rsid w:val="00E77153"/>
    <w:rsid w:val="00E778B8"/>
    <w:rsid w:val="00E800D1"/>
    <w:rsid w:val="00E800E9"/>
    <w:rsid w:val="00E80BF1"/>
    <w:rsid w:val="00E82124"/>
    <w:rsid w:val="00E83C7A"/>
    <w:rsid w:val="00E8419A"/>
    <w:rsid w:val="00E85BBD"/>
    <w:rsid w:val="00E90206"/>
    <w:rsid w:val="00E902A5"/>
    <w:rsid w:val="00E90920"/>
    <w:rsid w:val="00E90D25"/>
    <w:rsid w:val="00E9262B"/>
    <w:rsid w:val="00E95E3F"/>
    <w:rsid w:val="00EA5F68"/>
    <w:rsid w:val="00EA7747"/>
    <w:rsid w:val="00EA78ED"/>
    <w:rsid w:val="00EA7B74"/>
    <w:rsid w:val="00EA7CA1"/>
    <w:rsid w:val="00EB060E"/>
    <w:rsid w:val="00EB137F"/>
    <w:rsid w:val="00EB40BA"/>
    <w:rsid w:val="00EC289D"/>
    <w:rsid w:val="00EC6772"/>
    <w:rsid w:val="00ED010C"/>
    <w:rsid w:val="00ED1E1F"/>
    <w:rsid w:val="00ED207C"/>
    <w:rsid w:val="00ED5070"/>
    <w:rsid w:val="00EE0E2A"/>
    <w:rsid w:val="00EE4185"/>
    <w:rsid w:val="00EE452C"/>
    <w:rsid w:val="00EE50FA"/>
    <w:rsid w:val="00EE51F5"/>
    <w:rsid w:val="00EE5C2B"/>
    <w:rsid w:val="00EE6C3D"/>
    <w:rsid w:val="00EF2617"/>
    <w:rsid w:val="00EF2A5F"/>
    <w:rsid w:val="00EF6F5C"/>
    <w:rsid w:val="00EF741F"/>
    <w:rsid w:val="00F04D19"/>
    <w:rsid w:val="00F04E70"/>
    <w:rsid w:val="00F07140"/>
    <w:rsid w:val="00F15372"/>
    <w:rsid w:val="00F16CAB"/>
    <w:rsid w:val="00F17874"/>
    <w:rsid w:val="00F22320"/>
    <w:rsid w:val="00F23324"/>
    <w:rsid w:val="00F25EC2"/>
    <w:rsid w:val="00F26D53"/>
    <w:rsid w:val="00F26D8A"/>
    <w:rsid w:val="00F3148A"/>
    <w:rsid w:val="00F31964"/>
    <w:rsid w:val="00F35D23"/>
    <w:rsid w:val="00F35EE8"/>
    <w:rsid w:val="00F368A3"/>
    <w:rsid w:val="00F37286"/>
    <w:rsid w:val="00F40626"/>
    <w:rsid w:val="00F410F3"/>
    <w:rsid w:val="00F443C4"/>
    <w:rsid w:val="00F44C7F"/>
    <w:rsid w:val="00F5033B"/>
    <w:rsid w:val="00F52E11"/>
    <w:rsid w:val="00F54690"/>
    <w:rsid w:val="00F54BF7"/>
    <w:rsid w:val="00F61DB8"/>
    <w:rsid w:val="00F62650"/>
    <w:rsid w:val="00F67329"/>
    <w:rsid w:val="00F673F8"/>
    <w:rsid w:val="00F67C2A"/>
    <w:rsid w:val="00F70F54"/>
    <w:rsid w:val="00F72079"/>
    <w:rsid w:val="00F73D8D"/>
    <w:rsid w:val="00F747F9"/>
    <w:rsid w:val="00F75228"/>
    <w:rsid w:val="00F75B81"/>
    <w:rsid w:val="00F76CB2"/>
    <w:rsid w:val="00F771D7"/>
    <w:rsid w:val="00F82465"/>
    <w:rsid w:val="00F82612"/>
    <w:rsid w:val="00F84C09"/>
    <w:rsid w:val="00F859C2"/>
    <w:rsid w:val="00F86DEF"/>
    <w:rsid w:val="00F87C25"/>
    <w:rsid w:val="00F92A05"/>
    <w:rsid w:val="00F93CEC"/>
    <w:rsid w:val="00F95F90"/>
    <w:rsid w:val="00F97034"/>
    <w:rsid w:val="00F97893"/>
    <w:rsid w:val="00FA2E45"/>
    <w:rsid w:val="00FA3778"/>
    <w:rsid w:val="00FA5001"/>
    <w:rsid w:val="00FA5431"/>
    <w:rsid w:val="00FA5A32"/>
    <w:rsid w:val="00FB052B"/>
    <w:rsid w:val="00FB1C4B"/>
    <w:rsid w:val="00FB291C"/>
    <w:rsid w:val="00FB3EF5"/>
    <w:rsid w:val="00FB41CD"/>
    <w:rsid w:val="00FB7C06"/>
    <w:rsid w:val="00FC2E92"/>
    <w:rsid w:val="00FC6C26"/>
    <w:rsid w:val="00FC715F"/>
    <w:rsid w:val="00FC7A44"/>
    <w:rsid w:val="00FD0BC8"/>
    <w:rsid w:val="00FD38A9"/>
    <w:rsid w:val="00FD3953"/>
    <w:rsid w:val="00FD3F77"/>
    <w:rsid w:val="00FD5739"/>
    <w:rsid w:val="00FE04D8"/>
    <w:rsid w:val="00FE0D2A"/>
    <w:rsid w:val="00FE14B0"/>
    <w:rsid w:val="00FE2374"/>
    <w:rsid w:val="00FE2B88"/>
    <w:rsid w:val="00FE4BEB"/>
    <w:rsid w:val="00FE5F64"/>
    <w:rsid w:val="00FE72AB"/>
    <w:rsid w:val="00FE7592"/>
    <w:rsid w:val="00FE7958"/>
    <w:rsid w:val="00FF4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B22162"/>
  <w15:docId w15:val="{AFF7709F-BA8F-4C76-9A0A-1505F1978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overflowPunct w:val="0"/>
      <w:jc w:val="both"/>
    </w:pPr>
    <w:rPr>
      <w:kern w:val="2"/>
      <w:sz w:val="18"/>
    </w:rPr>
  </w:style>
  <w:style w:type="paragraph" w:styleId="1">
    <w:name w:val="heading 1"/>
    <w:basedOn w:val="a"/>
    <w:next w:val="a0"/>
    <w:link w:val="1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rsid w:val="00E8419A"/>
    <w:pPr>
      <w:keepNext/>
      <w:keepLines/>
      <w:numPr>
        <w:ilvl w:val="2"/>
        <w:numId w:val="1"/>
      </w:numPr>
      <w:tabs>
        <w:tab w:val="left" w:pos="561"/>
      </w:tabs>
      <w:spacing w:beforeLines="20" w:before="57" w:afterLines="20" w:after="57"/>
      <w:jc w:val="left"/>
      <w:outlineLvl w:val="2"/>
    </w:pPr>
    <w:rPr>
      <w:sz w:val="21"/>
      <w:szCs w:val="21"/>
    </w:r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pPr>
      <w:tabs>
        <w:tab w:val="left" w:pos="357"/>
      </w:tabs>
      <w:ind w:firstLineChars="200" w:firstLine="200"/>
    </w:pPr>
  </w:style>
  <w:style w:type="paragraph" w:styleId="a5">
    <w:name w:val="footer"/>
    <w:basedOn w:val="a"/>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6">
    <w:name w:val="header"/>
    <w:basedOn w:val="a"/>
    <w:pPr>
      <w:pBdr>
        <w:bottom w:val="single" w:sz="6" w:space="1" w:color="auto"/>
      </w:pBdr>
      <w:snapToGrid w:val="0"/>
      <w:jc w:val="center"/>
    </w:pPr>
  </w:style>
  <w:style w:type="paragraph" w:styleId="a7">
    <w:name w:val="caption"/>
    <w:basedOn w:val="a"/>
    <w:next w:val="a"/>
    <w:qFormat/>
    <w:pPr>
      <w:spacing w:before="152" w:after="160"/>
    </w:pPr>
    <w:rPr>
      <w:rFonts w:ascii="Arial" w:eastAsia="黑体" w:hAnsi="Arial"/>
    </w:rPr>
  </w:style>
  <w:style w:type="paragraph" w:styleId="a8">
    <w:name w:val="footnote text"/>
    <w:basedOn w:val="a"/>
    <w:next w:val="11"/>
    <w:link w:val="a9"/>
    <w:semiHidden/>
    <w:pPr>
      <w:tabs>
        <w:tab w:val="left" w:pos="465"/>
      </w:tabs>
      <w:snapToGrid w:val="0"/>
      <w:spacing w:before="120" w:line="312" w:lineRule="auto"/>
      <w:ind w:firstLineChars="267" w:firstLine="267"/>
    </w:pPr>
    <w:rPr>
      <w:sz w:val="15"/>
    </w:rPr>
  </w:style>
  <w:style w:type="paragraph" w:customStyle="1" w:styleId="11">
    <w:name w:val="脚注文本1"/>
    <w:basedOn w:val="a8"/>
    <w:pPr>
      <w:spacing w:before="0"/>
      <w:ind w:firstLineChars="297" w:firstLine="297"/>
    </w:pPr>
  </w:style>
  <w:style w:type="character" w:styleId="aa">
    <w:name w:val="footnote reference"/>
    <w:autoRedefine/>
    <w:semiHidden/>
    <w:rPr>
      <w:rFonts w:ascii="Monotype Sorts" w:eastAsia="宋体" w:hAnsi="Monotype Sorts"/>
      <w:spacing w:val="0"/>
      <w:w w:val="100"/>
      <w:position w:val="0"/>
      <w:sz w:val="11"/>
      <w:vertAlign w:val="baseline"/>
    </w:rPr>
  </w:style>
  <w:style w:type="paragraph" w:customStyle="1" w:styleId="ab">
    <w:name w:val="首页页眉"/>
    <w:basedOn w:val="a6"/>
    <w:pPr>
      <w:pBdr>
        <w:bottom w:val="double" w:sz="6" w:space="1" w:color="auto"/>
      </w:pBdr>
      <w:jc w:val="both"/>
    </w:pPr>
  </w:style>
  <w:style w:type="paragraph" w:customStyle="1" w:styleId="Correspond">
    <w:name w:val="Correspond"/>
    <w:basedOn w:val="DepartCorrespond"/>
    <w:next w:val="a"/>
  </w:style>
  <w:style w:type="paragraph" w:customStyle="1" w:styleId="DepartCorrespond">
    <w:name w:val="Depart.Correspond"/>
    <w:basedOn w:val="ac"/>
    <w:pPr>
      <w:ind w:left="66" w:hangingChars="66" w:hanging="66"/>
    </w:pPr>
    <w:rPr>
      <w:iCs/>
      <w:sz w:val="16"/>
    </w:rPr>
  </w:style>
  <w:style w:type="paragraph" w:customStyle="1" w:styleId="ac">
    <w:name w:val="单位"/>
    <w:pPr>
      <w:ind w:left="70" w:hangingChars="70" w:hanging="70"/>
      <w:jc w:val="both"/>
    </w:pPr>
    <w:rPr>
      <w:sz w:val="17"/>
    </w:rPr>
  </w:style>
  <w:style w:type="character" w:styleId="ad">
    <w:name w:val="Strong"/>
    <w:qFormat/>
    <w:rPr>
      <w:b/>
      <w:bCs/>
    </w:rPr>
  </w:style>
  <w:style w:type="paragraph" w:customStyle="1" w:styleId="12">
    <w:name w:val="日期1"/>
    <w:basedOn w:val="DepartCorrespond"/>
    <w:next w:val="Information"/>
    <w:pPr>
      <w:spacing w:after="240"/>
    </w:pPr>
    <w:rPr>
      <w:sz w:val="18"/>
    </w:rPr>
  </w:style>
  <w:style w:type="paragraph" w:customStyle="1" w:styleId="Information">
    <w:name w:val="Information"/>
    <w:basedOn w:val="12"/>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e"/>
    <w:pPr>
      <w:tabs>
        <w:tab w:val="left" w:pos="1176"/>
      </w:tabs>
      <w:adjustRightInd w:val="0"/>
      <w:spacing w:after="290"/>
      <w:ind w:left="632" w:hangingChars="632" w:hanging="632"/>
    </w:pPr>
    <w:rPr>
      <w:rFonts w:eastAsia="楷体_GB2312"/>
      <w:snapToGrid w:val="0"/>
    </w:rPr>
  </w:style>
  <w:style w:type="paragraph" w:customStyle="1" w:styleId="ae">
    <w:name w:val="摘要"/>
    <w:basedOn w:val="a0"/>
    <w:next w:val="af"/>
    <w:pPr>
      <w:tabs>
        <w:tab w:val="clear" w:pos="357"/>
        <w:tab w:val="left" w:pos="798"/>
      </w:tabs>
      <w:adjustRightInd w:val="0"/>
      <w:ind w:firstLineChars="0" w:firstLine="0"/>
    </w:pPr>
    <w:rPr>
      <w:rFonts w:eastAsia="楷体_GB2312"/>
      <w:snapToGrid w:val="0"/>
    </w:rPr>
  </w:style>
  <w:style w:type="paragraph" w:customStyle="1" w:styleId="af">
    <w:name w:val="关键词"/>
    <w:basedOn w:val="ae"/>
    <w:next w:val="af0"/>
    <w:pPr>
      <w:ind w:left="429" w:hangingChars="429" w:hanging="429"/>
    </w:pPr>
  </w:style>
  <w:style w:type="paragraph" w:customStyle="1" w:styleId="af0">
    <w:name w:val="分类号"/>
    <w:basedOn w:val="12"/>
    <w:next w:val="a0"/>
    <w:pPr>
      <w:tabs>
        <w:tab w:val="left" w:pos="1233"/>
      </w:tabs>
      <w:spacing w:after="320"/>
      <w:ind w:left="0" w:firstLineChars="0" w:firstLine="0"/>
    </w:pPr>
    <w:rPr>
      <w:rFonts w:eastAsia="黑体"/>
    </w:rPr>
  </w:style>
  <w:style w:type="paragraph" w:customStyle="1" w:styleId="13">
    <w:name w:val="标题1"/>
    <w:basedOn w:val="a"/>
    <w:next w:val="Name"/>
    <w:pPr>
      <w:keepNext/>
      <w:keepLines/>
      <w:snapToGrid w:val="0"/>
      <w:spacing w:before="240" w:after="100"/>
      <w:outlineLvl w:val="0"/>
    </w:pPr>
    <w:rPr>
      <w:rFonts w:eastAsia="黑体"/>
      <w:b/>
      <w:sz w:val="24"/>
    </w:rPr>
  </w:style>
  <w:style w:type="paragraph" w:customStyle="1" w:styleId="Name">
    <w:name w:val="Name"/>
    <w:basedOn w:val="af1"/>
    <w:next w:val="DepartCorrespond"/>
    <w:pPr>
      <w:keepNext/>
      <w:spacing w:before="220" w:after="180"/>
    </w:pPr>
    <w:rPr>
      <w:rFonts w:eastAsia="宋体"/>
      <w:w w:val="100"/>
      <w:sz w:val="18"/>
    </w:rPr>
  </w:style>
  <w:style w:type="paragraph" w:customStyle="1" w:styleId="af1">
    <w:name w:val="作者"/>
    <w:basedOn w:val="a"/>
    <w:next w:val="ac"/>
    <w:pPr>
      <w:spacing w:before="160" w:after="240" w:line="0" w:lineRule="atLeast"/>
      <w:jc w:val="left"/>
    </w:pPr>
    <w:rPr>
      <w:rFonts w:eastAsia="仿宋_GB2312"/>
      <w:w w:val="66"/>
      <w:sz w:val="28"/>
    </w:rPr>
  </w:style>
  <w:style w:type="paragraph" w:customStyle="1" w:styleId="af2">
    <w:name w:val="文前文本"/>
    <w:basedOn w:val="af"/>
    <w:pPr>
      <w:ind w:left="0" w:firstLine="0"/>
    </w:pPr>
    <w:rPr>
      <w:b/>
    </w:rPr>
  </w:style>
  <w:style w:type="paragraph" w:customStyle="1" w:styleId="af3">
    <w:name w:val="定理"/>
    <w:basedOn w:val="a0"/>
    <w:next w:val="a0"/>
    <w:rPr>
      <w:rFonts w:eastAsia="黑体"/>
    </w:rPr>
  </w:style>
  <w:style w:type="paragraph" w:styleId="af4">
    <w:name w:val="Subtitle"/>
    <w:basedOn w:val="a"/>
    <w:next w:val="af1"/>
    <w:qFormat/>
    <w:pPr>
      <w:spacing w:before="320"/>
      <w:outlineLvl w:val="0"/>
    </w:pPr>
    <w:rPr>
      <w:rFonts w:eastAsia="黑体"/>
      <w:sz w:val="36"/>
    </w:rPr>
  </w:style>
  <w:style w:type="paragraph" w:customStyle="1" w:styleId="af5">
    <w:name w:val="表名"/>
    <w:basedOn w:val="a"/>
    <w:pPr>
      <w:spacing w:after="120"/>
    </w:pPr>
  </w:style>
  <w:style w:type="character" w:styleId="af6">
    <w:name w:val="endnote reference"/>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2"/>
      </w:numPr>
      <w:spacing w:line="260" w:lineRule="exact"/>
      <w:jc w:val="both"/>
    </w:pPr>
    <w:rPr>
      <w:sz w:val="15"/>
    </w:rPr>
  </w:style>
  <w:style w:type="paragraph" w:customStyle="1" w:styleId="af7">
    <w:name w:val="证明"/>
    <w:basedOn w:val="af3"/>
    <w:rPr>
      <w:rFonts w:eastAsia="仿宋_GB2312"/>
    </w:rPr>
  </w:style>
  <w:style w:type="paragraph" w:customStyle="1" w:styleId="TextofReference1">
    <w:name w:val="Text of Reference 1"/>
    <w:pPr>
      <w:tabs>
        <w:tab w:val="num" w:pos="418"/>
      </w:tabs>
      <w:spacing w:line="260" w:lineRule="exact"/>
      <w:ind w:left="418" w:hanging="21"/>
      <w:jc w:val="both"/>
    </w:pPr>
    <w:rPr>
      <w:sz w:val="15"/>
    </w:rPr>
  </w:style>
  <w:style w:type="paragraph" w:customStyle="1" w:styleId="af8">
    <w:name w:val="中文参考文献"/>
    <w:basedOn w:val="Reference"/>
    <w:next w:val="a0"/>
    <w:pPr>
      <w:spacing w:before="240"/>
    </w:pPr>
    <w:rPr>
      <w:b w:val="0"/>
    </w:rPr>
  </w:style>
  <w:style w:type="paragraph" w:customStyle="1" w:styleId="af9">
    <w:name w:val="致谢"/>
    <w:basedOn w:val="af3"/>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character" w:styleId="afa">
    <w:name w:val="annotation reference"/>
    <w:semiHidden/>
    <w:rPr>
      <w:sz w:val="21"/>
      <w:szCs w:val="21"/>
    </w:rPr>
  </w:style>
  <w:style w:type="paragraph" w:styleId="afb">
    <w:name w:val="annotation text"/>
    <w:basedOn w:val="a"/>
    <w:link w:val="afc"/>
    <w:semiHidden/>
    <w:pPr>
      <w:jc w:val="left"/>
    </w:pPr>
  </w:style>
  <w:style w:type="paragraph" w:styleId="afd">
    <w:name w:val="Document Map"/>
    <w:basedOn w:val="a"/>
    <w:semiHidden/>
    <w:rsid w:val="004279A6"/>
    <w:pPr>
      <w:shd w:val="clear" w:color="auto" w:fill="000080"/>
    </w:pPr>
  </w:style>
  <w:style w:type="table" w:styleId="afe">
    <w:name w:val="Table Grid"/>
    <w:basedOn w:val="a2"/>
    <w:rsid w:val="00F5033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uiPriority w:val="99"/>
    <w:rsid w:val="00C204A9"/>
    <w:pPr>
      <w:numPr>
        <w:numId w:val="3"/>
      </w:numPr>
      <w:spacing w:after="50" w:line="180" w:lineRule="exact"/>
      <w:jc w:val="both"/>
    </w:pPr>
    <w:rPr>
      <w:rFonts w:eastAsia="MS Mincho"/>
      <w:noProof/>
      <w:sz w:val="16"/>
      <w:szCs w:val="16"/>
      <w:lang w:eastAsia="en-US"/>
    </w:rPr>
  </w:style>
  <w:style w:type="paragraph" w:customStyle="1" w:styleId="tablecolhead">
    <w:name w:val="table col head"/>
    <w:basedOn w:val="a"/>
    <w:rsid w:val="007E45E8"/>
    <w:pPr>
      <w:widowControl/>
      <w:overflowPunct/>
      <w:jc w:val="center"/>
    </w:pPr>
    <w:rPr>
      <w:b/>
      <w:bCs/>
      <w:kern w:val="0"/>
      <w:sz w:val="16"/>
      <w:szCs w:val="16"/>
      <w:lang w:eastAsia="en-US"/>
    </w:rPr>
  </w:style>
  <w:style w:type="paragraph" w:customStyle="1" w:styleId="bulletlist">
    <w:name w:val="bullet list"/>
    <w:basedOn w:val="a0"/>
    <w:rsid w:val="00D877ED"/>
    <w:pPr>
      <w:widowControl/>
      <w:numPr>
        <w:numId w:val="4"/>
      </w:numPr>
      <w:tabs>
        <w:tab w:val="clear" w:pos="357"/>
      </w:tabs>
      <w:overflowPunct/>
      <w:spacing w:line="228" w:lineRule="auto"/>
      <w:ind w:firstLineChars="0" w:firstLine="0"/>
    </w:pPr>
    <w:rPr>
      <w:spacing w:val="-1"/>
      <w:kern w:val="0"/>
      <w:sz w:val="20"/>
      <w:lang w:eastAsia="en-US"/>
    </w:rPr>
  </w:style>
  <w:style w:type="character" w:customStyle="1" w:styleId="a9">
    <w:name w:val="脚注文本 字符"/>
    <w:link w:val="a8"/>
    <w:semiHidden/>
    <w:rsid w:val="001050A4"/>
    <w:rPr>
      <w:rFonts w:eastAsia="宋体"/>
      <w:kern w:val="2"/>
      <w:sz w:val="15"/>
      <w:lang w:val="en-US" w:eastAsia="zh-CN" w:bidi="ar-SA"/>
    </w:rPr>
  </w:style>
  <w:style w:type="paragraph" w:customStyle="1" w:styleId="14">
    <w:name w:val="1"/>
    <w:basedOn w:val="a"/>
    <w:autoRedefine/>
    <w:rsid w:val="001050A4"/>
    <w:pPr>
      <w:widowControl/>
      <w:overflowPunct/>
      <w:spacing w:after="160" w:line="240" w:lineRule="exact"/>
      <w:jc w:val="left"/>
    </w:pPr>
    <w:rPr>
      <w:rFonts w:ascii="Verdana" w:eastAsia="仿宋_GB2312" w:hAnsi="Verdana"/>
      <w:iCs/>
      <w:smallCaps/>
      <w:kern w:val="0"/>
      <w:sz w:val="24"/>
      <w:szCs w:val="24"/>
      <w:lang w:eastAsia="en-US"/>
    </w:rPr>
  </w:style>
  <w:style w:type="character" w:styleId="aff">
    <w:name w:val="Hyperlink"/>
    <w:uiPriority w:val="99"/>
    <w:rsid w:val="001050A4"/>
    <w:rPr>
      <w:strike w:val="0"/>
      <w:dstrike w:val="0"/>
      <w:color w:val="002B82"/>
      <w:u w:val="none"/>
      <w:effect w:val="none"/>
    </w:rPr>
  </w:style>
  <w:style w:type="paragraph" w:customStyle="1" w:styleId="Default">
    <w:name w:val="Default"/>
    <w:rsid w:val="001D78F9"/>
    <w:pPr>
      <w:widowControl w:val="0"/>
      <w:autoSpaceDE w:val="0"/>
      <w:autoSpaceDN w:val="0"/>
      <w:adjustRightInd w:val="0"/>
    </w:pPr>
    <w:rPr>
      <w:color w:val="000000"/>
      <w:sz w:val="24"/>
      <w:szCs w:val="24"/>
    </w:rPr>
  </w:style>
  <w:style w:type="paragraph" w:customStyle="1" w:styleId="074">
    <w:name w:val="样式 首行缩进:  0.74 厘米"/>
    <w:basedOn w:val="a"/>
    <w:rsid w:val="005D1FA8"/>
    <w:pPr>
      <w:overflowPunct/>
      <w:ind w:firstLine="420"/>
    </w:pPr>
    <w:rPr>
      <w:rFonts w:cs="宋体"/>
      <w:sz w:val="21"/>
    </w:rPr>
  </w:style>
  <w:style w:type="paragraph" w:customStyle="1" w:styleId="aff0">
    <w:name w:val="中文标题"/>
    <w:basedOn w:val="a"/>
    <w:rsid w:val="008073B3"/>
    <w:pPr>
      <w:overflowPunct/>
      <w:jc w:val="center"/>
    </w:pPr>
    <w:rPr>
      <w:rFonts w:ascii="黑体" w:hAnsi="黑体" w:cs="宋体"/>
      <w:b/>
      <w:bCs/>
      <w:sz w:val="44"/>
    </w:rPr>
  </w:style>
  <w:style w:type="paragraph" w:styleId="aff1">
    <w:name w:val="annotation subject"/>
    <w:basedOn w:val="afb"/>
    <w:next w:val="afb"/>
    <w:link w:val="aff2"/>
    <w:rsid w:val="008073B3"/>
    <w:pPr>
      <w:overflowPunct/>
    </w:pPr>
    <w:rPr>
      <w:b/>
      <w:bCs/>
      <w:sz w:val="21"/>
      <w:szCs w:val="24"/>
    </w:rPr>
  </w:style>
  <w:style w:type="character" w:customStyle="1" w:styleId="afc">
    <w:name w:val="批注文字 字符"/>
    <w:link w:val="afb"/>
    <w:semiHidden/>
    <w:rsid w:val="008073B3"/>
    <w:rPr>
      <w:kern w:val="2"/>
      <w:sz w:val="18"/>
    </w:rPr>
  </w:style>
  <w:style w:type="character" w:customStyle="1" w:styleId="aff2">
    <w:name w:val="批注主题 字符"/>
    <w:basedOn w:val="afc"/>
    <w:link w:val="aff1"/>
    <w:rsid w:val="008073B3"/>
    <w:rPr>
      <w:kern w:val="2"/>
      <w:sz w:val="18"/>
    </w:rPr>
  </w:style>
  <w:style w:type="paragraph" w:styleId="aff3">
    <w:name w:val="Balloon Text"/>
    <w:basedOn w:val="a"/>
    <w:semiHidden/>
    <w:rsid w:val="00311A80"/>
    <w:rPr>
      <w:szCs w:val="18"/>
    </w:rPr>
  </w:style>
  <w:style w:type="character" w:customStyle="1" w:styleId="10">
    <w:name w:val="标题 1 字符"/>
    <w:link w:val="1"/>
    <w:locked/>
    <w:rsid w:val="00164628"/>
    <w:rPr>
      <w:rFonts w:eastAsia="黑体"/>
      <w:sz w:val="21"/>
    </w:rPr>
  </w:style>
  <w:style w:type="character" w:customStyle="1" w:styleId="fontstyle01">
    <w:name w:val="fontstyle01"/>
    <w:rsid w:val="004C6EB9"/>
    <w:rPr>
      <w:rFonts w:ascii="FZDaBiaoSong-B06S" w:hAnsi="FZDaBiaoSong-B06S" w:hint="default"/>
      <w:b w:val="0"/>
      <w:bCs w:val="0"/>
      <w:i w:val="0"/>
      <w:iCs w:val="0"/>
      <w:color w:val="000000"/>
      <w:sz w:val="42"/>
      <w:szCs w:val="42"/>
    </w:rPr>
  </w:style>
  <w:style w:type="character" w:customStyle="1" w:styleId="fontstyle21">
    <w:name w:val="fontstyle21"/>
    <w:rsid w:val="004C6EB9"/>
    <w:rPr>
      <w:rFonts w:ascii="EU-BZ" w:hAnsi="EU-BZ" w:hint="default"/>
      <w:b w:val="0"/>
      <w:bCs w:val="0"/>
      <w:i w:val="0"/>
      <w:iCs w:val="0"/>
      <w:color w:val="000000"/>
      <w:sz w:val="14"/>
      <w:szCs w:val="14"/>
    </w:rPr>
  </w:style>
  <w:style w:type="character" w:customStyle="1" w:styleId="fontstyle31">
    <w:name w:val="fontstyle31"/>
    <w:rsid w:val="004C6EB9"/>
    <w:rPr>
      <w:rFonts w:ascii="FZShuSong-Z01S" w:hAnsi="FZShuSong-Z01S" w:hint="default"/>
      <w:b w:val="0"/>
      <w:bCs w:val="0"/>
      <w:i w:val="0"/>
      <w:iCs w:val="0"/>
      <w:color w:val="000000"/>
      <w:sz w:val="18"/>
      <w:szCs w:val="18"/>
    </w:rPr>
  </w:style>
  <w:style w:type="character" w:customStyle="1" w:styleId="fontstyle41">
    <w:name w:val="fontstyle41"/>
    <w:rsid w:val="004C6EB9"/>
    <w:rPr>
      <w:rFonts w:ascii="EU-FZ" w:hAnsi="EU-FZ" w:hint="default"/>
      <w:b w:val="0"/>
      <w:bCs w:val="0"/>
      <w:i w:val="0"/>
      <w:iCs w:val="0"/>
      <w:color w:val="000000"/>
      <w:sz w:val="18"/>
      <w:szCs w:val="18"/>
    </w:rPr>
  </w:style>
  <w:style w:type="character" w:customStyle="1" w:styleId="fontstyle11">
    <w:name w:val="fontstyle11"/>
    <w:rsid w:val="009A0503"/>
    <w:rPr>
      <w:rFonts w:ascii="EU-BZ" w:hAnsi="EU-BZ" w:hint="default"/>
      <w:b w:val="0"/>
      <w:bCs w:val="0"/>
      <w:i w:val="0"/>
      <w:iCs w:val="0"/>
      <w:color w:val="000000"/>
      <w:sz w:val="12"/>
      <w:szCs w:val="12"/>
    </w:rPr>
  </w:style>
  <w:style w:type="character" w:customStyle="1" w:styleId="a4">
    <w:name w:val="正文文本 字符"/>
    <w:basedOn w:val="a1"/>
    <w:link w:val="a0"/>
    <w:rsid w:val="00BE3934"/>
    <w:rPr>
      <w:kern w:val="2"/>
      <w:sz w:val="18"/>
    </w:rPr>
  </w:style>
  <w:style w:type="character" w:styleId="aff4">
    <w:name w:val="Placeholder Text"/>
    <w:basedOn w:val="a1"/>
    <w:uiPriority w:val="99"/>
    <w:semiHidden/>
    <w:rsid w:val="00E639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61177">
      <w:bodyDiv w:val="1"/>
      <w:marLeft w:val="0"/>
      <w:marRight w:val="0"/>
      <w:marTop w:val="0"/>
      <w:marBottom w:val="0"/>
      <w:divBdr>
        <w:top w:val="none" w:sz="0" w:space="0" w:color="auto"/>
        <w:left w:val="none" w:sz="0" w:space="0" w:color="auto"/>
        <w:bottom w:val="none" w:sz="0" w:space="0" w:color="auto"/>
        <w:right w:val="none" w:sz="0" w:space="0" w:color="auto"/>
      </w:divBdr>
    </w:div>
    <w:div w:id="1611277292">
      <w:bodyDiv w:val="1"/>
      <w:marLeft w:val="0"/>
      <w:marRight w:val="0"/>
      <w:marTop w:val="0"/>
      <w:marBottom w:val="0"/>
      <w:divBdr>
        <w:top w:val="none" w:sz="0" w:space="0" w:color="auto"/>
        <w:left w:val="none" w:sz="0" w:space="0" w:color="auto"/>
        <w:bottom w:val="none" w:sz="0" w:space="0" w:color="auto"/>
        <w:right w:val="none" w:sz="0" w:space="0" w:color="auto"/>
      </w:divBdr>
      <w:divsChild>
        <w:div w:id="425613631">
          <w:marLeft w:val="0"/>
          <w:marRight w:val="0"/>
          <w:marTop w:val="0"/>
          <w:marBottom w:val="0"/>
          <w:divBdr>
            <w:top w:val="none" w:sz="0" w:space="0" w:color="auto"/>
            <w:left w:val="none" w:sz="0" w:space="0" w:color="auto"/>
            <w:bottom w:val="none" w:sz="0" w:space="0" w:color="auto"/>
            <w:right w:val="none" w:sz="0" w:space="0" w:color="auto"/>
          </w:divBdr>
          <w:divsChild>
            <w:div w:id="10560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ang%20Zhongjie\My%20Documents\Downloads\&#27169;&#29256;(&#2001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7A537-80AA-4310-8806-21C4E1854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模版(中).dot</Template>
  <TotalTime>1685</TotalTime>
  <Pages>2</Pages>
  <Words>661</Words>
  <Characters>3769</Characters>
  <Application>Microsoft Office Word</Application>
  <DocSecurity>0</DocSecurity>
  <Lines>31</Lines>
  <Paragraphs>8</Paragraphs>
  <ScaleCrop>false</ScaleCrop>
  <Company>JOS</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creator>Ma Chao</dc:creator>
  <cp:lastModifiedBy>machao</cp:lastModifiedBy>
  <cp:revision>145</cp:revision>
  <cp:lastPrinted>2018-11-16T15:58:00Z</cp:lastPrinted>
  <dcterms:created xsi:type="dcterms:W3CDTF">2018-11-16T15:06:00Z</dcterms:created>
  <dcterms:modified xsi:type="dcterms:W3CDTF">2019-12-27T09:03:00Z</dcterms:modified>
</cp:coreProperties>
</file>